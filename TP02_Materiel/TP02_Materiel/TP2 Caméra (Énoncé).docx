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1C07" w14:textId="467E62E2" w:rsidR="00A927A2" w:rsidRDefault="004303EC" w:rsidP="00EE1377">
      <w:pPr>
        <w:jc w:val="center"/>
        <w:rPr>
          <w:caps/>
          <w:color w:val="0000FF"/>
        </w:rPr>
      </w:pPr>
      <w:r>
        <w:rPr>
          <w:caps/>
          <w:color w:val="0000FF"/>
        </w:rPr>
        <w:t>Tp #</w:t>
      </w:r>
      <w:proofErr w:type="gramStart"/>
      <w:r w:rsidR="001F592D">
        <w:rPr>
          <w:caps/>
          <w:color w:val="0000FF"/>
        </w:rPr>
        <w:t>2</w:t>
      </w:r>
      <w:r>
        <w:rPr>
          <w:caps/>
          <w:color w:val="0000FF"/>
        </w:rPr>
        <w:t xml:space="preserve">  </w:t>
      </w:r>
      <w:r w:rsidR="00EE1377">
        <w:rPr>
          <w:caps/>
          <w:color w:val="0000FF"/>
        </w:rPr>
        <w:t>Application</w:t>
      </w:r>
      <w:proofErr w:type="gramEnd"/>
      <w:r w:rsidR="00EE1377">
        <w:rPr>
          <w:caps/>
          <w:color w:val="0000FF"/>
        </w:rPr>
        <w:t xml:space="preserve">  Caméra</w:t>
      </w:r>
    </w:p>
    <w:p w14:paraId="42C51D2C" w14:textId="77777777" w:rsidR="00902524" w:rsidRDefault="00902524" w:rsidP="00B12CC8">
      <w:pPr>
        <w:rPr>
          <w:caps/>
          <w:color w:val="0000FF"/>
        </w:rPr>
      </w:pPr>
    </w:p>
    <w:p w14:paraId="1EFCF8A7" w14:textId="77777777" w:rsidR="007152F5" w:rsidRDefault="00F16E6A" w:rsidP="00B12CC8">
      <w:pPr>
        <w:rPr>
          <w:color w:val="0000FF"/>
        </w:rPr>
      </w:pPr>
      <w:r w:rsidRPr="000314E0">
        <w:rPr>
          <w:caps/>
          <w:color w:val="0000FF"/>
        </w:rPr>
        <w:t>OBJECTIF</w:t>
      </w:r>
      <w:r w:rsidR="00841562">
        <w:rPr>
          <w:caps/>
          <w:color w:val="0000FF"/>
        </w:rPr>
        <w:t>s</w:t>
      </w:r>
      <w:r w:rsidR="006B1670">
        <w:rPr>
          <w:caps/>
          <w:color w:val="0000FF"/>
        </w:rPr>
        <w:t xml:space="preserve"> </w:t>
      </w:r>
    </w:p>
    <w:p w14:paraId="69DBE613" w14:textId="77777777" w:rsidR="00337AFE" w:rsidRDefault="0078330D" w:rsidP="009E52CD">
      <w:pPr>
        <w:numPr>
          <w:ilvl w:val="0"/>
          <w:numId w:val="2"/>
        </w:numPr>
        <w:tabs>
          <w:tab w:val="clear" w:pos="567"/>
          <w:tab w:val="num" w:pos="284"/>
        </w:tabs>
        <w:ind w:left="284" w:hanging="284"/>
      </w:pPr>
      <w:r>
        <w:t xml:space="preserve">Construire des classes </w:t>
      </w:r>
      <w:r w:rsidR="006B1670">
        <w:t>utilisant</w:t>
      </w:r>
      <w:r>
        <w:t xml:space="preserve"> d’autres classes</w:t>
      </w:r>
      <w:r w:rsidR="009801BC">
        <w:t>.</w:t>
      </w:r>
    </w:p>
    <w:p w14:paraId="341644B7" w14:textId="77777777" w:rsidR="003F4BC8" w:rsidRDefault="003F4BC8" w:rsidP="009E52CD">
      <w:pPr>
        <w:numPr>
          <w:ilvl w:val="0"/>
          <w:numId w:val="2"/>
        </w:numPr>
        <w:tabs>
          <w:tab w:val="clear" w:pos="567"/>
          <w:tab w:val="num" w:pos="284"/>
        </w:tabs>
        <w:ind w:left="284" w:hanging="284"/>
      </w:pPr>
      <w:r>
        <w:t xml:space="preserve">Implémenter </w:t>
      </w:r>
      <w:r w:rsidR="006B2B96">
        <w:t xml:space="preserve">des </w:t>
      </w:r>
      <w:r>
        <w:t>interface</w:t>
      </w:r>
      <w:r w:rsidR="006B2B96">
        <w:t>s</w:t>
      </w:r>
      <w:r>
        <w:t>.</w:t>
      </w:r>
    </w:p>
    <w:p w14:paraId="5556E3D7" w14:textId="77777777" w:rsidR="0078330D" w:rsidRDefault="00C75817" w:rsidP="009E52CD">
      <w:pPr>
        <w:numPr>
          <w:ilvl w:val="0"/>
          <w:numId w:val="2"/>
        </w:numPr>
        <w:tabs>
          <w:tab w:val="clear" w:pos="567"/>
          <w:tab w:val="num" w:pos="284"/>
        </w:tabs>
        <w:ind w:left="284" w:hanging="284"/>
      </w:pPr>
      <w:r>
        <w:t>Lever des exceptions et utiliser des types par énumération.</w:t>
      </w:r>
    </w:p>
    <w:p w14:paraId="016F9443" w14:textId="77777777" w:rsidR="00D26B32" w:rsidRDefault="00D26B32" w:rsidP="009E52CD">
      <w:pPr>
        <w:numPr>
          <w:ilvl w:val="0"/>
          <w:numId w:val="2"/>
        </w:numPr>
        <w:tabs>
          <w:tab w:val="clear" w:pos="567"/>
          <w:tab w:val="num" w:pos="284"/>
        </w:tabs>
        <w:ind w:left="284" w:hanging="284"/>
      </w:pPr>
      <w:r>
        <w:t xml:space="preserve">Vérifier </w:t>
      </w:r>
      <w:r w:rsidR="00C75817">
        <w:t>le fonctionnement des classes avec des tests unitaires fournis</w:t>
      </w:r>
      <w:r>
        <w:t>.</w:t>
      </w:r>
    </w:p>
    <w:p w14:paraId="30978A0F" w14:textId="77777777" w:rsidR="0078330D" w:rsidRDefault="0078330D" w:rsidP="00B12CC8">
      <w:pPr>
        <w:rPr>
          <w:noProof/>
        </w:rPr>
      </w:pPr>
    </w:p>
    <w:p w14:paraId="40983260" w14:textId="77777777" w:rsidR="00F16E6A" w:rsidRPr="000314E0" w:rsidRDefault="00F16E6A" w:rsidP="00C84433">
      <w:pPr>
        <w:spacing w:after="60"/>
        <w:rPr>
          <w:caps/>
          <w:color w:val="0000FF"/>
        </w:rPr>
      </w:pPr>
      <w:proofErr w:type="gramStart"/>
      <w:r w:rsidRPr="000314E0">
        <w:rPr>
          <w:caps/>
          <w:color w:val="0000FF"/>
        </w:rPr>
        <w:t xml:space="preserve">Description </w:t>
      </w:r>
      <w:r w:rsidR="000314E0">
        <w:rPr>
          <w:caps/>
          <w:color w:val="0000FF"/>
        </w:rPr>
        <w:t xml:space="preserve"> </w:t>
      </w:r>
      <w:r w:rsidR="00162C6D">
        <w:rPr>
          <w:caps/>
          <w:color w:val="0000FF"/>
        </w:rPr>
        <w:t>DE</w:t>
      </w:r>
      <w:proofErr w:type="gramEnd"/>
      <w:r w:rsidR="00162C6D">
        <w:rPr>
          <w:caps/>
          <w:color w:val="0000FF"/>
        </w:rPr>
        <w:t xml:space="preserve"> l’APPLICATION</w:t>
      </w:r>
    </w:p>
    <w:p w14:paraId="29D15273" w14:textId="77777777" w:rsidR="00354EF4" w:rsidRDefault="006B1670" w:rsidP="00C75817">
      <w:pPr>
        <w:spacing w:after="120"/>
        <w:jc w:val="left"/>
        <w:rPr>
          <w:noProof/>
        </w:rPr>
      </w:pPr>
      <w:r>
        <w:rPr>
          <w:noProof/>
        </w:rPr>
        <w:t xml:space="preserve">L’application simule </w:t>
      </w:r>
      <w:r w:rsidR="00C75817">
        <w:rPr>
          <w:noProof/>
        </w:rPr>
        <w:t>le fonctionnement d’</w:t>
      </w:r>
      <w:r>
        <w:rPr>
          <w:noProof/>
        </w:rPr>
        <w:t xml:space="preserve">une caméra numérique. </w:t>
      </w:r>
      <w:r w:rsidR="00CF3CA9">
        <w:rPr>
          <w:noProof/>
        </w:rPr>
        <w:t>La caméra possède ses propres paramètres. Elle peut contenir différentes cartes mémoire pour stocker des photos.</w:t>
      </w:r>
      <w:r>
        <w:rPr>
          <w:noProof/>
        </w:rPr>
        <w:t xml:space="preserve"> On peut modifier la qualité, la sensibilité et la dimension </w:t>
      </w:r>
      <w:r w:rsidR="00CF3CA9">
        <w:rPr>
          <w:noProof/>
        </w:rPr>
        <w:t>des</w:t>
      </w:r>
      <w:r>
        <w:rPr>
          <w:noProof/>
        </w:rPr>
        <w:t xml:space="preserve"> photo</w:t>
      </w:r>
      <w:r w:rsidR="00CF3CA9">
        <w:rPr>
          <w:noProof/>
        </w:rPr>
        <w:t>s</w:t>
      </w:r>
      <w:r>
        <w:rPr>
          <w:noProof/>
        </w:rPr>
        <w:t xml:space="preserve">. Un flash peut être </w:t>
      </w:r>
      <w:r w:rsidR="006A0DE9">
        <w:rPr>
          <w:noProof/>
        </w:rPr>
        <w:t>activé</w:t>
      </w:r>
      <w:r>
        <w:rPr>
          <w:noProof/>
        </w:rPr>
        <w:t xml:space="preserve"> ou non </w:t>
      </w:r>
      <w:r w:rsidR="006A0DE9">
        <w:rPr>
          <w:noProof/>
        </w:rPr>
        <w:t>pour une photo</w:t>
      </w:r>
      <w:r>
        <w:rPr>
          <w:noProof/>
        </w:rPr>
        <w:t xml:space="preserve">. </w:t>
      </w:r>
    </w:p>
    <w:p w14:paraId="5E54BF2C" w14:textId="3DA8D33C" w:rsidR="00491B28" w:rsidRDefault="00F24B9B" w:rsidP="00B12CC8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6C854F" wp14:editId="0AAD83E0">
                <wp:simplePos x="0" y="0"/>
                <wp:positionH relativeFrom="column">
                  <wp:posOffset>4924425</wp:posOffset>
                </wp:positionH>
                <wp:positionV relativeFrom="paragraph">
                  <wp:posOffset>969645</wp:posOffset>
                </wp:positionV>
                <wp:extent cx="1505585" cy="704850"/>
                <wp:effectExtent l="542925" t="8890" r="8890" b="1016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5585" cy="704850"/>
                        </a:xfrm>
                        <a:prstGeom prst="wedgeRoundRectCallout">
                          <a:avLst>
                            <a:gd name="adj1" fmla="val -83824"/>
                            <a:gd name="adj2" fmla="val 1620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8008EF" w14:textId="77777777" w:rsidR="009F4A70" w:rsidRPr="00DE44DC" w:rsidRDefault="009F4A70" w:rsidP="00DE44DC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DE44DC">
                              <w:rPr>
                                <w:sz w:val="20"/>
                                <w:szCs w:val="20"/>
                              </w:rPr>
                              <w:t>Carte mémoire qui est présentement insérée dans la caméra.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6C854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0" o:spid="_x0000_s1026" type="#_x0000_t62" style="position:absolute;left:0;text-align:left;margin-left:387.75pt;margin-top:76.35pt;width:118.55pt;height:5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" adj="-7306,11150" filled="f" strokecolor="blue">
                <v:textbox>
                  <w:txbxContent>
                    <w:p w14:paraId="528008EF" w14:textId="77777777" w:rsidR="009F4A70" w:rsidRPr="00DE44DC" w:rsidRDefault="009F4A70" w:rsidP="00DE44DC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 w:rsidRPr="00DE44DC">
                        <w:rPr>
                          <w:sz w:val="20"/>
                          <w:szCs w:val="20"/>
                        </w:rPr>
                        <w:t>Carte mémoire qui est présentement insérée dans la caméra.</w:t>
                      </w:r>
                    </w:p>
                  </w:txbxContent>
                </v:textbox>
              </v:shape>
            </w:pict>
          </mc:Fallback>
        </mc:AlternateContent>
      </w:r>
      <w:r w:rsidR="008D7CE0">
        <w:rPr>
          <w:noProof/>
        </w:rPr>
        <w:drawing>
          <wp:inline distT="0" distB="0" distL="0" distR="0" wp14:anchorId="2D42E059" wp14:editId="79A57618">
            <wp:extent cx="4586400" cy="3168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DA11" w14:textId="77777777" w:rsidR="00491B28" w:rsidRDefault="00491B28" w:rsidP="00B12CC8"/>
    <w:p w14:paraId="7758AB45" w14:textId="77777777" w:rsidR="00CF3CA9" w:rsidRPr="00C84433" w:rsidRDefault="00CF3CA9" w:rsidP="00C75817">
      <w:pPr>
        <w:spacing w:after="120"/>
      </w:pPr>
      <w:r w:rsidRPr="00C84433">
        <w:t xml:space="preserve">Pour résoudre ce problème, </w:t>
      </w:r>
      <w:r w:rsidR="00C84433">
        <w:t>vous devrez</w:t>
      </w:r>
      <w:r w:rsidRPr="00C84433">
        <w:t xml:space="preserve"> </w:t>
      </w:r>
      <w:r w:rsidR="00C75817" w:rsidRPr="00C84433">
        <w:t xml:space="preserve">définir </w:t>
      </w:r>
      <w:r w:rsidRPr="00C84433">
        <w:t>les classes suivantes :</w:t>
      </w:r>
    </w:p>
    <w:p w14:paraId="1FAF61E4" w14:textId="0D9F6CA4" w:rsidR="00CF3CA9" w:rsidRPr="00491B28" w:rsidRDefault="00F24B9B" w:rsidP="00B12CC8">
      <w:pPr>
        <w:rPr>
          <w:sz w:val="20"/>
          <w:szCs w:val="20"/>
        </w:rPr>
      </w:pPr>
      <w:r>
        <w:rPr>
          <w:noProof/>
          <w:sz w:val="20"/>
          <w:szCs w:val="20"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B066A9" wp14:editId="5C5D980F">
                <wp:simplePos x="0" y="0"/>
                <wp:positionH relativeFrom="column">
                  <wp:posOffset>2886710</wp:posOffset>
                </wp:positionH>
                <wp:positionV relativeFrom="paragraph">
                  <wp:posOffset>94615</wp:posOffset>
                </wp:positionV>
                <wp:extent cx="3705225" cy="1091565"/>
                <wp:effectExtent l="1715135" t="13335" r="8890" b="9525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5225" cy="1091565"/>
                        </a:xfrm>
                        <a:prstGeom prst="wedgeRoundRectCallout">
                          <a:avLst>
                            <a:gd name="adj1" fmla="val -94403"/>
                            <a:gd name="adj2" fmla="val 8815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BD6712" w14:textId="77777777" w:rsidR="00262B0D" w:rsidRPr="00491B28" w:rsidRDefault="00262B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Le fichier </w:t>
                            </w:r>
                            <w:r w:rsidRPr="00491B28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parametres.txt</w:t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 contient les caracté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softHyphen/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>ris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softHyphen/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softHyphen/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ques de la </w:t>
                            </w:r>
                            <w:r w:rsidRPr="00EE1377">
                              <w:rPr>
                                <w:sz w:val="18"/>
                                <w:szCs w:val="18"/>
                                <w:u w:val="single"/>
                              </w:rPr>
                              <w:t>caméra</w:t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14:paraId="4F282037" w14:textId="77777777" w:rsidR="00262B0D" w:rsidRPr="00491B28" w:rsidRDefault="00262B0D" w:rsidP="0068221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0   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sym w:font="Wingdings" w:char="F0DF"/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 xml:space="preserve"> la dimension est maximale</w:t>
                            </w:r>
                          </w:p>
                          <w:p w14:paraId="5168AF6D" w14:textId="77777777" w:rsidR="00262B0D" w:rsidRPr="00491B28" w:rsidRDefault="00262B0D" w:rsidP="0068221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91B28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 xml:space="preserve">  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sym w:font="Wingdings" w:char="F0DF"/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 xml:space="preserve"> la qualite est excellente</w:t>
                            </w:r>
                          </w:p>
                          <w:p w14:paraId="381ED372" w14:textId="77777777" w:rsidR="00262B0D" w:rsidRPr="00491B28" w:rsidRDefault="00262B0D" w:rsidP="0068221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91B28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 xml:space="preserve">  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sym w:font="Wingdings" w:char="F0DF"/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 xml:space="preserve"> la sensibilité est ISO_100</w:t>
                            </w:r>
                          </w:p>
                          <w:p w14:paraId="11A29701" w14:textId="77777777" w:rsidR="00262B0D" w:rsidRPr="00491B28" w:rsidRDefault="00262B0D" w:rsidP="00682210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1    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sym w:font="Wingdings" w:char="F0DF"/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 xml:space="preserve"> </w:t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B28">
                              <w:rPr>
                                <w:rFonts w:ascii="Courier New" w:hAnsi="Courier New" w:cs="Courier New"/>
                                <w:noProof/>
                                <w:sz w:val="18"/>
                                <w:szCs w:val="18"/>
                                <w:lang w:eastAsia="fr-CA"/>
                              </w:rPr>
                              <w:t>le flash est désactivé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066A9" id="AutoShape 2" o:spid="_x0000_s1027" type="#_x0000_t62" style="position:absolute;left:0;text-align:left;margin-left:227.3pt;margin-top:7.45pt;width:291.75pt;height:8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" adj="-9591,12704" filled="f" strokecolor="blue">
                <v:textbox>
                  <w:txbxContent>
                    <w:p w14:paraId="7ABD6712" w14:textId="77777777" w:rsidR="00262B0D" w:rsidRPr="00491B28" w:rsidRDefault="00262B0D">
                      <w:pPr>
                        <w:rPr>
                          <w:sz w:val="18"/>
                          <w:szCs w:val="18"/>
                        </w:rPr>
                      </w:pPr>
                      <w:r w:rsidRPr="00491B28">
                        <w:rPr>
                          <w:sz w:val="18"/>
                          <w:szCs w:val="18"/>
                        </w:rPr>
                        <w:t xml:space="preserve">Le fichier </w:t>
                      </w:r>
                      <w:r w:rsidRPr="00491B28">
                        <w:rPr>
                          <w:b/>
                          <w:color w:val="FF0000"/>
                          <w:sz w:val="18"/>
                          <w:szCs w:val="18"/>
                        </w:rPr>
                        <w:t>parametres.txt</w:t>
                      </w:r>
                      <w:r w:rsidRPr="00491B28">
                        <w:rPr>
                          <w:sz w:val="18"/>
                          <w:szCs w:val="18"/>
                        </w:rPr>
                        <w:t xml:space="preserve"> contient les caracté</w:t>
                      </w:r>
                      <w:r>
                        <w:rPr>
                          <w:sz w:val="18"/>
                          <w:szCs w:val="18"/>
                        </w:rPr>
                        <w:softHyphen/>
                      </w:r>
                      <w:r w:rsidRPr="00491B28">
                        <w:rPr>
                          <w:sz w:val="18"/>
                          <w:szCs w:val="18"/>
                        </w:rPr>
                        <w:t>ris</w:t>
                      </w:r>
                      <w:r>
                        <w:rPr>
                          <w:sz w:val="18"/>
                          <w:szCs w:val="18"/>
                        </w:rPr>
                        <w:softHyphen/>
                      </w:r>
                      <w:r w:rsidRPr="00491B28">
                        <w:rPr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sz w:val="18"/>
                          <w:szCs w:val="18"/>
                        </w:rPr>
                        <w:softHyphen/>
                      </w:r>
                      <w:r w:rsidRPr="00491B28">
                        <w:rPr>
                          <w:sz w:val="18"/>
                          <w:szCs w:val="18"/>
                        </w:rPr>
                        <w:t xml:space="preserve">ques de la </w:t>
                      </w:r>
                      <w:r w:rsidRPr="00EE1377">
                        <w:rPr>
                          <w:sz w:val="18"/>
                          <w:szCs w:val="18"/>
                          <w:u w:val="single"/>
                        </w:rPr>
                        <w:t>caméra</w:t>
                      </w:r>
                      <w:r w:rsidRPr="00491B28">
                        <w:rPr>
                          <w:sz w:val="18"/>
                          <w:szCs w:val="18"/>
                        </w:rPr>
                        <w:t> :</w:t>
                      </w:r>
                    </w:p>
                    <w:p w14:paraId="4F282037" w14:textId="77777777" w:rsidR="00262B0D" w:rsidRPr="00491B28" w:rsidRDefault="00262B0D" w:rsidP="0068221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491B28">
                        <w:rPr>
                          <w:sz w:val="18"/>
                          <w:szCs w:val="18"/>
                        </w:rPr>
                        <w:t xml:space="preserve">0   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sym w:font="Wingdings" w:char="F0DF"/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 xml:space="preserve"> la dimension est maximale</w:t>
                      </w:r>
                    </w:p>
                    <w:p w14:paraId="5168AF6D" w14:textId="77777777" w:rsidR="00262B0D" w:rsidRPr="00491B28" w:rsidRDefault="00262B0D" w:rsidP="0068221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491B28">
                        <w:rPr>
                          <w:sz w:val="18"/>
                          <w:szCs w:val="18"/>
                        </w:rPr>
                        <w:t>0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 xml:space="preserve">  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sym w:font="Wingdings" w:char="F0DF"/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 xml:space="preserve"> la qualite est excellente</w:t>
                      </w:r>
                    </w:p>
                    <w:p w14:paraId="381ED372" w14:textId="77777777" w:rsidR="00262B0D" w:rsidRPr="00491B28" w:rsidRDefault="00262B0D" w:rsidP="0068221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491B28">
                        <w:rPr>
                          <w:sz w:val="18"/>
                          <w:szCs w:val="18"/>
                        </w:rPr>
                        <w:t>1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 xml:space="preserve">  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sym w:font="Wingdings" w:char="F0DF"/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 xml:space="preserve"> la sensibilité est ISO_100</w:t>
                      </w:r>
                    </w:p>
                    <w:p w14:paraId="11A29701" w14:textId="77777777" w:rsidR="00262B0D" w:rsidRPr="00491B28" w:rsidRDefault="00262B0D" w:rsidP="00682210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 w:rsidRPr="00491B28">
                        <w:rPr>
                          <w:sz w:val="18"/>
                          <w:szCs w:val="18"/>
                        </w:rPr>
                        <w:t xml:space="preserve">1    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sym w:font="Wingdings" w:char="F0DF"/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 xml:space="preserve"> </w:t>
                      </w:r>
                      <w:r w:rsidRPr="00491B2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91B28">
                        <w:rPr>
                          <w:rFonts w:ascii="Courier New" w:hAnsi="Courier New" w:cs="Courier New"/>
                          <w:noProof/>
                          <w:sz w:val="18"/>
                          <w:szCs w:val="18"/>
                          <w:lang w:eastAsia="fr-CA"/>
                        </w:rPr>
                        <w:t>le flash est désactivé</w:t>
                      </w:r>
                    </w:p>
                  </w:txbxContent>
                </v:textbox>
              </v:shape>
            </w:pict>
          </mc:Fallback>
        </mc:AlternateContent>
      </w:r>
    </w:p>
    <w:p w14:paraId="264B29FE" w14:textId="7BD3D4F5" w:rsidR="00CF3CA9" w:rsidRDefault="00F24B9B" w:rsidP="00B12CC8">
      <w:r>
        <w:rPr>
          <w:rFonts w:ascii="Courier New" w:hAnsi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5F499F" wp14:editId="2198BE93">
                <wp:simplePos x="0" y="0"/>
                <wp:positionH relativeFrom="column">
                  <wp:posOffset>2810510</wp:posOffset>
                </wp:positionH>
                <wp:positionV relativeFrom="paragraph">
                  <wp:posOffset>1313180</wp:posOffset>
                </wp:positionV>
                <wp:extent cx="3619500" cy="1270635"/>
                <wp:effectExtent l="1600835" t="6350" r="8890" b="889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1270635"/>
                        </a:xfrm>
                        <a:prstGeom prst="wedgeRoundRectCallout">
                          <a:avLst>
                            <a:gd name="adj1" fmla="val -92648"/>
                            <a:gd name="adj2" fmla="val -37708"/>
                            <a:gd name="adj3" fmla="val 16667"/>
                          </a:avLst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A9A5D0" w14:textId="77777777" w:rsidR="00262B0D" w:rsidRPr="00491B28" w:rsidRDefault="00262B0D" w:rsidP="00851E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Le fichier </w:t>
                            </w:r>
                            <w:proofErr w:type="spellStart"/>
                            <w:r w:rsidRPr="00491B28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Sandisk</w:t>
                            </w:r>
                            <w:proofErr w:type="spellEnd"/>
                            <w:r w:rsidRPr="00491B28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32Mo.txt</w:t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 contient les données de chaque </w:t>
                            </w:r>
                            <w:proofErr w:type="gramStart"/>
                            <w:r w:rsidRPr="00491B28">
                              <w:rPr>
                                <w:sz w:val="18"/>
                                <w:szCs w:val="18"/>
                              </w:rPr>
                              <w:t>photo stockées</w:t>
                            </w:r>
                            <w:proofErr w:type="gramEnd"/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 sur la </w:t>
                            </w:r>
                            <w:r w:rsidRPr="00EE1377">
                              <w:rPr>
                                <w:sz w:val="18"/>
                                <w:szCs w:val="18"/>
                                <w:u w:val="single"/>
                              </w:rPr>
                              <w:t>carte mémoire</w:t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 dont le nom est </w:t>
                            </w:r>
                            <w:proofErr w:type="spellStart"/>
                            <w:r w:rsidRPr="00491B28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Sandisk</w:t>
                            </w:r>
                            <w:proofErr w:type="spellEnd"/>
                            <w:r w:rsidRPr="00491B28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32Mo</w:t>
                            </w:r>
                            <w:r w:rsidRPr="00491B28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384B14E6" w14:textId="77777777" w:rsidR="00262B0D" w:rsidRPr="00491B28" w:rsidRDefault="00262B0D" w:rsidP="00851E84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</w:pPr>
                          </w:p>
                          <w:p w14:paraId="336D8A75" w14:textId="77777777" w:rsidR="00262B0D" w:rsidRPr="007C2C6E" w:rsidRDefault="00262B0D" w:rsidP="00851E84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</w:pPr>
                            <w:r w:rsidRPr="007C2C6E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4000,3000,0,1,4,</w:t>
                            </w:r>
                            <w:r w:rsidR="009F4A70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2010</w:t>
                            </w:r>
                            <w:r w:rsidR="00D26B32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-02-1</w:t>
                            </w:r>
                            <w:r w:rsidR="009F4A70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4</w:t>
                            </w:r>
                            <w:r w:rsidRPr="007C2C6E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 xml:space="preserve"> 17:08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:23</w:t>
                            </w:r>
                          </w:p>
                          <w:p w14:paraId="0C656840" w14:textId="77777777" w:rsidR="00262B0D" w:rsidRPr="007C2C6E" w:rsidRDefault="00262B0D" w:rsidP="00851E84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</w:pPr>
                            <w:r w:rsidRPr="007C2C6E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3840,2160,0,1,50,</w:t>
                            </w:r>
                            <w:r w:rsidR="009F4A70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2010</w:t>
                            </w:r>
                            <w:r w:rsidRPr="007C2C6E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-02-</w:t>
                            </w:r>
                            <w:r w:rsidR="00D26B32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1</w:t>
                            </w:r>
                            <w:r w:rsidR="009F4A70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 xml:space="preserve"> </w:t>
                            </w:r>
                            <w:r w:rsidRPr="007C2C6E"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17:09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color w:val="008000"/>
                                <w:sz w:val="18"/>
                                <w:szCs w:val="18"/>
                                <w:lang w:eastAsia="fr-CA"/>
                              </w:rPr>
                              <w:t>:12</w:t>
                            </w:r>
                          </w:p>
                          <w:p w14:paraId="295D0624" w14:textId="77777777" w:rsidR="00262B0D" w:rsidRDefault="00262B0D" w:rsidP="00851E84">
                            <w:r>
                              <w:t>. . .</w:t>
                            </w:r>
                          </w:p>
                          <w:p w14:paraId="70C150F7" w14:textId="77777777" w:rsidR="00262B0D" w:rsidRDefault="00262B0D" w:rsidP="00851E84">
                            <w:r w:rsidRPr="007C2C6E">
                              <w:rPr>
                                <w:rFonts w:ascii="Courier New" w:hAnsi="Courier New" w:cs="Courier New"/>
                                <w:noProof/>
                                <w:color w:val="008000"/>
                                <w:sz w:val="16"/>
                                <w:szCs w:val="16"/>
                                <w:lang w:eastAsia="fr-CA"/>
                              </w:rPr>
                              <w:t>largeur en pixel, hauteur en pixel, flash, sensibilité, facteur de compression, date heure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499F" id="AutoShape 4" o:spid="_x0000_s1028" type="#_x0000_t62" style="position:absolute;left:0;text-align:left;margin-left:221.3pt;margin-top:103.4pt;width:285pt;height:100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" adj="-9212,2655" filled="f" strokecolor="blue">
                <v:textbox>
                  <w:txbxContent>
                    <w:p w14:paraId="65A9A5D0" w14:textId="77777777" w:rsidR="00262B0D" w:rsidRPr="00491B28" w:rsidRDefault="00262B0D" w:rsidP="00851E84">
                      <w:pPr>
                        <w:rPr>
                          <w:sz w:val="18"/>
                          <w:szCs w:val="18"/>
                        </w:rPr>
                      </w:pPr>
                      <w:r w:rsidRPr="00491B28">
                        <w:rPr>
                          <w:sz w:val="18"/>
                          <w:szCs w:val="18"/>
                        </w:rPr>
                        <w:t xml:space="preserve">Le fichier </w:t>
                      </w:r>
                      <w:proofErr w:type="spellStart"/>
                      <w:r w:rsidRPr="00491B28">
                        <w:rPr>
                          <w:b/>
                          <w:color w:val="FF0000"/>
                          <w:sz w:val="18"/>
                          <w:szCs w:val="18"/>
                        </w:rPr>
                        <w:t>Sandisk</w:t>
                      </w:r>
                      <w:proofErr w:type="spellEnd"/>
                      <w:r w:rsidRPr="00491B28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32Mo.txt</w:t>
                      </w:r>
                      <w:r w:rsidRPr="00491B28">
                        <w:rPr>
                          <w:sz w:val="18"/>
                          <w:szCs w:val="18"/>
                        </w:rPr>
                        <w:t xml:space="preserve"> contient les données de chaque </w:t>
                      </w:r>
                      <w:proofErr w:type="gramStart"/>
                      <w:r w:rsidRPr="00491B28">
                        <w:rPr>
                          <w:sz w:val="18"/>
                          <w:szCs w:val="18"/>
                        </w:rPr>
                        <w:t>photo stockées</w:t>
                      </w:r>
                      <w:proofErr w:type="gramEnd"/>
                      <w:r w:rsidRPr="00491B28">
                        <w:rPr>
                          <w:sz w:val="18"/>
                          <w:szCs w:val="18"/>
                        </w:rPr>
                        <w:t xml:space="preserve"> sur la </w:t>
                      </w:r>
                      <w:r w:rsidRPr="00EE1377">
                        <w:rPr>
                          <w:sz w:val="18"/>
                          <w:szCs w:val="18"/>
                          <w:u w:val="single"/>
                        </w:rPr>
                        <w:t>carte mémoire</w:t>
                      </w:r>
                      <w:r w:rsidRPr="00491B28">
                        <w:rPr>
                          <w:sz w:val="18"/>
                          <w:szCs w:val="18"/>
                        </w:rPr>
                        <w:t xml:space="preserve"> dont le nom est </w:t>
                      </w:r>
                      <w:proofErr w:type="spellStart"/>
                      <w:r w:rsidRPr="00491B28">
                        <w:rPr>
                          <w:b/>
                          <w:i/>
                          <w:sz w:val="18"/>
                          <w:szCs w:val="18"/>
                        </w:rPr>
                        <w:t>Sandisk</w:t>
                      </w:r>
                      <w:proofErr w:type="spellEnd"/>
                      <w:r w:rsidRPr="00491B28">
                        <w:rPr>
                          <w:b/>
                          <w:i/>
                          <w:sz w:val="18"/>
                          <w:szCs w:val="18"/>
                        </w:rPr>
                        <w:t xml:space="preserve"> 32Mo</w:t>
                      </w:r>
                      <w:r w:rsidRPr="00491B28">
                        <w:rPr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84B14E6" w14:textId="77777777" w:rsidR="00262B0D" w:rsidRPr="00491B28" w:rsidRDefault="00262B0D" w:rsidP="00851E84">
                      <w:pPr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</w:pPr>
                    </w:p>
                    <w:p w14:paraId="336D8A75" w14:textId="77777777" w:rsidR="00262B0D" w:rsidRPr="007C2C6E" w:rsidRDefault="00262B0D" w:rsidP="00851E84">
                      <w:pPr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</w:pPr>
                      <w:r w:rsidRPr="007C2C6E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4000,3000,0,1,4,</w:t>
                      </w:r>
                      <w:r w:rsidR="009F4A70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2010</w:t>
                      </w:r>
                      <w:r w:rsidR="00D26B32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-02-1</w:t>
                      </w:r>
                      <w:r w:rsidR="009F4A70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4</w:t>
                      </w:r>
                      <w:r w:rsidRPr="007C2C6E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 xml:space="preserve"> 17:08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:23</w:t>
                      </w:r>
                    </w:p>
                    <w:p w14:paraId="0C656840" w14:textId="77777777" w:rsidR="00262B0D" w:rsidRPr="007C2C6E" w:rsidRDefault="00262B0D" w:rsidP="00851E84">
                      <w:pPr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</w:pPr>
                      <w:r w:rsidRPr="007C2C6E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3840,2160,0,1,50,</w:t>
                      </w:r>
                      <w:r w:rsidR="009F4A70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2010</w:t>
                      </w:r>
                      <w:r w:rsidRPr="007C2C6E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-02-</w:t>
                      </w:r>
                      <w:r w:rsidR="00D26B32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1</w:t>
                      </w:r>
                      <w:r w:rsidR="009F4A70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 xml:space="preserve"> </w:t>
                      </w:r>
                      <w:r w:rsidRPr="007C2C6E"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17:09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color w:val="008000"/>
                          <w:sz w:val="18"/>
                          <w:szCs w:val="18"/>
                          <w:lang w:eastAsia="fr-CA"/>
                        </w:rPr>
                        <w:t>:12</w:t>
                      </w:r>
                    </w:p>
                    <w:p w14:paraId="295D0624" w14:textId="77777777" w:rsidR="00262B0D" w:rsidRDefault="00262B0D" w:rsidP="00851E84">
                      <w:r>
                        <w:t>. . .</w:t>
                      </w:r>
                    </w:p>
                    <w:p w14:paraId="70C150F7" w14:textId="77777777" w:rsidR="00262B0D" w:rsidRDefault="00262B0D" w:rsidP="00851E84">
                      <w:r w:rsidRPr="007C2C6E">
                        <w:rPr>
                          <w:rFonts w:ascii="Courier New" w:hAnsi="Courier New" w:cs="Courier New"/>
                          <w:noProof/>
                          <w:color w:val="008000"/>
                          <w:sz w:val="16"/>
                          <w:szCs w:val="16"/>
                          <w:lang w:eastAsia="fr-CA"/>
                        </w:rPr>
                        <w:t>largeur en pixel, hauteur en pixel, flash, sensibilité, facteur de compression, date heure</w:t>
                      </w:r>
                    </w:p>
                  </w:txbxContent>
                </v:textbox>
              </v:shape>
            </w:pict>
          </mc:Fallback>
        </mc:AlternateContent>
      </w:r>
      <w:r w:rsidR="002B23AF">
        <w:rPr>
          <w:noProof/>
          <w:lang w:eastAsia="fr-CA"/>
        </w:rPr>
        <w:drawing>
          <wp:inline distT="0" distB="0" distL="0" distR="0" wp14:anchorId="779825A3" wp14:editId="22E8C5FE">
            <wp:extent cx="1552575" cy="26955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6B7A9" w14:textId="77777777" w:rsidR="00CF3CA9" w:rsidRDefault="00CF3CA9" w:rsidP="00B12CC8"/>
    <w:p w14:paraId="2D10A5B0" w14:textId="77777777" w:rsidR="00743551" w:rsidRPr="007C2C6E" w:rsidRDefault="00CF3CA9" w:rsidP="00ED3E86">
      <w:pPr>
        <w:pStyle w:val="Textebrut"/>
        <w:shd w:val="clear" w:color="auto" w:fill="D9D9D9" w:themeFill="background1" w:themeFillShade="D9"/>
        <w:jc w:val="both"/>
        <w:rPr>
          <w:rFonts w:ascii="Times New Roman" w:hAnsi="Times New Roman"/>
          <w:b/>
          <w:noProof/>
          <w:sz w:val="28"/>
          <w:szCs w:val="28"/>
        </w:rPr>
      </w:pPr>
      <w:r w:rsidRPr="00ED3E86">
        <w:rPr>
          <w:rFonts w:ascii="Times New Roman" w:hAnsi="Times New Roman"/>
          <w:b/>
          <w:noProof/>
          <w:sz w:val="28"/>
          <w:szCs w:val="28"/>
        </w:rPr>
        <w:lastRenderedPageBreak/>
        <w:t>Étape #</w:t>
      </w:r>
      <w:r w:rsidR="00262B0D">
        <w:rPr>
          <w:rFonts w:ascii="Times New Roman" w:hAnsi="Times New Roman"/>
          <w:b/>
          <w:noProof/>
          <w:sz w:val="28"/>
          <w:szCs w:val="28"/>
        </w:rPr>
        <w:t>0</w:t>
      </w:r>
    </w:p>
    <w:p w14:paraId="72B11BDD" w14:textId="77777777" w:rsidR="0078330D" w:rsidRPr="007B63B6" w:rsidRDefault="00937725" w:rsidP="00CF3CA9">
      <w:pPr>
        <w:pStyle w:val="Textebrut"/>
        <w:jc w:val="both"/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t xml:space="preserve">Prenez connaissance des types par énumération décrits dans le fichier </w:t>
      </w:r>
      <w:r w:rsidRPr="00937725">
        <w:rPr>
          <w:rFonts w:ascii="Times New Roman" w:hAnsi="Times New Roman"/>
          <w:b/>
          <w:noProof/>
          <w:color w:val="548DD4" w:themeColor="text2" w:themeTint="99"/>
          <w:sz w:val="22"/>
          <w:szCs w:val="22"/>
        </w:rPr>
        <w:t>Enum.cs</w:t>
      </w:r>
      <w:r>
        <w:rPr>
          <w:rFonts w:ascii="Times New Roman" w:hAnsi="Times New Roman"/>
          <w:noProof/>
          <w:sz w:val="22"/>
          <w:szCs w:val="22"/>
        </w:rPr>
        <w:t> :</w:t>
      </w:r>
    </w:p>
    <w:p w14:paraId="0F86DFB4" w14:textId="77777777" w:rsidR="002A5B59" w:rsidRPr="002A5B59" w:rsidRDefault="002A5B59" w:rsidP="009E52CD">
      <w:pPr>
        <w:pStyle w:val="Paragraphedeliste"/>
        <w:numPr>
          <w:ilvl w:val="0"/>
          <w:numId w:val="3"/>
        </w:numPr>
        <w:tabs>
          <w:tab w:val="num" w:pos="426"/>
        </w:tabs>
        <w:ind w:left="426" w:hanging="284"/>
        <w:rPr>
          <w:noProof/>
        </w:rPr>
      </w:pPr>
      <w:r w:rsidRPr="007B63B6">
        <w:rPr>
          <w:noProof/>
          <w:sz w:val="22"/>
          <w:szCs w:val="22"/>
          <w:lang w:eastAsia="fr-FR"/>
        </w:rPr>
        <w:t xml:space="preserve">La </w:t>
      </w:r>
      <w:r w:rsidRPr="00EE1377">
        <w:rPr>
          <w:b/>
          <w:noProof/>
          <w:sz w:val="22"/>
          <w:szCs w:val="22"/>
          <w:lang w:eastAsia="fr-FR"/>
        </w:rPr>
        <w:t>sensibilité</w:t>
      </w:r>
      <w:r w:rsidRPr="007B63B6">
        <w:rPr>
          <w:noProof/>
          <w:sz w:val="22"/>
          <w:szCs w:val="22"/>
          <w:lang w:eastAsia="fr-FR"/>
        </w:rPr>
        <w:t xml:space="preserve"> d’une photo </w:t>
      </w:r>
      <w:r w:rsidRPr="007B63B6">
        <w:rPr>
          <w:noProof/>
          <w:sz w:val="22"/>
          <w:szCs w:val="22"/>
          <w:lang w:eastAsia="fr-FR"/>
        </w:rPr>
        <w:sym w:font="Wingdings" w:char="F0E0"/>
      </w:r>
      <w:r w:rsidRPr="002A5B59">
        <w:rPr>
          <w:rFonts w:ascii="Courier New" w:hAnsi="Courier New" w:cs="Courier New"/>
          <w:noProof/>
          <w:sz w:val="20"/>
          <w:szCs w:val="20"/>
          <w:lang w:eastAsia="fr-CA"/>
        </w:rPr>
        <w:t xml:space="preserve"> 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{</w:t>
      </w:r>
      <w:r w:rsidRPr="002A5B59">
        <w:rPr>
          <w:rFonts w:ascii="Courier New" w:hAnsi="Courier New" w:cs="Courier New"/>
          <w:noProof/>
          <w:sz w:val="20"/>
          <w:szCs w:val="20"/>
          <w:lang w:eastAsia="fr-CA"/>
        </w:rPr>
        <w:t>ISO_64, ISO_100, ISO_200, ISO_400, ISO_800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}</w:t>
      </w:r>
    </w:p>
    <w:p w14:paraId="4440BDF4" w14:textId="77777777" w:rsidR="00F04570" w:rsidRPr="00CF3CA9" w:rsidRDefault="002A5B59" w:rsidP="009E52CD">
      <w:pPr>
        <w:pStyle w:val="Paragraphedeliste"/>
        <w:numPr>
          <w:ilvl w:val="0"/>
          <w:numId w:val="3"/>
        </w:numPr>
        <w:tabs>
          <w:tab w:val="num" w:pos="426"/>
        </w:tabs>
        <w:ind w:left="426" w:hanging="284"/>
        <w:rPr>
          <w:noProof/>
        </w:rPr>
      </w:pPr>
      <w:r w:rsidRPr="007B63B6">
        <w:rPr>
          <w:noProof/>
          <w:sz w:val="22"/>
          <w:szCs w:val="22"/>
          <w:lang w:eastAsia="fr-FR"/>
        </w:rPr>
        <w:t xml:space="preserve">L’activation du </w:t>
      </w:r>
      <w:r w:rsidRPr="00EE1377">
        <w:rPr>
          <w:b/>
          <w:noProof/>
          <w:sz w:val="22"/>
          <w:szCs w:val="22"/>
          <w:lang w:eastAsia="fr-FR"/>
        </w:rPr>
        <w:t>flash</w:t>
      </w:r>
      <w:r w:rsidRPr="007B63B6">
        <w:rPr>
          <w:noProof/>
          <w:sz w:val="22"/>
          <w:szCs w:val="22"/>
          <w:lang w:eastAsia="fr-FR"/>
        </w:rPr>
        <w:t xml:space="preserve"> </w:t>
      </w:r>
      <w:r w:rsidRPr="007B63B6">
        <w:rPr>
          <w:noProof/>
          <w:sz w:val="22"/>
          <w:szCs w:val="22"/>
          <w:lang w:eastAsia="fr-FR"/>
        </w:rPr>
        <w:sym w:font="Wingdings" w:char="F0E0"/>
      </w:r>
      <w:r w:rsidRPr="002A5B59">
        <w:rPr>
          <w:rFonts w:ascii="Courier New" w:hAnsi="Courier New" w:cs="Courier New"/>
          <w:noProof/>
          <w:sz w:val="20"/>
          <w:szCs w:val="20"/>
          <w:lang w:eastAsia="fr-CA"/>
        </w:rPr>
        <w:t xml:space="preserve"> 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{</w:t>
      </w:r>
      <w:r w:rsidR="00C84433">
        <w:rPr>
          <w:rFonts w:ascii="Courier New" w:hAnsi="Courier New" w:cs="Courier New"/>
          <w:noProof/>
          <w:sz w:val="20"/>
          <w:szCs w:val="20"/>
          <w:lang w:eastAsia="fr-CA"/>
        </w:rPr>
        <w:t xml:space="preserve"> </w:t>
      </w:r>
      <w:r w:rsidRPr="002A5B59">
        <w:rPr>
          <w:rFonts w:ascii="Courier New" w:hAnsi="Courier New" w:cs="Courier New"/>
          <w:noProof/>
          <w:sz w:val="20"/>
          <w:szCs w:val="20"/>
          <w:lang w:eastAsia="fr-CA"/>
        </w:rPr>
        <w:t xml:space="preserve">Active, Desactive 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}</w:t>
      </w:r>
    </w:p>
    <w:p w14:paraId="02C41103" w14:textId="77777777" w:rsidR="00CF3CA9" w:rsidRPr="002A5B59" w:rsidRDefault="00CF3CA9" w:rsidP="009E52CD">
      <w:pPr>
        <w:pStyle w:val="Paragraphedeliste"/>
        <w:numPr>
          <w:ilvl w:val="0"/>
          <w:numId w:val="3"/>
        </w:numPr>
        <w:tabs>
          <w:tab w:val="num" w:pos="426"/>
        </w:tabs>
        <w:ind w:left="426" w:hanging="284"/>
        <w:rPr>
          <w:noProof/>
        </w:rPr>
      </w:pPr>
      <w:r w:rsidRPr="007B63B6">
        <w:rPr>
          <w:noProof/>
          <w:sz w:val="22"/>
          <w:szCs w:val="22"/>
          <w:lang w:eastAsia="fr-FR"/>
        </w:rPr>
        <w:t xml:space="preserve">La </w:t>
      </w:r>
      <w:r w:rsidRPr="00EE1377">
        <w:rPr>
          <w:b/>
          <w:noProof/>
          <w:sz w:val="22"/>
          <w:szCs w:val="22"/>
          <w:lang w:eastAsia="fr-FR"/>
        </w:rPr>
        <w:t>qualité</w:t>
      </w:r>
      <w:r w:rsidRPr="007B63B6">
        <w:rPr>
          <w:noProof/>
          <w:sz w:val="22"/>
          <w:szCs w:val="22"/>
          <w:lang w:eastAsia="fr-FR"/>
        </w:rPr>
        <w:t xml:space="preserve"> d’une photo</w:t>
      </w:r>
      <w:r w:rsidRPr="002A5B59">
        <w:rPr>
          <w:rFonts w:ascii="Courier New" w:hAnsi="Courier New" w:cs="Courier New"/>
          <w:noProof/>
          <w:color w:val="0000FF"/>
          <w:sz w:val="20"/>
          <w:szCs w:val="20"/>
          <w:lang w:eastAsia="fr-CA"/>
        </w:rPr>
        <w:t xml:space="preserve"> </w:t>
      </w:r>
      <w:r w:rsidRPr="002A5B59">
        <w:rPr>
          <w:noProof/>
          <w:lang w:eastAsia="fr-FR"/>
        </w:rPr>
        <w:sym w:font="Wingdings" w:char="F0E0"/>
      </w:r>
      <w:r w:rsidRPr="002A5B59">
        <w:rPr>
          <w:noProof/>
          <w:szCs w:val="20"/>
          <w:lang w:eastAsia="fr-FR"/>
        </w:rPr>
        <w:t xml:space="preserve"> </w:t>
      </w:r>
      <w:r w:rsidRPr="002A5B59">
        <w:rPr>
          <w:rFonts w:ascii="Courier New" w:hAnsi="Courier New" w:cs="Courier New"/>
          <w:noProof/>
          <w:sz w:val="20"/>
          <w:szCs w:val="20"/>
          <w:lang w:eastAsia="fr-CA"/>
        </w:rPr>
        <w:t xml:space="preserve"> 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{</w:t>
      </w:r>
      <w:r w:rsidR="00C84433">
        <w:rPr>
          <w:rFonts w:ascii="Courier New" w:hAnsi="Courier New" w:cs="Courier New"/>
          <w:noProof/>
          <w:sz w:val="20"/>
          <w:szCs w:val="20"/>
          <w:lang w:eastAsia="fr-CA"/>
        </w:rPr>
        <w:t xml:space="preserve"> </w:t>
      </w:r>
      <w:r w:rsidRPr="002A5B59">
        <w:rPr>
          <w:rFonts w:ascii="Courier New" w:hAnsi="Courier New" w:cs="Courier New"/>
          <w:noProof/>
          <w:sz w:val="20"/>
          <w:szCs w:val="20"/>
          <w:lang w:eastAsia="fr-CA"/>
        </w:rPr>
        <w:t xml:space="preserve">Excellente, Bonne, Moyenne, Faible 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}</w:t>
      </w:r>
    </w:p>
    <w:p w14:paraId="36CD4BA0" w14:textId="77777777" w:rsidR="00CF3CA9" w:rsidRPr="00CF3CA9" w:rsidRDefault="00CF3CA9" w:rsidP="009E52CD">
      <w:pPr>
        <w:pStyle w:val="Paragraphedeliste"/>
        <w:numPr>
          <w:ilvl w:val="0"/>
          <w:numId w:val="3"/>
        </w:numPr>
        <w:tabs>
          <w:tab w:val="num" w:pos="426"/>
        </w:tabs>
        <w:ind w:left="426" w:hanging="284"/>
        <w:rPr>
          <w:noProof/>
        </w:rPr>
      </w:pPr>
      <w:r w:rsidRPr="007B63B6">
        <w:rPr>
          <w:noProof/>
          <w:sz w:val="22"/>
          <w:szCs w:val="22"/>
          <w:lang w:eastAsia="fr-FR"/>
        </w:rPr>
        <w:t xml:space="preserve">La </w:t>
      </w:r>
      <w:r w:rsidRPr="00EE1377">
        <w:rPr>
          <w:b/>
          <w:noProof/>
          <w:sz w:val="22"/>
          <w:szCs w:val="22"/>
          <w:lang w:eastAsia="fr-FR"/>
        </w:rPr>
        <w:t>dimension</w:t>
      </w:r>
      <w:r w:rsidRPr="007B63B6">
        <w:rPr>
          <w:noProof/>
          <w:sz w:val="22"/>
          <w:szCs w:val="22"/>
          <w:lang w:eastAsia="fr-FR"/>
        </w:rPr>
        <w:t xml:space="preserve"> d’une photo </w:t>
      </w:r>
      <w:r w:rsidRPr="007B63B6">
        <w:rPr>
          <w:noProof/>
          <w:sz w:val="22"/>
          <w:szCs w:val="22"/>
          <w:lang w:eastAsia="fr-FR"/>
        </w:rPr>
        <w:sym w:font="Wingdings" w:char="F0E0"/>
      </w:r>
      <w:r>
        <w:rPr>
          <w:noProof/>
        </w:rPr>
        <w:t xml:space="preserve"> </w:t>
      </w:r>
      <w:r w:rsidR="00BE1935" w:rsidRPr="00C84433">
        <w:rPr>
          <w:rFonts w:ascii="Courier New" w:hAnsi="Courier New" w:cs="Courier New"/>
          <w:noProof/>
          <w:sz w:val="20"/>
          <w:szCs w:val="20"/>
          <w:lang w:eastAsia="fr-CA"/>
        </w:rPr>
        <w:t>{</w:t>
      </w:r>
      <w:r w:rsidR="00C84433">
        <w:rPr>
          <w:noProof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fr-CA"/>
        </w:rPr>
        <w:t>Maximale, Large, Grande, Moyenne, Petite</w:t>
      </w:r>
      <w:r w:rsidR="00C84433">
        <w:rPr>
          <w:rFonts w:ascii="Courier New" w:hAnsi="Courier New" w:cs="Courier New"/>
          <w:noProof/>
          <w:sz w:val="20"/>
          <w:szCs w:val="20"/>
          <w:lang w:eastAsia="fr-CA"/>
        </w:rPr>
        <w:t xml:space="preserve"> </w:t>
      </w:r>
      <w:r w:rsidR="00BE1935">
        <w:rPr>
          <w:rFonts w:ascii="Courier New" w:hAnsi="Courier New" w:cs="Courier New"/>
          <w:noProof/>
          <w:sz w:val="20"/>
          <w:szCs w:val="20"/>
          <w:lang w:eastAsia="fr-CA"/>
        </w:rPr>
        <w:t>}</w:t>
      </w:r>
    </w:p>
    <w:p w14:paraId="7CDB010E" w14:textId="5FE0F9FB" w:rsidR="002A5B59" w:rsidRDefault="002A5B59" w:rsidP="002A5B59">
      <w:pPr>
        <w:tabs>
          <w:tab w:val="num" w:pos="1134"/>
        </w:tabs>
        <w:ind w:left="1134"/>
        <w:rPr>
          <w:noProof/>
        </w:rPr>
      </w:pPr>
    </w:p>
    <w:p w14:paraId="17E8FDE4" w14:textId="77777777" w:rsidR="00381DB6" w:rsidRDefault="00381DB6" w:rsidP="00381DB6">
      <w:pPr>
        <w:tabs>
          <w:tab w:val="num" w:pos="1134"/>
        </w:tabs>
        <w:ind w:left="1134"/>
        <w:rPr>
          <w:noProof/>
        </w:rPr>
      </w:pPr>
    </w:p>
    <w:p w14:paraId="6060DBE8" w14:textId="39C2A891" w:rsidR="00381DB6" w:rsidRPr="007C2C6E" w:rsidRDefault="00381DB6" w:rsidP="00381DB6">
      <w:pPr>
        <w:pStyle w:val="Textebrut"/>
        <w:shd w:val="clear" w:color="auto" w:fill="D9D9D9" w:themeFill="background1" w:themeFillShade="D9"/>
        <w:jc w:val="both"/>
        <w:rPr>
          <w:rFonts w:ascii="Times New Roman" w:hAnsi="Times New Roman"/>
          <w:b/>
          <w:noProof/>
          <w:sz w:val="28"/>
          <w:szCs w:val="28"/>
        </w:rPr>
      </w:pPr>
      <w:r w:rsidRPr="00ED3E86">
        <w:rPr>
          <w:rFonts w:ascii="Times New Roman" w:hAnsi="Times New Roman"/>
          <w:b/>
          <w:noProof/>
          <w:sz w:val="28"/>
          <w:szCs w:val="28"/>
        </w:rPr>
        <w:t>Étape #</w:t>
      </w:r>
      <w:r>
        <w:rPr>
          <w:rFonts w:ascii="Times New Roman" w:hAnsi="Times New Roman"/>
          <w:b/>
          <w:noProof/>
          <w:sz w:val="28"/>
          <w:szCs w:val="28"/>
        </w:rPr>
        <w:t>1</w:t>
      </w:r>
      <w:r>
        <w:rPr>
          <w:rFonts w:ascii="Times New Roman" w:hAnsi="Times New Roman"/>
          <w:b/>
          <w:noProof/>
          <w:sz w:val="28"/>
          <w:szCs w:val="28"/>
        </w:rPr>
        <w:t xml:space="preserve"> – Créer votre repo. Sur Github et rajouter le projet de départ</w:t>
      </w:r>
    </w:p>
    <w:p w14:paraId="439FEC19" w14:textId="77777777" w:rsidR="00381DB6" w:rsidRDefault="00381DB6" w:rsidP="00381DB6">
      <w:pPr>
        <w:pStyle w:val="Paragraphedeliste"/>
        <w:spacing w:after="160" w:line="360" w:lineRule="auto"/>
        <w:jc w:val="left"/>
      </w:pPr>
      <w:bookmarkStart w:id="0" w:name="_Hlk70341204"/>
      <w:bookmarkEnd w:id="0"/>
    </w:p>
    <w:p w14:paraId="3B9F440D" w14:textId="11DC1861" w:rsidR="00381DB6" w:rsidRDefault="00381DB6" w:rsidP="00381DB6">
      <w:pPr>
        <w:pStyle w:val="Paragraphedeliste"/>
        <w:numPr>
          <w:ilvl w:val="0"/>
          <w:numId w:val="6"/>
        </w:numPr>
        <w:spacing w:after="160" w:line="360" w:lineRule="auto"/>
        <w:jc w:val="left"/>
      </w:pPr>
      <w:r>
        <w:t xml:space="preserve">Si ce n’est pas fait, vous devez créer un compte GitHub avec votre compte du cégep (matricule@cegepmontpetit.ca ). Regardez la capsule vidéo sur Moodle et accéder à cette page pour le créer et avoir le </w:t>
      </w:r>
      <w:proofErr w:type="spellStart"/>
      <w:r>
        <w:t>Student</w:t>
      </w:r>
      <w:proofErr w:type="spellEnd"/>
      <w:r>
        <w:t xml:space="preserve"> Service Pack : </w:t>
      </w:r>
      <w:hyperlink r:id="rId9" w:history="1">
        <w:r w:rsidRPr="007F6429">
          <w:rPr>
            <w:rStyle w:val="Lienhypertexte"/>
          </w:rPr>
          <w:t>https://education.github.com/pack</w:t>
        </w:r>
      </w:hyperlink>
    </w:p>
    <w:p w14:paraId="68026C41" w14:textId="77777777" w:rsidR="00381DB6" w:rsidRDefault="00381DB6" w:rsidP="00381DB6">
      <w:pPr>
        <w:pStyle w:val="Paragraphedeliste"/>
        <w:numPr>
          <w:ilvl w:val="0"/>
          <w:numId w:val="6"/>
        </w:numPr>
        <w:spacing w:after="160" w:line="360" w:lineRule="auto"/>
        <w:jc w:val="left"/>
      </w:pPr>
      <w:r>
        <w:t xml:space="preserve">Connectez-vous à GitHub avec votre compte du cégep (matricule@cegepmontpetit.ca) </w:t>
      </w:r>
    </w:p>
    <w:p w14:paraId="3FFFE908" w14:textId="77777777" w:rsidR="00381DB6" w:rsidRDefault="00381DB6" w:rsidP="00381DB6">
      <w:pPr>
        <w:pStyle w:val="Paragraphedeliste"/>
        <w:numPr>
          <w:ilvl w:val="0"/>
          <w:numId w:val="6"/>
        </w:numPr>
        <w:spacing w:after="160" w:line="360" w:lineRule="auto"/>
        <w:jc w:val="left"/>
      </w:pPr>
      <w:r>
        <w:t xml:space="preserve">Créez un nouveau dépôt GitHub privé et le nommez selon ce format en mettant votre propre matricule au lieu de XXXXXXX </w:t>
      </w:r>
    </w:p>
    <w:p w14:paraId="579BB591" w14:textId="5CE59F5C" w:rsidR="00381DB6" w:rsidRDefault="00381DB6" w:rsidP="00381DB6">
      <w:pPr>
        <w:pStyle w:val="Paragraphedeliste"/>
        <w:spacing w:line="360" w:lineRule="auto"/>
        <w:ind w:firstLine="696"/>
        <w:rPr>
          <w:rFonts w:ascii="Roboto" w:hAnsi="Roboto"/>
          <w:color w:val="1B1E21"/>
          <w:sz w:val="21"/>
          <w:szCs w:val="21"/>
          <w:shd w:val="clear" w:color="auto" w:fill="D6D8D9"/>
        </w:rPr>
      </w:pPr>
      <w:r>
        <w:rPr>
          <w:rFonts w:ascii="Roboto" w:hAnsi="Roboto"/>
          <w:color w:val="1B1E21"/>
          <w:sz w:val="21"/>
          <w:szCs w:val="21"/>
          <w:shd w:val="clear" w:color="auto" w:fill="D6D8D9"/>
        </w:rPr>
        <w:t>H23-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CN4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-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TP02</w:t>
      </w:r>
      <w:r>
        <w:rPr>
          <w:rFonts w:ascii="Roboto" w:hAnsi="Roboto"/>
          <w:color w:val="1B1E21"/>
          <w:sz w:val="21"/>
          <w:szCs w:val="21"/>
          <w:shd w:val="clear" w:color="auto" w:fill="D6D8D9"/>
        </w:rPr>
        <w:t>-XXXXXXX  </w:t>
      </w:r>
    </w:p>
    <w:p w14:paraId="0B915777" w14:textId="701F6330" w:rsidR="00381DB6" w:rsidRDefault="00381DB6" w:rsidP="00381DB6">
      <w:pPr>
        <w:spacing w:line="360" w:lineRule="auto"/>
      </w:pPr>
      <w:r w:rsidRPr="00DE270B">
        <w:tab/>
      </w:r>
      <w:r w:rsidRPr="00DE270B">
        <w:rPr>
          <w:b/>
        </w:rPr>
        <w:t>N.B.</w:t>
      </w:r>
      <w:r w:rsidRPr="00DE270B">
        <w:t xml:space="preserve"> Exceptionnellement, </w:t>
      </w:r>
      <w:r>
        <w:t xml:space="preserve">dans notre cours on va utiliser ce format. Sinon, pour les autres cours, vous devez faire référence à la page Git du département et les consignes de votre professeur ! </w:t>
      </w:r>
      <w:hyperlink r:id="rId10" w:history="1">
        <w:r w:rsidRPr="003D7E46">
          <w:rPr>
            <w:rStyle w:val="Lienhypertexte"/>
          </w:rPr>
          <w:t>https://info.cegepmontpetit.ca/git</w:t>
        </w:r>
      </w:hyperlink>
    </w:p>
    <w:p w14:paraId="47814322" w14:textId="77777777" w:rsidR="00DC7E39" w:rsidRPr="00DC7E39" w:rsidRDefault="00381DB6" w:rsidP="00381DB6">
      <w:pPr>
        <w:pStyle w:val="Paragraphedeliste"/>
        <w:numPr>
          <w:ilvl w:val="0"/>
          <w:numId w:val="6"/>
        </w:numPr>
        <w:spacing w:after="160" w:line="360" w:lineRule="auto"/>
        <w:jc w:val="left"/>
      </w:pPr>
      <w:r>
        <w:t xml:space="preserve">Ajoutez votre professeur comme collaborateur à votre projet. </w:t>
      </w:r>
      <w:r w:rsidRPr="00381DB6">
        <w:t xml:space="preserve">(Sur </w:t>
      </w:r>
      <w:proofErr w:type="spellStart"/>
      <w:r w:rsidRPr="00381DB6">
        <w:t>votre</w:t>
      </w:r>
      <w:proofErr w:type="spellEnd"/>
      <w:r w:rsidRPr="00381DB6">
        <w:t xml:space="preserve"> repository, Onglet settings,</w:t>
      </w:r>
      <w:r w:rsidRPr="00501334">
        <w:rPr>
          <w:lang w:val="en-CA"/>
        </w:rPr>
        <w:t xml:space="preserve"> Manage Access, Add a collaborator). </w:t>
      </w:r>
    </w:p>
    <w:p w14:paraId="7EE14971" w14:textId="28D3217C" w:rsidR="00381DB6" w:rsidRPr="00381DB6" w:rsidRDefault="00381DB6" w:rsidP="00DC7E39">
      <w:pPr>
        <w:pStyle w:val="Paragraphedeliste"/>
        <w:spacing w:line="360" w:lineRule="auto"/>
        <w:rPr>
          <w:noProof/>
          <w:szCs w:val="20"/>
          <w:lang w:eastAsia="fr-FR"/>
        </w:rPr>
      </w:pPr>
      <w:hyperlink r:id="rId11" w:history="1">
        <w:r w:rsidRPr="00380E9F">
          <w:rPr>
            <w:rStyle w:val="Lienhypertexte"/>
          </w:rPr>
          <w:t>jamil.gammoudi@cegepmontpetit.ca</w:t>
        </w:r>
      </w:hyperlink>
    </w:p>
    <w:p w14:paraId="54E2FEFB" w14:textId="5000C1B8" w:rsidR="00381DB6" w:rsidRDefault="00381DB6" w:rsidP="002A5B59">
      <w:pPr>
        <w:tabs>
          <w:tab w:val="num" w:pos="1134"/>
        </w:tabs>
        <w:ind w:left="1134"/>
        <w:rPr>
          <w:noProof/>
        </w:rPr>
      </w:pPr>
    </w:p>
    <w:p w14:paraId="3650F1EC" w14:textId="6F0F6CF8" w:rsidR="00381DB6" w:rsidRDefault="00DC7E39" w:rsidP="00DC7E39">
      <w:pPr>
        <w:pStyle w:val="Paragraphedeliste"/>
        <w:numPr>
          <w:ilvl w:val="0"/>
          <w:numId w:val="6"/>
        </w:numPr>
        <w:tabs>
          <w:tab w:val="num" w:pos="1134"/>
        </w:tabs>
        <w:rPr>
          <w:noProof/>
        </w:rPr>
      </w:pPr>
      <w:r>
        <w:rPr>
          <w:noProof/>
        </w:rPr>
        <w:t>Avec GitKraken, cloner votre repo., rajouter le projet du départ et pousser !</w:t>
      </w:r>
    </w:p>
    <w:p w14:paraId="5B4241F3" w14:textId="77777777" w:rsidR="00381DB6" w:rsidRDefault="00381DB6" w:rsidP="002A5B59">
      <w:pPr>
        <w:tabs>
          <w:tab w:val="num" w:pos="1134"/>
        </w:tabs>
        <w:ind w:left="1134"/>
        <w:rPr>
          <w:noProof/>
        </w:rPr>
      </w:pPr>
    </w:p>
    <w:p w14:paraId="78C47550" w14:textId="77777777" w:rsidR="007C2C6E" w:rsidRPr="007C2C6E" w:rsidRDefault="007C2C6E" w:rsidP="00ED3E86">
      <w:pPr>
        <w:pStyle w:val="Textebrut"/>
        <w:shd w:val="clear" w:color="auto" w:fill="D9D9D9" w:themeFill="background1" w:themeFillShade="D9"/>
        <w:jc w:val="both"/>
        <w:rPr>
          <w:rFonts w:ascii="Times New Roman" w:hAnsi="Times New Roman"/>
          <w:b/>
          <w:noProof/>
          <w:sz w:val="28"/>
          <w:szCs w:val="28"/>
        </w:rPr>
      </w:pPr>
      <w:r w:rsidRPr="00ED3E86">
        <w:rPr>
          <w:rFonts w:ascii="Times New Roman" w:hAnsi="Times New Roman"/>
          <w:b/>
          <w:noProof/>
          <w:sz w:val="28"/>
          <w:szCs w:val="28"/>
        </w:rPr>
        <w:t>Étape #</w:t>
      </w:r>
      <w:r w:rsidR="00262B0D">
        <w:rPr>
          <w:rFonts w:ascii="Times New Roman" w:hAnsi="Times New Roman"/>
          <w:b/>
          <w:noProof/>
          <w:sz w:val="28"/>
          <w:szCs w:val="28"/>
        </w:rPr>
        <w:t>1</w:t>
      </w:r>
    </w:p>
    <w:p w14:paraId="23D56863" w14:textId="77777777" w:rsidR="00262B0D" w:rsidRPr="00262B0D" w:rsidRDefault="00C84433" w:rsidP="009E52CD">
      <w:pPr>
        <w:pStyle w:val="Paragraphedeliste"/>
        <w:numPr>
          <w:ilvl w:val="0"/>
          <w:numId w:val="3"/>
        </w:numPr>
        <w:tabs>
          <w:tab w:val="num" w:pos="426"/>
        </w:tabs>
        <w:spacing w:before="120" w:after="120"/>
        <w:ind w:left="426" w:hanging="284"/>
        <w:jc w:val="left"/>
        <w:rPr>
          <w:noProof/>
          <w:szCs w:val="20"/>
          <w:lang w:eastAsia="fr-FR"/>
        </w:rPr>
      </w:pPr>
      <w:r>
        <w:rPr>
          <w:noProof/>
          <w:szCs w:val="20"/>
          <w:lang w:eastAsia="fr-FR"/>
        </w:rPr>
        <w:t>Définir</w:t>
      </w:r>
      <w:r w:rsidR="0083005D" w:rsidRPr="00262B0D">
        <w:rPr>
          <w:noProof/>
          <w:szCs w:val="20"/>
          <w:lang w:eastAsia="fr-FR"/>
        </w:rPr>
        <w:t xml:space="preserve"> </w:t>
      </w:r>
      <w:r w:rsidR="00EE1377" w:rsidRPr="00262B0D">
        <w:rPr>
          <w:noProof/>
          <w:szCs w:val="20"/>
          <w:lang w:eastAsia="fr-FR"/>
        </w:rPr>
        <w:t xml:space="preserve">la classe </w:t>
      </w:r>
      <w:r w:rsidR="00EE1377" w:rsidRPr="00262B0D">
        <w:rPr>
          <w:rFonts w:ascii="Courier New" w:hAnsi="Courier New" w:cs="Courier New"/>
          <w:b/>
          <w:noProof/>
          <w:color w:val="008080"/>
          <w:lang w:eastAsia="fr-CA"/>
        </w:rPr>
        <w:t>Photo</w:t>
      </w:r>
      <w:r>
        <w:rPr>
          <w:rFonts w:ascii="Courier New" w:hAnsi="Courier New" w:cs="Courier New"/>
          <w:b/>
          <w:noProof/>
          <w:color w:val="008080"/>
          <w:lang w:eastAsia="fr-CA"/>
        </w:rPr>
        <w:t>:IPhoto</w:t>
      </w:r>
      <w:r w:rsidR="009E086D" w:rsidRPr="00262B0D">
        <w:rPr>
          <w:rFonts w:ascii="Courier New" w:hAnsi="Courier New" w:cs="Courier New"/>
          <w:b/>
          <w:noProof/>
          <w:color w:val="008080"/>
          <w:lang w:eastAsia="fr-CA"/>
        </w:rPr>
        <w:t xml:space="preserve"> </w:t>
      </w:r>
      <w:r w:rsidR="007810FB">
        <w:rPr>
          <w:noProof/>
          <w:szCs w:val="20"/>
          <w:lang w:eastAsia="fr-FR"/>
        </w:rPr>
        <w:t>telle que décrite ci-après.</w:t>
      </w:r>
    </w:p>
    <w:tbl>
      <w:tblPr>
        <w:tblW w:w="10408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386"/>
        <w:gridCol w:w="6662"/>
      </w:tblGrid>
      <w:tr w:rsidR="00EE1377" w:rsidRPr="0035641B" w14:paraId="571AFC0F" w14:textId="77777777" w:rsidTr="00755DAE">
        <w:trPr>
          <w:trHeight w:val="240"/>
          <w:tblCellSpacing w:w="15" w:type="dxa"/>
        </w:trPr>
        <w:tc>
          <w:tcPr>
            <w:tcW w:w="10348" w:type="dxa"/>
            <w:gridSpan w:val="3"/>
            <w:shd w:val="pct12" w:color="auto" w:fill="auto"/>
            <w:vAlign w:val="center"/>
            <w:hideMark/>
          </w:tcPr>
          <w:p w14:paraId="4D126E36" w14:textId="77777777" w:rsidR="00EE1377" w:rsidRPr="006072DB" w:rsidRDefault="006072DB" w:rsidP="006072DB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Photo:</w:t>
            </w:r>
            <w:r w:rsidR="00C84433"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IPhoto</w:t>
            </w:r>
          </w:p>
        </w:tc>
      </w:tr>
      <w:tr w:rsidR="00EE1377" w:rsidRPr="0035641B" w14:paraId="05C468AC" w14:textId="77777777" w:rsidTr="00755DAE">
        <w:trPr>
          <w:trHeight w:val="660"/>
          <w:tblCellSpacing w:w="15" w:type="dxa"/>
        </w:trPr>
        <w:tc>
          <w:tcPr>
            <w:tcW w:w="10348" w:type="dxa"/>
            <w:gridSpan w:val="3"/>
            <w:shd w:val="clear" w:color="auto" w:fill="auto"/>
            <w:vAlign w:val="center"/>
            <w:hideMark/>
          </w:tcPr>
          <w:p w14:paraId="7560D67D" w14:textId="77777777" w:rsidR="00EE1377" w:rsidRDefault="007C6FC2" w:rsidP="00C84433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</w:rPr>
            </w:pPr>
            <w:r w:rsidRPr="007B63B6">
              <w:rPr>
                <w:noProof/>
                <w:sz w:val="22"/>
                <w:szCs w:val="22"/>
              </w:rPr>
              <w:t xml:space="preserve">Une photo est caractérisée par sa taille en pixels (largeur, hauteur), le flash activé ou non,  la sensibilité, le facteur de compression </w:t>
            </w:r>
            <w:r w:rsidR="00C84433">
              <w:rPr>
                <w:noProof/>
                <w:sz w:val="22"/>
                <w:szCs w:val="22"/>
              </w:rPr>
              <w:t xml:space="preserve">ainsi que </w:t>
            </w:r>
            <w:r w:rsidRPr="007B63B6">
              <w:rPr>
                <w:noProof/>
                <w:sz w:val="22"/>
                <w:szCs w:val="22"/>
              </w:rPr>
              <w:t xml:space="preserve"> la date et l’heure où elle a été prise.</w:t>
            </w:r>
          </w:p>
          <w:p w14:paraId="139C3815" w14:textId="77777777" w:rsidR="00980293" w:rsidRDefault="00980293" w:rsidP="00C844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  <w:p w14:paraId="4144C19D" w14:textId="55F9E564" w:rsidR="00F208F4" w:rsidRPr="007C6FC2" w:rsidRDefault="00F208F4" w:rsidP="004C1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</w:tc>
      </w:tr>
      <w:tr w:rsidR="004C1CEF" w:rsidRPr="0035641B" w14:paraId="5AFAABA3" w14:textId="77777777" w:rsidTr="004C1CEF">
        <w:trPr>
          <w:trHeight w:val="486"/>
          <w:tblCellSpacing w:w="15" w:type="dxa"/>
        </w:trPr>
        <w:tc>
          <w:tcPr>
            <w:tcW w:w="3701" w:type="dxa"/>
            <w:gridSpan w:val="2"/>
            <w:vAlign w:val="center"/>
          </w:tcPr>
          <w:p w14:paraId="666B2039" w14:textId="30D11906" w:rsidR="004C1CEF" w:rsidRDefault="00B40CF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B40CFF">
              <w:rPr>
                <w:rFonts w:ascii="Consolas" w:hAnsi="Consolas" w:cs="Consolas"/>
                <w:noProof/>
                <w:sz w:val="19"/>
                <w:szCs w:val="19"/>
                <w:lang w:eastAsia="fr-CA"/>
              </w:rPr>
              <w:lastRenderedPageBreak/>
              <w:drawing>
                <wp:inline distT="0" distB="0" distL="0" distR="0" wp14:anchorId="60B9BADE" wp14:editId="5A6BDCE3">
                  <wp:extent cx="2181225" cy="4158668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104" cy="416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01C00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</w:p>
          <w:p w14:paraId="2C662F34" w14:textId="77777777" w:rsidR="004C1CEF" w:rsidRDefault="004C1CEF" w:rsidP="009E086D">
            <w:pPr>
              <w:jc w:val="center"/>
              <w:rPr>
                <w:b/>
                <w:bCs/>
                <w:lang w:eastAsia="fr-CA"/>
              </w:rPr>
            </w:pPr>
          </w:p>
        </w:tc>
        <w:tc>
          <w:tcPr>
            <w:tcW w:w="6617" w:type="dxa"/>
            <w:vAlign w:val="center"/>
          </w:tcPr>
          <w:p w14:paraId="1B4F6942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</w:pPr>
            <w:r>
              <w:t xml:space="preserve">Copiez les déclarations suivantes dans la classe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Photo</w:t>
            </w:r>
          </w:p>
          <w:p w14:paraId="5085CA8A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TAILLE_PIXEL = 3;</w:t>
            </w:r>
          </w:p>
          <w:p w14:paraId="37B7E780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LARGEUR_MIN = 640;</w:t>
            </w:r>
          </w:p>
          <w:p w14:paraId="2538EB66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LARGEUR_MAX = 8192;</w:t>
            </w:r>
          </w:p>
          <w:p w14:paraId="13AB6FFD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HAUTEUR_MIN = 480;</w:t>
            </w:r>
          </w:p>
          <w:p w14:paraId="32F3FEC6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HAUTEUR_MAX = 8192;</w:t>
            </w:r>
          </w:p>
          <w:p w14:paraId="5581BECE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COMPRESSION_MIN = 1;</w:t>
            </w:r>
          </w:p>
          <w:p w14:paraId="6D81CC9C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COMPRESSION_MAX = 500;</w:t>
            </w:r>
          </w:p>
          <w:p w14:paraId="672D96AF" w14:textId="43549177" w:rsidR="004C1CEF" w:rsidRPr="0035641B" w:rsidRDefault="004C1CEF" w:rsidP="009E086D">
            <w:pPr>
              <w:jc w:val="left"/>
              <w:rPr>
                <w:b/>
                <w:bCs/>
                <w:lang w:eastAsia="fr-CA"/>
              </w:rPr>
            </w:pPr>
          </w:p>
        </w:tc>
      </w:tr>
      <w:tr w:rsidR="009E086D" w:rsidRPr="0035641B" w14:paraId="0F9E0798" w14:textId="77777777" w:rsidTr="004C1CEF">
        <w:trPr>
          <w:trHeight w:val="486"/>
          <w:tblCellSpacing w:w="15" w:type="dxa"/>
        </w:trPr>
        <w:tc>
          <w:tcPr>
            <w:tcW w:w="3701" w:type="dxa"/>
            <w:gridSpan w:val="2"/>
            <w:vAlign w:val="center"/>
            <w:hideMark/>
          </w:tcPr>
          <w:p w14:paraId="5AF050A5" w14:textId="77777777" w:rsidR="009E086D" w:rsidRPr="0035641B" w:rsidRDefault="009E086D" w:rsidP="009E086D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</w:t>
            </w:r>
            <w:r w:rsidR="00F50230">
              <w:rPr>
                <w:b/>
                <w:bCs/>
                <w:lang w:eastAsia="fr-CA"/>
              </w:rPr>
              <w:t>Propriétés/Méthodes</w:t>
            </w:r>
          </w:p>
        </w:tc>
        <w:tc>
          <w:tcPr>
            <w:tcW w:w="6617" w:type="dxa"/>
            <w:vAlign w:val="center"/>
            <w:hideMark/>
          </w:tcPr>
          <w:p w14:paraId="5052B2B1" w14:textId="77777777" w:rsidR="009E086D" w:rsidRPr="0035641B" w:rsidRDefault="009E086D" w:rsidP="009E086D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F50230" w:rsidRPr="0035641B" w14:paraId="4B92778B" w14:textId="77777777" w:rsidTr="004C1CEF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3C961D2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7006AC7" wp14:editId="460D3566">
                  <wp:extent cx="161925" cy="171450"/>
                  <wp:effectExtent l="0" t="0" r="0" b="0"/>
                  <wp:docPr id="4" name="Image 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65E906DB" w14:textId="77777777" w:rsidR="00F50230" w:rsidRPr="0083005D" w:rsidRDefault="00F50230" w:rsidP="00762152">
            <w:pPr>
              <w:jc w:val="left"/>
              <w:rPr>
                <w:b/>
                <w:color w:val="548DD4" w:themeColor="text2" w:themeTint="99"/>
              </w:rPr>
            </w:pPr>
            <w:r w:rsidRPr="0083005D">
              <w:rPr>
                <w:b/>
                <w:color w:val="548DD4" w:themeColor="text2" w:themeTint="99"/>
              </w:rPr>
              <w:t>Date</w:t>
            </w:r>
          </w:p>
        </w:tc>
        <w:tc>
          <w:tcPr>
            <w:tcW w:w="6617" w:type="dxa"/>
            <w:vAlign w:val="center"/>
          </w:tcPr>
          <w:p w14:paraId="37B8E769" w14:textId="77777777" w:rsidR="00F50230" w:rsidRPr="00F71ABB" w:rsidRDefault="00F50230" w:rsidP="007810FB">
            <w:pPr>
              <w:ind w:left="97" w:right="191"/>
              <w:rPr>
                <w:szCs w:val="20"/>
                <w:lang w:eastAsia="fr-CA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>
              <w:rPr>
                <w:szCs w:val="20"/>
              </w:rPr>
              <w:t>la date et l’heure où la photo a été prise.</w:t>
            </w:r>
          </w:p>
        </w:tc>
      </w:tr>
      <w:tr w:rsidR="00F50230" w:rsidRPr="0035641B" w14:paraId="3F2AFFF0" w14:textId="77777777" w:rsidTr="004C1CEF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4D00E58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3C6737C" wp14:editId="6F48FEF6">
                  <wp:extent cx="161925" cy="171450"/>
                  <wp:effectExtent l="0" t="0" r="0" b="0"/>
                  <wp:docPr id="6" name="Image 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3671C083" w14:textId="77777777" w:rsidR="00F50230" w:rsidRPr="00E1513E" w:rsidRDefault="00F50230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FacteurCompression</w:t>
            </w:r>
            <w:proofErr w:type="spellEnd"/>
          </w:p>
        </w:tc>
        <w:tc>
          <w:tcPr>
            <w:tcW w:w="6617" w:type="dxa"/>
            <w:vAlign w:val="center"/>
          </w:tcPr>
          <w:p w14:paraId="44F326F9" w14:textId="77777777" w:rsidR="00F50230" w:rsidRPr="00F71ABB" w:rsidRDefault="00F50230" w:rsidP="007810FB">
            <w:pPr>
              <w:ind w:left="97" w:right="191"/>
              <w:rPr>
                <w:szCs w:val="20"/>
              </w:rPr>
            </w:pPr>
            <w:r w:rsidRPr="00222325">
              <w:rPr>
                <w:noProof/>
                <w:szCs w:val="20"/>
                <w:lang w:eastAsia="fr-FR"/>
              </w:rPr>
              <w:t>Obtient</w:t>
            </w:r>
            <w:r>
              <w:t xml:space="preserve"> le facteur de compression de la photo.</w:t>
            </w:r>
          </w:p>
        </w:tc>
      </w:tr>
      <w:tr w:rsidR="00F50230" w:rsidRPr="0035641B" w14:paraId="6FE84840" w14:textId="77777777" w:rsidTr="004C1CEF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6FA9801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E6A15EE" wp14:editId="26D84153">
                  <wp:extent cx="161925" cy="171450"/>
                  <wp:effectExtent l="0" t="0" r="0" b="0"/>
                  <wp:docPr id="7" name="Image 7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54A3CD64" w14:textId="77777777" w:rsidR="00F50230" w:rsidRPr="00E1513E" w:rsidRDefault="00F50230" w:rsidP="00762152">
            <w:pPr>
              <w:jc w:val="left"/>
            </w:pPr>
            <w:r w:rsidRPr="0083005D">
              <w:rPr>
                <w:b/>
                <w:color w:val="548DD4" w:themeColor="text2" w:themeTint="99"/>
              </w:rPr>
              <w:t>Flash</w:t>
            </w:r>
          </w:p>
        </w:tc>
        <w:tc>
          <w:tcPr>
            <w:tcW w:w="6617" w:type="dxa"/>
            <w:vAlign w:val="center"/>
          </w:tcPr>
          <w:p w14:paraId="2B0B69D8" w14:textId="77777777" w:rsidR="00F50230" w:rsidRPr="00F71ABB" w:rsidRDefault="00F50230" w:rsidP="007810FB">
            <w:pPr>
              <w:ind w:left="97" w:right="191"/>
              <w:rPr>
                <w:szCs w:val="20"/>
              </w:rPr>
            </w:pPr>
            <w:r w:rsidRPr="00222325">
              <w:rPr>
                <w:noProof/>
                <w:szCs w:val="20"/>
                <w:lang w:eastAsia="fr-FR"/>
              </w:rPr>
              <w:t>Obtient</w:t>
            </w:r>
            <w:r>
              <w:t xml:space="preserve"> si le flash est activé ou désactivé</w:t>
            </w:r>
            <w:r w:rsidR="00C84433">
              <w:t xml:space="preserve"> sur la photo</w:t>
            </w:r>
            <w:r>
              <w:t>.</w:t>
            </w:r>
          </w:p>
        </w:tc>
      </w:tr>
      <w:tr w:rsidR="00F50230" w:rsidRPr="0035641B" w14:paraId="5BAD4865" w14:textId="77777777" w:rsidTr="004C1CEF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3D28B5B6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14EDC47" wp14:editId="59656270">
                  <wp:extent cx="161925" cy="171450"/>
                  <wp:effectExtent l="0" t="0" r="0" b="0"/>
                  <wp:docPr id="8" name="Image 8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5DCFE7B3" w14:textId="77777777" w:rsidR="00F50230" w:rsidRPr="00F71ABB" w:rsidRDefault="00F50230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Sensibilite</w:t>
            </w:r>
            <w:proofErr w:type="spellEnd"/>
          </w:p>
        </w:tc>
        <w:tc>
          <w:tcPr>
            <w:tcW w:w="6617" w:type="dxa"/>
            <w:vAlign w:val="center"/>
          </w:tcPr>
          <w:p w14:paraId="0BF89D0A" w14:textId="77777777" w:rsidR="00F50230" w:rsidRPr="00F71ABB" w:rsidRDefault="00F50230" w:rsidP="00C84433">
            <w:pPr>
              <w:ind w:left="97" w:right="191"/>
              <w:rPr>
                <w:szCs w:val="20"/>
                <w:lang w:eastAsia="fr-CA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la sensibilité </w:t>
            </w:r>
            <w:r w:rsidR="00C84433">
              <w:rPr>
                <w:szCs w:val="20"/>
              </w:rPr>
              <w:t xml:space="preserve">utilisée </w:t>
            </w:r>
            <w:proofErr w:type="gramStart"/>
            <w:r w:rsidR="00C84433">
              <w:rPr>
                <w:szCs w:val="20"/>
              </w:rPr>
              <w:t xml:space="preserve">pour </w:t>
            </w:r>
            <w:r>
              <w:rPr>
                <w:szCs w:val="20"/>
              </w:rPr>
              <w:t xml:space="preserve"> la</w:t>
            </w:r>
            <w:proofErr w:type="gramEnd"/>
            <w:r>
              <w:rPr>
                <w:szCs w:val="20"/>
              </w:rPr>
              <w:t xml:space="preserve"> photo</w:t>
            </w:r>
            <w:r w:rsidRPr="00F71ABB">
              <w:rPr>
                <w:szCs w:val="20"/>
              </w:rPr>
              <w:t>.</w:t>
            </w:r>
          </w:p>
        </w:tc>
      </w:tr>
      <w:tr w:rsidR="00F50230" w:rsidRPr="0035641B" w14:paraId="1C7B9E13" w14:textId="77777777" w:rsidTr="004C1CEF">
        <w:trPr>
          <w:trHeight w:val="484"/>
          <w:tblCellSpacing w:w="15" w:type="dxa"/>
        </w:trPr>
        <w:tc>
          <w:tcPr>
            <w:tcW w:w="0" w:type="auto"/>
            <w:vAlign w:val="center"/>
          </w:tcPr>
          <w:p w14:paraId="21BF3AA3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217E49F1" wp14:editId="04E76192">
                  <wp:extent cx="161925" cy="171450"/>
                  <wp:effectExtent l="0" t="0" r="0" b="0"/>
                  <wp:docPr id="9" name="Image 9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403940ED" w14:textId="77777777" w:rsidR="00F50230" w:rsidRPr="00C40524" w:rsidRDefault="00F50230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TailleEnPixels</w:t>
            </w:r>
            <w:proofErr w:type="spellEnd"/>
          </w:p>
        </w:tc>
        <w:tc>
          <w:tcPr>
            <w:tcW w:w="6617" w:type="dxa"/>
            <w:vAlign w:val="center"/>
          </w:tcPr>
          <w:p w14:paraId="3C1DD493" w14:textId="77777777" w:rsidR="00BC6CF8" w:rsidRDefault="00BC6CF8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6EF99124" w14:textId="2C546119" w:rsidR="009C7FD1" w:rsidRDefault="00F50230" w:rsidP="007810FB">
            <w:pPr>
              <w:ind w:left="97" w:right="191"/>
              <w:rPr>
                <w:szCs w:val="20"/>
                <w:lang w:eastAsia="fr-CA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  <w:lang w:eastAsia="fr-CA"/>
              </w:rPr>
              <w:t xml:space="preserve"> la </w:t>
            </w:r>
            <w:r>
              <w:rPr>
                <w:szCs w:val="20"/>
                <w:lang w:eastAsia="fr-CA"/>
              </w:rPr>
              <w:t>taille en pixels de la photo</w:t>
            </w:r>
            <w:r w:rsidR="00B40CFF">
              <w:rPr>
                <w:szCs w:val="20"/>
                <w:lang w:eastAsia="fr-CA"/>
              </w:rPr>
              <w:t xml:space="preserve">. </w:t>
            </w:r>
            <w:r w:rsidR="009C7FD1">
              <w:rPr>
                <w:szCs w:val="20"/>
                <w:lang w:eastAsia="fr-CA"/>
              </w:rPr>
              <w:br/>
            </w:r>
            <w:r w:rsidR="009C7FD1">
              <w:rPr>
                <w:szCs w:val="20"/>
                <w:lang w:eastAsia="fr-CA"/>
              </w:rPr>
              <w:br/>
            </w:r>
            <w:r w:rsidR="00B40CFF">
              <w:rPr>
                <w:szCs w:val="20"/>
                <w:lang w:eastAsia="fr-CA"/>
              </w:rPr>
              <w:t>Le type de cette propriété est Size. Elle aura une hauteur et une largeur de disponible.</w:t>
            </w:r>
            <w:r>
              <w:rPr>
                <w:szCs w:val="20"/>
                <w:lang w:eastAsia="fr-CA"/>
              </w:rPr>
              <w:t xml:space="preserve"> </w:t>
            </w:r>
          </w:p>
          <w:p w14:paraId="5D4991A9" w14:textId="493A4D47" w:rsidR="00B40CFF" w:rsidRDefault="00F50230" w:rsidP="007810FB">
            <w:pPr>
              <w:ind w:left="97" w:right="191"/>
              <w:rPr>
                <w:szCs w:val="20"/>
                <w:lang w:eastAsia="fr-CA"/>
              </w:rPr>
            </w:pPr>
            <w:proofErr w:type="gramStart"/>
            <w:r>
              <w:rPr>
                <w:szCs w:val="20"/>
                <w:lang w:eastAsia="fr-CA"/>
              </w:rPr>
              <w:t>(</w:t>
            </w:r>
            <w:r w:rsidR="00C07486">
              <w:rPr>
                <w:szCs w:val="20"/>
                <w:lang w:eastAsia="fr-CA"/>
              </w:rPr>
              <w:t xml:space="preserve"> </w:t>
            </w:r>
            <w:r w:rsidR="00B40CFF">
              <w:rPr>
                <w:szCs w:val="20"/>
                <w:lang w:eastAsia="fr-CA"/>
              </w:rPr>
              <w:t xml:space="preserve"> </w:t>
            </w:r>
            <w:proofErr w:type="spellStart"/>
            <w:r w:rsidR="00B40CFF">
              <w:rPr>
                <w:szCs w:val="20"/>
                <w:lang w:eastAsia="fr-CA"/>
              </w:rPr>
              <w:t>m</w:t>
            </w:r>
            <w:proofErr w:type="gramEnd"/>
            <w:r w:rsidR="00B40CFF">
              <w:rPr>
                <w:szCs w:val="20"/>
                <w:lang w:eastAsia="fr-CA"/>
              </w:rPr>
              <w:t>_tailleEnPixels.Height</w:t>
            </w:r>
            <w:proofErr w:type="spellEnd"/>
            <w:r w:rsidR="00B40CFF">
              <w:rPr>
                <w:szCs w:val="20"/>
                <w:lang w:eastAsia="fr-CA"/>
              </w:rPr>
              <w:t xml:space="preserve"> donne la hauteur de la photo,</w:t>
            </w:r>
          </w:p>
          <w:p w14:paraId="06514D25" w14:textId="77777777" w:rsidR="00F50230" w:rsidRDefault="00B40CFF" w:rsidP="007810FB">
            <w:pPr>
              <w:ind w:left="97" w:right="191"/>
              <w:rPr>
                <w:szCs w:val="20"/>
                <w:lang w:eastAsia="fr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 xml:space="preserve">  </w:t>
            </w:r>
            <w:proofErr w:type="spellStart"/>
            <w:proofErr w:type="gramStart"/>
            <w:r w:rsidRPr="00B40CFF">
              <w:rPr>
                <w:szCs w:val="20"/>
                <w:lang w:eastAsia="fr-CA"/>
              </w:rPr>
              <w:t>m</w:t>
            </w:r>
            <w:proofErr w:type="gramEnd"/>
            <w:r w:rsidRPr="00B40CFF">
              <w:rPr>
                <w:szCs w:val="20"/>
                <w:lang w:eastAsia="fr-CA"/>
              </w:rPr>
              <w:t>_tailleEnPixels.Width</w:t>
            </w:r>
            <w:proofErr w:type="spellEnd"/>
            <w:r>
              <w:rPr>
                <w:szCs w:val="20"/>
                <w:lang w:eastAsia="fr-CA"/>
              </w:rPr>
              <w:t xml:space="preserve"> donne la largeur de la photo</w:t>
            </w:r>
            <w:r w:rsidR="00C07486">
              <w:rPr>
                <w:szCs w:val="20"/>
                <w:lang w:eastAsia="fr-CA"/>
              </w:rPr>
              <w:t xml:space="preserve">   </w:t>
            </w:r>
            <w:r w:rsidR="00F50230">
              <w:rPr>
                <w:szCs w:val="20"/>
                <w:lang w:eastAsia="fr-CA"/>
              </w:rPr>
              <w:t>).</w:t>
            </w:r>
          </w:p>
          <w:p w14:paraId="6F7CA966" w14:textId="5F70D2BC" w:rsidR="00BC6CF8" w:rsidRPr="00F71ABB" w:rsidRDefault="00BC6CF8" w:rsidP="007810FB">
            <w:pPr>
              <w:ind w:left="97" w:right="191"/>
              <w:rPr>
                <w:szCs w:val="20"/>
              </w:rPr>
            </w:pPr>
          </w:p>
        </w:tc>
      </w:tr>
      <w:tr w:rsidR="00F50230" w:rsidRPr="0035641B" w14:paraId="33B6AF96" w14:textId="77777777" w:rsidTr="004C1CEF">
        <w:trPr>
          <w:trHeight w:val="1328"/>
          <w:tblCellSpacing w:w="15" w:type="dxa"/>
        </w:trPr>
        <w:tc>
          <w:tcPr>
            <w:tcW w:w="0" w:type="auto"/>
            <w:vAlign w:val="center"/>
          </w:tcPr>
          <w:p w14:paraId="4D6C07A8" w14:textId="77777777" w:rsidR="00F50230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3B96C84D" wp14:editId="228EF689">
                  <wp:extent cx="161925" cy="171450"/>
                  <wp:effectExtent l="0" t="0" r="0" b="0"/>
                  <wp:docPr id="10" name="Image 1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446EA02E" w14:textId="77777777" w:rsidR="00F50230" w:rsidRPr="0081135E" w:rsidRDefault="00F50230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TailleEnOctets</w:t>
            </w:r>
            <w:proofErr w:type="spellEnd"/>
          </w:p>
        </w:tc>
        <w:tc>
          <w:tcPr>
            <w:tcW w:w="6617" w:type="dxa"/>
            <w:vAlign w:val="center"/>
          </w:tcPr>
          <w:p w14:paraId="11F2C3BB" w14:textId="77777777" w:rsidR="00BC6CF8" w:rsidRDefault="00BC6CF8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6303F0FB" w14:textId="7809258E" w:rsidR="00F50230" w:rsidRDefault="00F50230" w:rsidP="007810FB">
            <w:pPr>
              <w:ind w:left="97" w:right="191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t>Calcule</w:t>
            </w:r>
            <w:r>
              <w:rPr>
                <w:szCs w:val="20"/>
              </w:rPr>
              <w:t xml:space="preserve"> la taille en octets de la photo à l’aide de la formule suivante :</w:t>
            </w:r>
          </w:p>
          <w:p w14:paraId="2940B915" w14:textId="77777777" w:rsidR="00F50230" w:rsidRPr="00834E7C" w:rsidRDefault="00F50230" w:rsidP="00762152">
            <w:pPr>
              <w:rPr>
                <w:i/>
                <w:noProof/>
                <w:szCs w:val="20"/>
                <w:lang w:eastAsia="fr-FR"/>
              </w:rPr>
            </w:pPr>
            <w:r w:rsidRPr="0079039E">
              <w:rPr>
                <w:i/>
                <w:noProof/>
                <w:szCs w:val="20"/>
                <w:lang w:eastAsia="fr-FR"/>
              </w:rPr>
              <w:t xml:space="preserve">     </w:t>
            </w:r>
            <w:r w:rsidRPr="00834E7C">
              <w:rPr>
                <w:i/>
                <w:noProof/>
                <w:szCs w:val="20"/>
                <w:lang w:eastAsia="fr-FR"/>
              </w:rPr>
              <w:t xml:space="preserve">largeur en pixel </w:t>
            </w:r>
            <w:r>
              <w:rPr>
                <w:b/>
                <w:i/>
                <w:noProof/>
                <w:color w:val="17365D" w:themeColor="text2" w:themeShade="BF"/>
                <w:szCs w:val="20"/>
                <w:lang w:eastAsia="fr-FR"/>
              </w:rPr>
              <w:t xml:space="preserve">X </w:t>
            </w:r>
            <w:r w:rsidRPr="00834E7C">
              <w:rPr>
                <w:i/>
                <w:noProof/>
                <w:szCs w:val="20"/>
                <w:lang w:eastAsia="fr-FR"/>
              </w:rPr>
              <w:t xml:space="preserve">hauteur en pixel </w:t>
            </w:r>
            <w:r>
              <w:rPr>
                <w:b/>
                <w:i/>
                <w:noProof/>
                <w:color w:val="17365D" w:themeColor="text2" w:themeShade="BF"/>
                <w:szCs w:val="20"/>
                <w:lang w:eastAsia="fr-FR"/>
              </w:rPr>
              <w:t xml:space="preserve"> X</w:t>
            </w:r>
            <w:r w:rsidRPr="00834E7C">
              <w:rPr>
                <w:i/>
                <w:noProof/>
                <w:szCs w:val="20"/>
                <w:lang w:eastAsia="fr-FR"/>
              </w:rPr>
              <w:t xml:space="preserve">  taille d’un pixel      </w:t>
            </w:r>
          </w:p>
          <w:p w14:paraId="330923AF" w14:textId="13816805" w:rsidR="00F50230" w:rsidRDefault="00F24B9B" w:rsidP="00762152">
            <w:pPr>
              <w:rPr>
                <w:i/>
                <w:noProof/>
                <w:szCs w:val="20"/>
                <w:lang w:eastAsia="fr-FR"/>
              </w:rPr>
            </w:pPr>
            <w:r>
              <w:rPr>
                <w:i/>
                <w:noProof/>
                <w:szCs w:val="20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194A0F6" wp14:editId="4E22436C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13970</wp:posOffset>
                      </wp:positionV>
                      <wp:extent cx="3629025" cy="0"/>
                      <wp:effectExtent l="8890" t="7620" r="10160" b="11430"/>
                      <wp:wrapNone/>
                      <wp:docPr id="1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9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70FC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6.9pt;margin-top:1.1pt;width:285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" strokecolor="blue"/>
                  </w:pict>
                </mc:Fallback>
              </mc:AlternateContent>
            </w:r>
            <w:r w:rsidR="00F50230">
              <w:rPr>
                <w:i/>
                <w:noProof/>
                <w:szCs w:val="20"/>
                <w:lang w:eastAsia="fr-FR"/>
              </w:rPr>
              <w:t xml:space="preserve">                          </w:t>
            </w:r>
            <w:r w:rsidR="00F50230" w:rsidRPr="0079039E">
              <w:rPr>
                <w:i/>
                <w:noProof/>
                <w:szCs w:val="20"/>
                <w:lang w:eastAsia="fr-FR"/>
              </w:rPr>
              <w:t>fact</w:t>
            </w:r>
            <w:r w:rsidR="00F50230">
              <w:rPr>
                <w:i/>
                <w:noProof/>
                <w:szCs w:val="20"/>
                <w:lang w:eastAsia="fr-FR"/>
              </w:rPr>
              <w:t>eu</w:t>
            </w:r>
            <w:r w:rsidR="00F50230" w:rsidRPr="0079039E">
              <w:rPr>
                <w:i/>
                <w:noProof/>
                <w:szCs w:val="20"/>
                <w:lang w:eastAsia="fr-FR"/>
              </w:rPr>
              <w:t>r de compression</w:t>
            </w:r>
          </w:p>
          <w:p w14:paraId="54B60962" w14:textId="77777777" w:rsidR="00F50230" w:rsidRDefault="00F50230" w:rsidP="007810FB">
            <w:pPr>
              <w:ind w:left="97" w:right="191"/>
              <w:rPr>
                <w:noProof/>
                <w:sz w:val="22"/>
                <w:szCs w:val="22"/>
              </w:rPr>
            </w:pPr>
            <w:r w:rsidRPr="007B63B6">
              <w:rPr>
                <w:noProof/>
                <w:sz w:val="22"/>
                <w:szCs w:val="22"/>
              </w:rPr>
              <w:t xml:space="preserve">La </w:t>
            </w:r>
            <w:r w:rsidRPr="00222325">
              <w:rPr>
                <w:noProof/>
                <w:szCs w:val="20"/>
                <w:lang w:eastAsia="fr-FR"/>
              </w:rPr>
              <w:t>taille</w:t>
            </w:r>
            <w:r w:rsidR="00603C6E">
              <w:rPr>
                <w:noProof/>
                <w:sz w:val="22"/>
                <w:szCs w:val="22"/>
              </w:rPr>
              <w:t xml:space="preserve"> d’un pixel est de 3 octets</w:t>
            </w:r>
            <w:r w:rsidRPr="007B63B6">
              <w:rPr>
                <w:noProof/>
                <w:sz w:val="22"/>
                <w:szCs w:val="22"/>
              </w:rPr>
              <w:t>.</w:t>
            </w:r>
          </w:p>
          <w:p w14:paraId="00AACE3D" w14:textId="294B9C40" w:rsidR="00BC6CF8" w:rsidRPr="00F71ABB" w:rsidRDefault="00BC6CF8" w:rsidP="007810FB">
            <w:pPr>
              <w:ind w:left="97" w:right="191"/>
              <w:rPr>
                <w:szCs w:val="20"/>
                <w:lang w:eastAsia="fr-CA"/>
              </w:rPr>
            </w:pPr>
          </w:p>
        </w:tc>
      </w:tr>
      <w:tr w:rsidR="009E086D" w:rsidRPr="0035641B" w14:paraId="4047DBCF" w14:textId="77777777" w:rsidTr="004C1CEF">
        <w:trPr>
          <w:trHeight w:val="754"/>
          <w:tblCellSpacing w:w="15" w:type="dxa"/>
        </w:trPr>
        <w:tc>
          <w:tcPr>
            <w:tcW w:w="0" w:type="auto"/>
            <w:vAlign w:val="center"/>
            <w:hideMark/>
          </w:tcPr>
          <w:p w14:paraId="027AD488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1DEFEA3E" wp14:editId="17F9FD14">
                  <wp:extent cx="133350" cy="152400"/>
                  <wp:effectExtent l="0" t="0" r="0" b="0"/>
                  <wp:docPr id="11" name="Image 1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  <w:hideMark/>
          </w:tcPr>
          <w:p w14:paraId="3D380583" w14:textId="77777777" w:rsidR="009E086D" w:rsidRPr="00E00CD2" w:rsidRDefault="009E086D" w:rsidP="00747E58">
            <w:pPr>
              <w:jc w:val="left"/>
              <w:rPr>
                <w:lang w:eastAsia="fr-CA"/>
              </w:rPr>
            </w:pPr>
            <w:r w:rsidRPr="0083005D">
              <w:rPr>
                <w:b/>
                <w:color w:val="548DD4" w:themeColor="text2" w:themeTint="99"/>
              </w:rPr>
              <w:t>Photo</w:t>
            </w:r>
          </w:p>
        </w:tc>
        <w:tc>
          <w:tcPr>
            <w:tcW w:w="6617" w:type="dxa"/>
            <w:vAlign w:val="center"/>
            <w:hideMark/>
          </w:tcPr>
          <w:p w14:paraId="291D95B1" w14:textId="77777777" w:rsidR="00BC6CF8" w:rsidRDefault="00BC6CF8" w:rsidP="00103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  <w:p w14:paraId="29385935" w14:textId="6692CF0A" w:rsidR="0010333E" w:rsidRPr="00206925" w:rsidRDefault="00A2181C" w:rsidP="00103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Photo(</w:t>
            </w:r>
            <w:r w:rsidR="0010333E" w:rsidRPr="0020692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Size</w:t>
            </w:r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pTailleEnPixels</w:t>
            </w:r>
            <w:proofErr w:type="spellEnd"/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="0010333E" w:rsidRPr="00206925"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pFacteurCompression</w:t>
            </w:r>
            <w:proofErr w:type="spellEnd"/>
            <w:r w:rsidR="0010333E"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,</w:t>
            </w:r>
          </w:p>
          <w:p w14:paraId="71C31A8C" w14:textId="6F045FB8" w:rsidR="0010333E" w:rsidRDefault="0010333E" w:rsidP="00426D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        </w:t>
            </w:r>
            <w:proofErr w:type="spellStart"/>
            <w:proofErr w:type="gramStart"/>
            <w:r w:rsidRPr="0020692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enuSensibilite</w:t>
            </w:r>
            <w:proofErr w:type="spellEnd"/>
            <w:proofErr w:type="gramEnd"/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pSensibilite</w:t>
            </w:r>
            <w:proofErr w:type="spellEnd"/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Pr="0020692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enuFlash</w:t>
            </w:r>
            <w:proofErr w:type="spellEnd"/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pFlash</w:t>
            </w:r>
            <w:proofErr w:type="spellEnd"/>
            <w:r w:rsidRPr="00206925">
              <w:rPr>
                <w:rFonts w:ascii="Consolas" w:hAnsi="Consolas" w:cs="Consolas"/>
                <w:sz w:val="19"/>
                <w:szCs w:val="19"/>
                <w:lang w:eastAsia="fr-CA"/>
              </w:rPr>
              <w:t>)</w:t>
            </w:r>
          </w:p>
          <w:p w14:paraId="15D90D6F" w14:textId="77777777" w:rsidR="00BC6CF8" w:rsidRPr="00206925" w:rsidRDefault="00BC6CF8" w:rsidP="00426D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  <w:p w14:paraId="67E026DE" w14:textId="77777777" w:rsidR="00BC6CF8" w:rsidRDefault="009E086D" w:rsidP="00D80C8F">
            <w:pPr>
              <w:autoSpaceDE w:val="0"/>
              <w:autoSpaceDN w:val="0"/>
              <w:adjustRightInd w:val="0"/>
              <w:ind w:left="97"/>
              <w:jc w:val="left"/>
              <w:rPr>
                <w:noProof/>
                <w:sz w:val="22"/>
                <w:szCs w:val="22"/>
              </w:rPr>
            </w:pPr>
            <w:r w:rsidRPr="00206925">
              <w:rPr>
                <w:noProof/>
                <w:szCs w:val="20"/>
                <w:lang w:eastAsia="fr-FR"/>
              </w:rPr>
              <w:t>Initialise</w:t>
            </w:r>
            <w:r w:rsidRPr="00206925">
              <w:rPr>
                <w:noProof/>
                <w:sz w:val="22"/>
                <w:szCs w:val="22"/>
              </w:rPr>
              <w:t xml:space="preserve"> une instance avec les données passées en paramètres.</w:t>
            </w:r>
            <w:r w:rsidR="00D80C8F" w:rsidRPr="00206925">
              <w:rPr>
                <w:noProof/>
                <w:sz w:val="22"/>
                <w:szCs w:val="22"/>
              </w:rPr>
              <w:t xml:space="preserve"> </w:t>
            </w:r>
          </w:p>
          <w:p w14:paraId="3BAD6310" w14:textId="77777777" w:rsidR="00BC6CF8" w:rsidRDefault="00BC6CF8" w:rsidP="00D80C8F">
            <w:pPr>
              <w:autoSpaceDE w:val="0"/>
              <w:autoSpaceDN w:val="0"/>
              <w:adjustRightInd w:val="0"/>
              <w:ind w:left="97"/>
              <w:jc w:val="left"/>
              <w:rPr>
                <w:noProof/>
                <w:szCs w:val="20"/>
              </w:rPr>
            </w:pPr>
          </w:p>
          <w:p w14:paraId="69D99DA7" w14:textId="77777777" w:rsidR="009E086D" w:rsidRDefault="00D80C8F" w:rsidP="00D80C8F">
            <w:pPr>
              <w:autoSpaceDE w:val="0"/>
              <w:autoSpaceDN w:val="0"/>
              <w:adjustRightInd w:val="0"/>
              <w:ind w:left="97"/>
              <w:jc w:val="left"/>
              <w:rPr>
                <w:szCs w:val="20"/>
                <w:lang w:eastAsia="fr-CA"/>
              </w:rPr>
            </w:pPr>
            <w:r w:rsidRPr="00206925">
              <w:rPr>
                <w:noProof/>
                <w:szCs w:val="20"/>
                <w:lang w:eastAsia="fr-FR"/>
              </w:rPr>
              <w:t xml:space="preserve">Ce constructeur doit lever l’exception </w:t>
            </w:r>
            <w:proofErr w:type="spellStart"/>
            <w:r w:rsidRPr="0020692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ArgumentOutOfRangeException</w:t>
            </w:r>
            <w:proofErr w:type="spellEnd"/>
            <w:r w:rsidRPr="0020692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 w:rsidRPr="00206925">
              <w:rPr>
                <w:szCs w:val="20"/>
                <w:lang w:eastAsia="fr-CA"/>
              </w:rPr>
              <w:t xml:space="preserve">lorsque les arguments possèdent des valeurs non acceptées par cette classe. </w:t>
            </w:r>
            <w:r w:rsidR="00517F7A">
              <w:rPr>
                <w:szCs w:val="20"/>
                <w:lang w:eastAsia="fr-CA"/>
              </w:rPr>
              <w:t>Voyez les constantes qui vous donnent les limites acceptées.</w:t>
            </w:r>
          </w:p>
          <w:p w14:paraId="64DE53F5" w14:textId="05BE1FE1" w:rsidR="00BC6CF8" w:rsidRPr="00D80C8F" w:rsidRDefault="00BC6CF8" w:rsidP="00D80C8F">
            <w:pPr>
              <w:autoSpaceDE w:val="0"/>
              <w:autoSpaceDN w:val="0"/>
              <w:adjustRightInd w:val="0"/>
              <w:ind w:left="97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9E086D" w:rsidRPr="00381DB6" w14:paraId="2256A65A" w14:textId="77777777" w:rsidTr="004C1CEF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14:paraId="1FC86D11" w14:textId="77777777" w:rsidR="009E086D" w:rsidRPr="0035641B" w:rsidRDefault="003A0EC2" w:rsidP="009E086D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C6EB6B7" wp14:editId="6E646B23">
                  <wp:extent cx="133350" cy="152400"/>
                  <wp:effectExtent l="0" t="0" r="0" b="0"/>
                  <wp:docPr id="14" name="Image 1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  <w:hideMark/>
          </w:tcPr>
          <w:p w14:paraId="670CE8FC" w14:textId="77777777" w:rsidR="009E086D" w:rsidRPr="0035641B" w:rsidRDefault="0083005D" w:rsidP="00747E58">
            <w:pPr>
              <w:jc w:val="left"/>
              <w:rPr>
                <w:lang w:eastAsia="fr-CA"/>
              </w:rPr>
            </w:pPr>
            <w:r w:rsidRPr="0083005D">
              <w:rPr>
                <w:b/>
                <w:color w:val="548DD4" w:themeColor="text2" w:themeTint="99"/>
              </w:rPr>
              <w:t>Photo</w:t>
            </w:r>
          </w:p>
        </w:tc>
        <w:tc>
          <w:tcPr>
            <w:tcW w:w="6617" w:type="dxa"/>
            <w:vAlign w:val="center"/>
            <w:hideMark/>
          </w:tcPr>
          <w:p w14:paraId="531059D7" w14:textId="77777777" w:rsidR="00BC6CF8" w:rsidRDefault="00A2181C" w:rsidP="00103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</w:p>
          <w:p w14:paraId="7552F425" w14:textId="355370E9" w:rsidR="0010333E" w:rsidRDefault="0010333E" w:rsidP="00103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>Photo(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>pInfosPhoto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>)</w:t>
            </w:r>
          </w:p>
          <w:p w14:paraId="5D1F7262" w14:textId="77777777" w:rsidR="00BC6CF8" w:rsidRPr="0010333E" w:rsidRDefault="00BC6CF8" w:rsidP="001033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  <w:p w14:paraId="7156F94B" w14:textId="77777777" w:rsidR="00BC6CF8" w:rsidRDefault="007C6FC2" w:rsidP="007810FB">
            <w:pPr>
              <w:ind w:left="97" w:right="-60"/>
              <w:jc w:val="left"/>
              <w:rPr>
                <w:noProof/>
                <w:sz w:val="22"/>
                <w:szCs w:val="22"/>
              </w:rPr>
            </w:pPr>
            <w:r w:rsidRPr="00222325">
              <w:rPr>
                <w:noProof/>
                <w:szCs w:val="20"/>
                <w:lang w:eastAsia="fr-FR"/>
              </w:rPr>
              <w:t>Initialise</w:t>
            </w:r>
            <w:r>
              <w:rPr>
                <w:noProof/>
                <w:sz w:val="22"/>
                <w:szCs w:val="22"/>
              </w:rPr>
              <w:t xml:space="preserve"> une instance </w:t>
            </w:r>
            <w:r w:rsidR="00ED3E86">
              <w:rPr>
                <w:noProof/>
                <w:sz w:val="22"/>
                <w:szCs w:val="22"/>
              </w:rPr>
              <w:t>à partir d’</w:t>
            </w:r>
            <w:r>
              <w:rPr>
                <w:noProof/>
                <w:sz w:val="22"/>
                <w:szCs w:val="22"/>
              </w:rPr>
              <w:t xml:space="preserve">une chaîne dont les </w:t>
            </w:r>
            <w:r w:rsidRPr="009E086D">
              <w:rPr>
                <w:noProof/>
                <w:sz w:val="22"/>
                <w:szCs w:val="22"/>
              </w:rPr>
              <w:t xml:space="preserve">données </w:t>
            </w:r>
            <w:r>
              <w:rPr>
                <w:noProof/>
                <w:sz w:val="22"/>
                <w:szCs w:val="22"/>
              </w:rPr>
              <w:t>sont séparées par une virgule.</w:t>
            </w:r>
            <w:r w:rsidR="00ED3E86">
              <w:rPr>
                <w:noProof/>
                <w:sz w:val="22"/>
                <w:szCs w:val="22"/>
              </w:rPr>
              <w:t xml:space="preserve"> </w:t>
            </w:r>
          </w:p>
          <w:p w14:paraId="02C8BD9B" w14:textId="77777777" w:rsidR="00BC6CF8" w:rsidRDefault="00BC6CF8" w:rsidP="007810FB">
            <w:pPr>
              <w:ind w:left="97" w:right="-60"/>
              <w:jc w:val="left"/>
              <w:rPr>
                <w:noProof/>
                <w:sz w:val="22"/>
                <w:szCs w:val="22"/>
              </w:rPr>
            </w:pPr>
          </w:p>
          <w:p w14:paraId="0A6D1F2A" w14:textId="30A69C59" w:rsidR="009E086D" w:rsidRDefault="00ED3E86" w:rsidP="007810FB">
            <w:pPr>
              <w:ind w:left="97" w:right="-60"/>
              <w:jc w:val="left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</w:pPr>
            <w:r>
              <w:rPr>
                <w:noProof/>
                <w:sz w:val="22"/>
                <w:szCs w:val="22"/>
              </w:rPr>
              <w:t>Le format des données est le suivant :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t xml:space="preserve"> largeur </w:t>
            </w:r>
            <w:r w:rsidR="00262B0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t>et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t xml:space="preserve"> hauteur en pixel, flash, sensibilité, facteur de compression, date</w:t>
            </w:r>
            <w:r w:rsidR="00262B0D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t xml:space="preserve"> hre </w:t>
            </w:r>
          </w:p>
          <w:p w14:paraId="45348601" w14:textId="77777777" w:rsidR="00D80C8F" w:rsidRDefault="009E09C1" w:rsidP="00D80C8F">
            <w:pPr>
              <w:ind w:left="97"/>
              <w:jc w:val="left"/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</w:pPr>
            <w:r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E</w:t>
            </w:r>
            <w:r w:rsidR="00ED3E86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xemple:</w:t>
            </w:r>
            <w:r w:rsidR="00C963C4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 xml:space="preserve"> 4000,3000,1,1,4,</w:t>
            </w:r>
            <w:r w:rsidR="009F4A70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2010</w:t>
            </w:r>
            <w:r w:rsidR="00C963C4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-02-</w:t>
            </w:r>
            <w:r w:rsidR="009F4A70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14</w:t>
            </w:r>
            <w:r w:rsidR="00C963C4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 xml:space="preserve"> 21:00</w:t>
            </w:r>
            <w:r w:rsidR="00ED3E86" w:rsidRPr="00EA73B1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eastAsia="fr-CA"/>
              </w:rPr>
              <w:sym w:font="Wingdings" w:char="F0DF"/>
            </w:r>
            <w:r w:rsidR="00ED3E86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"</w:t>
            </w:r>
            <w:r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yyyy</w:t>
            </w:r>
            <w:r w:rsidR="00ED3E86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-MM-</w:t>
            </w:r>
            <w:r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 xml:space="preserve">dd </w:t>
            </w:r>
            <w:r w:rsidR="00ED3E86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HH:mm</w:t>
            </w:r>
            <w:r w:rsidR="00755DAE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:ss</w:t>
            </w:r>
            <w:r w:rsidR="00ED3E86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"</w:t>
            </w:r>
          </w:p>
          <w:p w14:paraId="17513B25" w14:textId="15F72433" w:rsidR="00BC6CF8" w:rsidRPr="00D80C8F" w:rsidRDefault="00BC6CF8" w:rsidP="00D80C8F">
            <w:pPr>
              <w:ind w:left="97"/>
              <w:jc w:val="left"/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</w:pPr>
          </w:p>
        </w:tc>
      </w:tr>
      <w:tr w:rsidR="00F50230" w:rsidRPr="00381DB6" w14:paraId="1FB52604" w14:textId="77777777" w:rsidTr="004C1CEF">
        <w:trPr>
          <w:tblCellSpacing w:w="15" w:type="dxa"/>
        </w:trPr>
        <w:tc>
          <w:tcPr>
            <w:tcW w:w="0" w:type="auto"/>
            <w:vAlign w:val="center"/>
          </w:tcPr>
          <w:p w14:paraId="71388F1A" w14:textId="77777777" w:rsidR="00F50230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6F03D8" wp14:editId="46F33F20">
                  <wp:extent cx="133350" cy="152400"/>
                  <wp:effectExtent l="0" t="0" r="0" b="0"/>
                  <wp:docPr id="19" name="Image 1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6" w:type="dxa"/>
            <w:vAlign w:val="center"/>
          </w:tcPr>
          <w:p w14:paraId="21D6D26E" w14:textId="77777777" w:rsidR="00F50230" w:rsidRPr="00085B15" w:rsidRDefault="00F50230" w:rsidP="00747E58">
            <w:pPr>
              <w:jc w:val="left"/>
              <w:rPr>
                <w:lang w:eastAsia="fr-CA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ToString</w:t>
            </w:r>
            <w:proofErr w:type="spellEnd"/>
          </w:p>
        </w:tc>
        <w:tc>
          <w:tcPr>
            <w:tcW w:w="6617" w:type="dxa"/>
            <w:vAlign w:val="center"/>
          </w:tcPr>
          <w:p w14:paraId="7F8126D6" w14:textId="77777777" w:rsidR="00BC6CF8" w:rsidRDefault="00BC6CF8" w:rsidP="00262B0D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495394B6" w14:textId="18BBEA5D" w:rsidR="00ED3E86" w:rsidRDefault="00F50230" w:rsidP="00262B0D">
            <w:pPr>
              <w:ind w:left="97" w:right="191"/>
              <w:rPr>
                <w:noProof/>
                <w:sz w:val="22"/>
                <w:szCs w:val="22"/>
              </w:rPr>
            </w:pPr>
            <w:r w:rsidRPr="00222325">
              <w:rPr>
                <w:noProof/>
                <w:szCs w:val="20"/>
                <w:lang w:eastAsia="fr-FR"/>
              </w:rPr>
              <w:t>Retourne</w:t>
            </w:r>
            <w:r w:rsidRPr="00F50230">
              <w:rPr>
                <w:noProof/>
                <w:sz w:val="22"/>
                <w:szCs w:val="22"/>
              </w:rPr>
              <w:t xml:space="preserve"> la représentation de cette instance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Pr="00F50230">
              <w:rPr>
                <w:noProof/>
                <w:sz w:val="22"/>
                <w:szCs w:val="22"/>
              </w:rPr>
              <w:t>sous forme de chaîne</w:t>
            </w:r>
            <w:r>
              <w:rPr>
                <w:noProof/>
                <w:sz w:val="22"/>
                <w:szCs w:val="22"/>
              </w:rPr>
              <w:t xml:space="preserve"> dont les données sont séparées par des virgules </w:t>
            </w:r>
            <w:r w:rsidR="00222325">
              <w:rPr>
                <w:noProof/>
                <w:sz w:val="22"/>
                <w:szCs w:val="22"/>
              </w:rPr>
              <w:t>.</w:t>
            </w:r>
          </w:p>
          <w:p w14:paraId="7C1AA6C2" w14:textId="77777777" w:rsidR="00BC6CF8" w:rsidRDefault="00BC6CF8" w:rsidP="00262B0D">
            <w:pPr>
              <w:ind w:left="97" w:right="191"/>
              <w:rPr>
                <w:noProof/>
                <w:sz w:val="22"/>
                <w:szCs w:val="22"/>
              </w:rPr>
            </w:pPr>
          </w:p>
          <w:p w14:paraId="267CE049" w14:textId="77777777" w:rsidR="00262B0D" w:rsidRPr="00902524" w:rsidRDefault="009E09C1" w:rsidP="009F4A70">
            <w:pPr>
              <w:ind w:left="97" w:right="191"/>
              <w:jc w:val="left"/>
              <w:rPr>
                <w:szCs w:val="20"/>
                <w:lang w:val="en-US" w:eastAsia="fr-CA"/>
              </w:rPr>
            </w:pPr>
            <w:r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E</w:t>
            </w:r>
            <w:r w:rsidR="00262B0D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xemple: 4000,3000,1,1,4,</w:t>
            </w:r>
            <w:r w:rsidR="009F4A70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2010</w:t>
            </w:r>
            <w:r w:rsidR="00262B0D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-02-</w:t>
            </w:r>
            <w:r w:rsidR="009F4A70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>14</w:t>
            </w:r>
            <w:r w:rsidR="00262B0D" w:rsidRPr="00902524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fr-CA"/>
              </w:rPr>
              <w:t xml:space="preserve"> 21:00</w:t>
            </w:r>
            <w:r w:rsidR="00262B0D" w:rsidRPr="00EA73B1">
              <w:rPr>
                <w:rFonts w:ascii="Courier New" w:hAnsi="Courier New" w:cs="Courier New"/>
                <w:noProof/>
                <w:color w:val="008000"/>
                <w:sz w:val="18"/>
                <w:szCs w:val="18"/>
                <w:lang w:eastAsia="fr-CA"/>
              </w:rPr>
              <w:sym w:font="Wingdings" w:char="F0DF"/>
            </w:r>
            <w:r w:rsidR="00262B0D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"</w:t>
            </w:r>
            <w:r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yyyy</w:t>
            </w:r>
            <w:r w:rsidR="00262B0D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-MM-</w:t>
            </w:r>
            <w:r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>dd</w:t>
            </w:r>
            <w:r w:rsidR="00262B0D" w:rsidRPr="00902524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en-US" w:eastAsia="fr-CA"/>
              </w:rPr>
              <w:t xml:space="preserve"> HH:mm:ss"</w:t>
            </w:r>
          </w:p>
        </w:tc>
      </w:tr>
    </w:tbl>
    <w:p w14:paraId="03802499" w14:textId="77777777" w:rsidR="00902524" w:rsidRPr="00EE5544" w:rsidRDefault="00DD6EA1" w:rsidP="00EE5544">
      <w:pPr>
        <w:shd w:val="clear" w:color="auto" w:fill="FDE9D9" w:themeFill="accent6" w:themeFillTint="33"/>
        <w:spacing w:before="240"/>
        <w:rPr>
          <w:rFonts w:ascii="Courier New" w:hAnsi="Courier New" w:cs="Courier New"/>
          <w:b/>
          <w:noProof/>
          <w:color w:val="008080"/>
          <w:sz w:val="28"/>
          <w:szCs w:val="28"/>
          <w:lang w:eastAsia="fr-CA"/>
        </w:rPr>
      </w:pPr>
      <w:r w:rsidRPr="00EE5544">
        <w:rPr>
          <w:b/>
          <w:noProof/>
          <w:sz w:val="28"/>
          <w:szCs w:val="28"/>
          <w:lang w:eastAsia="fr-FR"/>
        </w:rPr>
        <w:t>Tester votre</w:t>
      </w:r>
      <w:r w:rsidR="00AE779A" w:rsidRPr="00EE5544">
        <w:rPr>
          <w:b/>
          <w:noProof/>
          <w:sz w:val="28"/>
          <w:szCs w:val="28"/>
          <w:lang w:eastAsia="fr-FR"/>
        </w:rPr>
        <w:t xml:space="preserve"> classe en activant les tests</w:t>
      </w:r>
      <w:r w:rsidR="00EE5544" w:rsidRPr="00EE5544">
        <w:rPr>
          <w:b/>
          <w:noProof/>
          <w:sz w:val="28"/>
          <w:szCs w:val="28"/>
          <w:lang w:eastAsia="fr-FR"/>
        </w:rPr>
        <w:t xml:space="preserve"> : </w:t>
      </w:r>
      <w:r w:rsidR="00EE5544">
        <w:rPr>
          <w:b/>
          <w:noProof/>
          <w:sz w:val="28"/>
          <w:szCs w:val="28"/>
          <w:lang w:eastAsia="fr-FR"/>
        </w:rPr>
        <w:t>A1 à A</w:t>
      </w:r>
      <w:r w:rsidR="006072DB" w:rsidRPr="00EE5544">
        <w:rPr>
          <w:b/>
          <w:noProof/>
          <w:sz w:val="28"/>
          <w:szCs w:val="28"/>
          <w:lang w:eastAsia="fr-FR"/>
        </w:rPr>
        <w:t>5</w:t>
      </w:r>
    </w:p>
    <w:p w14:paraId="6608BD73" w14:textId="77777777" w:rsidR="00902524" w:rsidRPr="00902524" w:rsidRDefault="00902524" w:rsidP="00902524">
      <w:pPr>
        <w:pStyle w:val="Paragraphedeliste"/>
        <w:ind w:left="567"/>
        <w:rPr>
          <w:rFonts w:ascii="Courier New" w:hAnsi="Courier New" w:cs="Courier New"/>
          <w:b/>
          <w:noProof/>
          <w:color w:val="008080"/>
          <w:lang w:eastAsia="fr-CA"/>
        </w:rPr>
      </w:pPr>
    </w:p>
    <w:p w14:paraId="7858C3A2" w14:textId="77777777" w:rsidR="00BB0061" w:rsidRDefault="00BB0061" w:rsidP="00F04570">
      <w:pPr>
        <w:rPr>
          <w:noProof/>
          <w:szCs w:val="20"/>
          <w:lang w:eastAsia="fr-FR"/>
        </w:rPr>
      </w:pPr>
    </w:p>
    <w:p w14:paraId="00561C69" w14:textId="77777777" w:rsidR="0053768C" w:rsidRPr="007C2C6E" w:rsidRDefault="00AE779A" w:rsidP="0010333E">
      <w:pPr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  <w:r w:rsidR="0053768C" w:rsidRPr="00C963C4">
        <w:rPr>
          <w:b/>
          <w:noProof/>
          <w:sz w:val="28"/>
          <w:szCs w:val="28"/>
        </w:rPr>
        <w:lastRenderedPageBreak/>
        <w:t>Étape #</w:t>
      </w:r>
      <w:r w:rsidR="00262B0D">
        <w:rPr>
          <w:b/>
          <w:noProof/>
          <w:sz w:val="28"/>
          <w:szCs w:val="28"/>
        </w:rPr>
        <w:t>2</w:t>
      </w:r>
      <w:r w:rsidR="0053768C">
        <w:rPr>
          <w:b/>
          <w:noProof/>
          <w:sz w:val="28"/>
          <w:szCs w:val="28"/>
        </w:rPr>
        <w:t xml:space="preserve"> </w:t>
      </w:r>
    </w:p>
    <w:p w14:paraId="028C93AF" w14:textId="77777777" w:rsidR="00C83BE4" w:rsidRPr="009E086D" w:rsidRDefault="00EE5544" w:rsidP="009E52CD">
      <w:pPr>
        <w:pStyle w:val="Paragraphedeliste"/>
        <w:numPr>
          <w:ilvl w:val="0"/>
          <w:numId w:val="3"/>
        </w:numPr>
        <w:tabs>
          <w:tab w:val="num" w:pos="426"/>
        </w:tabs>
        <w:spacing w:before="120" w:after="120"/>
        <w:ind w:left="426" w:hanging="284"/>
        <w:jc w:val="left"/>
        <w:rPr>
          <w:noProof/>
          <w:sz w:val="22"/>
          <w:szCs w:val="22"/>
          <w:lang w:eastAsia="fr-FR"/>
        </w:rPr>
      </w:pPr>
      <w:r>
        <w:rPr>
          <w:noProof/>
          <w:szCs w:val="20"/>
          <w:lang w:eastAsia="fr-FR"/>
        </w:rPr>
        <w:t>Définir</w:t>
      </w:r>
      <w:r w:rsidR="002A16F9">
        <w:rPr>
          <w:noProof/>
          <w:szCs w:val="20"/>
          <w:lang w:eastAsia="fr-FR"/>
        </w:rPr>
        <w:t xml:space="preserve"> </w:t>
      </w:r>
      <w:r w:rsidR="0053768C" w:rsidRPr="00724579">
        <w:rPr>
          <w:noProof/>
          <w:szCs w:val="20"/>
          <w:lang w:eastAsia="fr-FR"/>
        </w:rPr>
        <w:t xml:space="preserve"> la classe  </w:t>
      </w:r>
      <w:r w:rsidR="0053768C">
        <w:rPr>
          <w:rFonts w:ascii="Courier New" w:hAnsi="Courier New" w:cs="Courier New"/>
          <w:b/>
          <w:noProof/>
          <w:color w:val="008080"/>
          <w:lang w:eastAsia="fr-CA"/>
        </w:rPr>
        <w:t>CarteMemoire</w:t>
      </w:r>
      <w:r>
        <w:rPr>
          <w:rFonts w:ascii="Courier New" w:hAnsi="Courier New" w:cs="Courier New"/>
          <w:b/>
          <w:noProof/>
          <w:color w:val="008080"/>
          <w:lang w:eastAsia="fr-CA"/>
        </w:rPr>
        <w:t>:ICarteMemoire</w:t>
      </w:r>
      <w:r w:rsidR="007810FB">
        <w:rPr>
          <w:rFonts w:ascii="Courier New" w:hAnsi="Courier New" w:cs="Courier New"/>
          <w:b/>
          <w:noProof/>
          <w:color w:val="008080"/>
          <w:lang w:eastAsia="fr-CA"/>
        </w:rPr>
        <w:t xml:space="preserve"> </w:t>
      </w:r>
      <w:r w:rsidR="00262B0D">
        <w:rPr>
          <w:noProof/>
          <w:sz w:val="22"/>
          <w:szCs w:val="22"/>
          <w:lang w:eastAsia="fr-FR"/>
        </w:rPr>
        <w:t>telle que décrite ci-après</w:t>
      </w:r>
      <w:r w:rsidR="00C83BE4">
        <w:rPr>
          <w:noProof/>
          <w:sz w:val="22"/>
          <w:szCs w:val="22"/>
          <w:lang w:eastAsia="fr-FR"/>
        </w:rPr>
        <w:t>.</w:t>
      </w:r>
      <w:r w:rsidR="007810FB">
        <w:rPr>
          <w:noProof/>
          <w:sz w:val="22"/>
          <w:szCs w:val="22"/>
          <w:lang w:eastAsia="fr-FR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851"/>
        <w:gridCol w:w="7459"/>
      </w:tblGrid>
      <w:tr w:rsidR="00762152" w:rsidRPr="0035641B" w14:paraId="329855AE" w14:textId="77777777" w:rsidTr="00762152">
        <w:trPr>
          <w:trHeight w:val="240"/>
          <w:tblCellSpacing w:w="15" w:type="dxa"/>
        </w:trPr>
        <w:tc>
          <w:tcPr>
            <w:tcW w:w="10032" w:type="dxa"/>
            <w:gridSpan w:val="3"/>
            <w:shd w:val="pct12" w:color="auto" w:fill="auto"/>
            <w:vAlign w:val="center"/>
            <w:hideMark/>
          </w:tcPr>
          <w:p w14:paraId="660A4224" w14:textId="77777777" w:rsidR="00762152" w:rsidRPr="008754AD" w:rsidRDefault="00EE5544" w:rsidP="00EE5544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CarteMemoire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:I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CarteMemoire</w:t>
            </w:r>
          </w:p>
        </w:tc>
      </w:tr>
      <w:tr w:rsidR="00762152" w:rsidRPr="0035641B" w14:paraId="22FB9532" w14:textId="77777777" w:rsidTr="00762152">
        <w:trPr>
          <w:trHeight w:val="660"/>
          <w:tblCellSpacing w:w="15" w:type="dxa"/>
        </w:trPr>
        <w:tc>
          <w:tcPr>
            <w:tcW w:w="10032" w:type="dxa"/>
            <w:gridSpan w:val="3"/>
            <w:shd w:val="clear" w:color="auto" w:fill="auto"/>
            <w:vAlign w:val="center"/>
            <w:hideMark/>
          </w:tcPr>
          <w:p w14:paraId="191BBC5F" w14:textId="77777777" w:rsidR="00762152" w:rsidRDefault="00762152" w:rsidP="00762152">
            <w:pPr>
              <w:rPr>
                <w:noProof/>
                <w:szCs w:val="20"/>
                <w:lang w:eastAsia="fr-FR"/>
              </w:rPr>
            </w:pPr>
            <w:r w:rsidRPr="007C2C6E">
              <w:rPr>
                <w:noProof/>
                <w:szCs w:val="20"/>
                <w:lang w:eastAsia="fr-FR"/>
              </w:rPr>
              <w:t xml:space="preserve">Une </w:t>
            </w:r>
            <w:r>
              <w:rPr>
                <w:noProof/>
                <w:szCs w:val="20"/>
                <w:lang w:eastAsia="fr-FR"/>
              </w:rPr>
              <w:t>carte mémoire</w:t>
            </w:r>
            <w:r w:rsidRPr="007C2C6E">
              <w:rPr>
                <w:noProof/>
                <w:szCs w:val="20"/>
                <w:lang w:eastAsia="fr-FR"/>
              </w:rPr>
              <w:t xml:space="preserve"> est </w:t>
            </w:r>
            <w:r>
              <w:rPr>
                <w:noProof/>
                <w:szCs w:val="20"/>
                <w:lang w:eastAsia="fr-FR"/>
              </w:rPr>
              <w:t>définie par les caractéristiques suivantes :</w:t>
            </w:r>
          </w:p>
          <w:p w14:paraId="581638EA" w14:textId="77777777" w:rsidR="00762152" w:rsidRPr="00C762C0" w:rsidRDefault="00762152" w:rsidP="009E52CD">
            <w:pPr>
              <w:pStyle w:val="Paragraphedeliste"/>
              <w:numPr>
                <w:ilvl w:val="0"/>
                <w:numId w:val="4"/>
              </w:numPr>
              <w:rPr>
                <w:noProof/>
                <w:szCs w:val="20"/>
                <w:lang w:eastAsia="fr-FR"/>
              </w:rPr>
            </w:pPr>
            <w:r w:rsidRPr="00C762C0">
              <w:rPr>
                <w:noProof/>
                <w:szCs w:val="20"/>
                <w:lang w:eastAsia="fr-FR"/>
              </w:rPr>
              <w:t xml:space="preserve">son </w:t>
            </w:r>
            <w:r w:rsidRPr="006A0DE9">
              <w:rPr>
                <w:b/>
                <w:noProof/>
                <w:szCs w:val="20"/>
                <w:lang w:eastAsia="fr-FR"/>
              </w:rPr>
              <w:t>nom</w:t>
            </w:r>
            <w:r>
              <w:rPr>
                <w:noProof/>
                <w:szCs w:val="20"/>
                <w:lang w:eastAsia="fr-FR"/>
              </w:rPr>
              <w:t xml:space="preserve">. Par exemples : 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  <w:lang w:eastAsia="fr-CA"/>
              </w:rPr>
              <w:t>"</w:t>
            </w:r>
            <w:r w:rsidRPr="00C762C0">
              <w:rPr>
                <w:rFonts w:ascii="Courier New" w:hAnsi="Courier New" w:cs="Courier New"/>
                <w:noProof/>
                <w:color w:val="800000"/>
                <w:sz w:val="20"/>
                <w:szCs w:val="20"/>
                <w:lang w:eastAsia="fr-CA"/>
              </w:rPr>
              <w:t>Sandisk 32Mo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  <w:lang w:eastAsia="fr-CA"/>
              </w:rPr>
              <w:t>",</w:t>
            </w:r>
            <w:r>
              <w:rPr>
                <w:noProof/>
                <w:szCs w:val="20"/>
                <w:lang w:eastAsia="fr-FR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  <w:lang w:eastAsia="fr-CA"/>
              </w:rPr>
              <w:t>"UltraII 1Go" ou "SDHC 8Go"</w:t>
            </w:r>
          </w:p>
          <w:p w14:paraId="67924FE2" w14:textId="77777777" w:rsidR="00762152" w:rsidRDefault="00762152" w:rsidP="009E52CD">
            <w:pPr>
              <w:pStyle w:val="Paragraphedeliste"/>
              <w:numPr>
                <w:ilvl w:val="0"/>
                <w:numId w:val="4"/>
              </w:numPr>
              <w:rPr>
                <w:noProof/>
                <w:szCs w:val="20"/>
                <w:lang w:eastAsia="fr-FR"/>
              </w:rPr>
            </w:pPr>
            <w:r w:rsidRPr="00C762C0">
              <w:rPr>
                <w:noProof/>
                <w:szCs w:val="20"/>
                <w:lang w:eastAsia="fr-FR"/>
              </w:rPr>
              <w:t xml:space="preserve">sa </w:t>
            </w:r>
            <w:r w:rsidRPr="006A0DE9">
              <w:rPr>
                <w:b/>
                <w:noProof/>
                <w:szCs w:val="20"/>
                <w:lang w:eastAsia="fr-FR"/>
              </w:rPr>
              <w:t>taille</w:t>
            </w:r>
            <w:r w:rsidRPr="00C762C0">
              <w:rPr>
                <w:noProof/>
                <w:szCs w:val="20"/>
                <w:lang w:eastAsia="fr-FR"/>
              </w:rPr>
              <w:t xml:space="preserve"> en </w:t>
            </w:r>
            <w:r>
              <w:rPr>
                <w:noProof/>
                <w:szCs w:val="20"/>
                <w:lang w:eastAsia="fr-FR"/>
              </w:rPr>
              <w:t>octets</w:t>
            </w:r>
          </w:p>
          <w:p w14:paraId="730F7A00" w14:textId="77777777" w:rsidR="00762152" w:rsidRDefault="00762152" w:rsidP="009E52CD">
            <w:pPr>
              <w:pStyle w:val="Paragraphedeliste"/>
              <w:numPr>
                <w:ilvl w:val="0"/>
                <w:numId w:val="4"/>
              </w:numPr>
              <w:rPr>
                <w:noProof/>
                <w:szCs w:val="20"/>
                <w:lang w:eastAsia="fr-FR"/>
              </w:rPr>
            </w:pPr>
            <w:r w:rsidRPr="006A0DE9">
              <w:rPr>
                <w:b/>
                <w:noProof/>
                <w:szCs w:val="20"/>
                <w:lang w:eastAsia="fr-FR"/>
              </w:rPr>
              <w:t>l’espace</w:t>
            </w:r>
            <w:r>
              <w:rPr>
                <w:noProof/>
                <w:szCs w:val="20"/>
                <w:lang w:eastAsia="fr-FR"/>
              </w:rPr>
              <w:t xml:space="preserve"> </w:t>
            </w:r>
            <w:r w:rsidRPr="006A0DE9">
              <w:rPr>
                <w:b/>
                <w:noProof/>
                <w:szCs w:val="20"/>
                <w:lang w:eastAsia="fr-FR"/>
              </w:rPr>
              <w:t>utilisé</w:t>
            </w:r>
            <w:r>
              <w:rPr>
                <w:noProof/>
                <w:szCs w:val="20"/>
                <w:lang w:eastAsia="fr-FR"/>
              </w:rPr>
              <w:t xml:space="preserve"> en octets</w:t>
            </w:r>
          </w:p>
          <w:p w14:paraId="6B5183C0" w14:textId="77777777" w:rsidR="00F208F4" w:rsidRDefault="00762152" w:rsidP="00F208F4">
            <w:pPr>
              <w:pStyle w:val="Paragraphedeliste"/>
              <w:numPr>
                <w:ilvl w:val="0"/>
                <w:numId w:val="4"/>
              </w:numPr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la </w:t>
            </w:r>
            <w:r w:rsidRPr="006A0DE9">
              <w:rPr>
                <w:b/>
                <w:noProof/>
                <w:szCs w:val="20"/>
                <w:lang w:eastAsia="fr-FR"/>
              </w:rPr>
              <w:t>collection</w:t>
            </w:r>
            <w:r>
              <w:rPr>
                <w:noProof/>
                <w:szCs w:val="20"/>
                <w:lang w:eastAsia="fr-FR"/>
              </w:rPr>
              <w:t xml:space="preserve"> </w:t>
            </w:r>
            <w:r w:rsidRPr="006A0DE9">
              <w:rPr>
                <w:b/>
                <w:noProof/>
                <w:szCs w:val="20"/>
                <w:lang w:eastAsia="fr-FR"/>
              </w:rPr>
              <w:t>de photos</w:t>
            </w:r>
            <w:r w:rsidRPr="00C762C0">
              <w:rPr>
                <w:noProof/>
                <w:szCs w:val="20"/>
                <w:lang w:eastAsia="fr-FR"/>
              </w:rPr>
              <w:t xml:space="preserve"> </w:t>
            </w:r>
            <w:r>
              <w:rPr>
                <w:noProof/>
                <w:szCs w:val="20"/>
                <w:lang w:eastAsia="fr-FR"/>
              </w:rPr>
              <w:t xml:space="preserve">stockées sur la carte. </w:t>
            </w:r>
          </w:p>
          <w:p w14:paraId="056E17E8" w14:textId="77777777" w:rsidR="00F208F4" w:rsidRDefault="00F208F4" w:rsidP="00F208F4">
            <w:pPr>
              <w:rPr>
                <w:noProof/>
                <w:szCs w:val="20"/>
                <w:lang w:eastAsia="fr-FR"/>
              </w:rPr>
            </w:pPr>
          </w:p>
          <w:p w14:paraId="5400CB33" w14:textId="77777777" w:rsidR="00F208F4" w:rsidRDefault="00F208F4" w:rsidP="00F208F4">
            <w:pPr>
              <w:autoSpaceDE w:val="0"/>
              <w:autoSpaceDN w:val="0"/>
              <w:adjustRightInd w:val="0"/>
              <w:jc w:val="left"/>
            </w:pPr>
          </w:p>
          <w:p w14:paraId="33C8373B" w14:textId="51DC246C" w:rsidR="00F208F4" w:rsidRPr="00F208F4" w:rsidRDefault="00F208F4" w:rsidP="00F208F4">
            <w:pPr>
              <w:rPr>
                <w:noProof/>
                <w:szCs w:val="20"/>
                <w:lang w:eastAsia="fr-FR"/>
              </w:rPr>
            </w:pPr>
          </w:p>
        </w:tc>
      </w:tr>
      <w:tr w:rsidR="004C1CEF" w:rsidRPr="0035641B" w14:paraId="4F215AE5" w14:textId="77777777" w:rsidTr="00762152">
        <w:trPr>
          <w:trHeight w:val="486"/>
          <w:tblCellSpacing w:w="15" w:type="dxa"/>
        </w:trPr>
        <w:tc>
          <w:tcPr>
            <w:tcW w:w="2567" w:type="dxa"/>
            <w:gridSpan w:val="2"/>
            <w:vAlign w:val="center"/>
          </w:tcPr>
          <w:p w14:paraId="70842662" w14:textId="0C34367D" w:rsidR="004C1CEF" w:rsidRDefault="00B40CFF" w:rsidP="00762152">
            <w:pPr>
              <w:jc w:val="center"/>
              <w:rPr>
                <w:b/>
                <w:bCs/>
                <w:lang w:eastAsia="fr-CA"/>
              </w:rPr>
            </w:pPr>
            <w:r w:rsidRPr="00B40CFF">
              <w:rPr>
                <w:b/>
                <w:bCs/>
                <w:noProof/>
                <w:lang w:eastAsia="fr-CA"/>
              </w:rPr>
              <w:drawing>
                <wp:inline distT="0" distB="0" distL="0" distR="0" wp14:anchorId="4A1B1594" wp14:editId="0C17A323">
                  <wp:extent cx="2044805" cy="3492679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05" cy="349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5" w:type="dxa"/>
            <w:vAlign w:val="center"/>
          </w:tcPr>
          <w:p w14:paraId="16B2016B" w14:textId="77777777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  <w:r>
              <w:t xml:space="preserve">Copier les déclarations suivantes dans la classe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CarteMemoire</w:t>
            </w:r>
            <w:proofErr w:type="spellEnd"/>
          </w:p>
          <w:p w14:paraId="45ED22DD" w14:textId="4661D8E0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TAILLE_MIN = 8;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fr-CA"/>
              </w:rPr>
              <w:t>//  8 Mo</w:t>
            </w:r>
          </w:p>
          <w:p w14:paraId="355F4C95" w14:textId="0C1B870B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TAILLE_MAX = 8192;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eastAsia="fr-CA"/>
              </w:rPr>
              <w:t>// 8192 Mo</w:t>
            </w:r>
          </w:p>
          <w:p w14:paraId="2409B0DE" w14:textId="0C72B5C6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ERR_MSG_ESPACE_INSUFFISANT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>"Espace insuffisant"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>;</w:t>
            </w:r>
          </w:p>
          <w:p w14:paraId="18C16A8D" w14:textId="77777777" w:rsidR="004C1CEF" w:rsidRPr="0035641B" w:rsidRDefault="004C1CEF" w:rsidP="00762152">
            <w:pPr>
              <w:jc w:val="left"/>
              <w:rPr>
                <w:b/>
                <w:bCs/>
                <w:lang w:eastAsia="fr-CA"/>
              </w:rPr>
            </w:pPr>
          </w:p>
        </w:tc>
      </w:tr>
      <w:tr w:rsidR="00762152" w:rsidRPr="0035641B" w14:paraId="718FCA83" w14:textId="77777777" w:rsidTr="00762152">
        <w:trPr>
          <w:trHeight w:val="486"/>
          <w:tblCellSpacing w:w="15" w:type="dxa"/>
        </w:trPr>
        <w:tc>
          <w:tcPr>
            <w:tcW w:w="2567" w:type="dxa"/>
            <w:gridSpan w:val="2"/>
            <w:vAlign w:val="center"/>
            <w:hideMark/>
          </w:tcPr>
          <w:p w14:paraId="289772F0" w14:textId="77777777" w:rsidR="00762152" w:rsidRPr="0035641B" w:rsidRDefault="00762152" w:rsidP="00762152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7435" w:type="dxa"/>
            <w:vAlign w:val="center"/>
            <w:hideMark/>
          </w:tcPr>
          <w:p w14:paraId="55211782" w14:textId="77777777" w:rsidR="00762152" w:rsidRPr="0035641B" w:rsidRDefault="00762152" w:rsidP="00762152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762152" w:rsidRPr="0035641B" w14:paraId="5B2946B9" w14:textId="77777777" w:rsidTr="00762152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34590032" w14:textId="77777777" w:rsidR="00762152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CC9774D" wp14:editId="57F2CC84">
                  <wp:extent cx="161925" cy="171450"/>
                  <wp:effectExtent l="0" t="0" r="0" b="0"/>
                  <wp:docPr id="88" name="Image 88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55695AB3" w14:textId="77777777" w:rsidR="00762152" w:rsidRPr="00F71ABB" w:rsidRDefault="00762152" w:rsidP="00762152">
            <w:pPr>
              <w:jc w:val="left"/>
            </w:pPr>
            <w:r w:rsidRPr="0083005D">
              <w:rPr>
                <w:b/>
                <w:color w:val="548DD4" w:themeColor="text2" w:themeTint="99"/>
              </w:rPr>
              <w:t>Nom</w:t>
            </w:r>
          </w:p>
        </w:tc>
        <w:tc>
          <w:tcPr>
            <w:tcW w:w="7435" w:type="dxa"/>
            <w:vAlign w:val="center"/>
          </w:tcPr>
          <w:p w14:paraId="59D4E73B" w14:textId="77777777" w:rsidR="00A92632" w:rsidRDefault="00A92632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45C96B61" w14:textId="0A437B11" w:rsidR="00762152" w:rsidRPr="00F71ABB" w:rsidRDefault="00762152" w:rsidP="007810FB">
            <w:pPr>
              <w:ind w:left="97" w:right="191"/>
              <w:rPr>
                <w:szCs w:val="20"/>
                <w:lang w:eastAsia="fr-CA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>
              <w:rPr>
                <w:szCs w:val="20"/>
              </w:rPr>
              <w:t>le nom de la carte mémoire.</w:t>
            </w:r>
          </w:p>
        </w:tc>
      </w:tr>
      <w:tr w:rsidR="00762152" w:rsidRPr="0035641B" w14:paraId="6E0D75E7" w14:textId="77777777" w:rsidTr="00762152">
        <w:trPr>
          <w:trHeight w:val="628"/>
          <w:tblCellSpacing w:w="15" w:type="dxa"/>
        </w:trPr>
        <w:tc>
          <w:tcPr>
            <w:tcW w:w="0" w:type="auto"/>
            <w:vAlign w:val="center"/>
          </w:tcPr>
          <w:p w14:paraId="598B02EB" w14:textId="77777777" w:rsidR="00762152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189CD46C" wp14:editId="538DFF5C">
                  <wp:extent cx="161925" cy="171450"/>
                  <wp:effectExtent l="0" t="0" r="0" b="0"/>
                  <wp:docPr id="87" name="Image 87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44FBD7CC" w14:textId="77777777" w:rsidR="00762152" w:rsidRPr="0081135E" w:rsidRDefault="00762152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TailleEnOctets</w:t>
            </w:r>
            <w:proofErr w:type="spellEnd"/>
          </w:p>
        </w:tc>
        <w:tc>
          <w:tcPr>
            <w:tcW w:w="7435" w:type="dxa"/>
            <w:vAlign w:val="center"/>
          </w:tcPr>
          <w:p w14:paraId="0C929291" w14:textId="77777777" w:rsidR="00762152" w:rsidRPr="00F71ABB" w:rsidRDefault="00762152" w:rsidP="007810FB">
            <w:pPr>
              <w:ind w:left="97" w:right="191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t>Obtient</w:t>
            </w:r>
            <w:r>
              <w:rPr>
                <w:szCs w:val="20"/>
              </w:rPr>
              <w:t xml:space="preserve"> la taille </w:t>
            </w:r>
            <w:r w:rsidR="00222325">
              <w:rPr>
                <w:szCs w:val="20"/>
              </w:rPr>
              <w:t xml:space="preserve">en octets de la carte mémoire. </w:t>
            </w:r>
          </w:p>
        </w:tc>
      </w:tr>
      <w:tr w:rsidR="00762152" w:rsidRPr="0035641B" w14:paraId="5E31DA77" w14:textId="77777777" w:rsidTr="00762152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157105B9" w14:textId="77777777" w:rsidR="00762152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098A5B3F" wp14:editId="1BDB25CE">
                  <wp:extent cx="161925" cy="171450"/>
                  <wp:effectExtent l="0" t="0" r="0" b="0"/>
                  <wp:docPr id="86" name="Image 8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2BF545C7" w14:textId="77777777" w:rsidR="00762152" w:rsidRPr="00E1513E" w:rsidRDefault="00762152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EspaceUtilisé</w:t>
            </w:r>
            <w:proofErr w:type="spellEnd"/>
          </w:p>
        </w:tc>
        <w:tc>
          <w:tcPr>
            <w:tcW w:w="7435" w:type="dxa"/>
            <w:vAlign w:val="center"/>
          </w:tcPr>
          <w:p w14:paraId="7B82A647" w14:textId="77777777" w:rsidR="00762152" w:rsidRPr="00F71ABB" w:rsidRDefault="00762152" w:rsidP="007810FB">
            <w:pPr>
              <w:ind w:left="97" w:right="191"/>
              <w:rPr>
                <w:szCs w:val="20"/>
              </w:rPr>
            </w:pPr>
            <w:r w:rsidRPr="00222325">
              <w:rPr>
                <w:noProof/>
                <w:szCs w:val="20"/>
                <w:lang w:eastAsia="fr-FR"/>
              </w:rPr>
              <w:t>Obtient</w:t>
            </w:r>
            <w:r>
              <w:t xml:space="preserve"> l’espace utilisé en </w:t>
            </w:r>
            <w:r w:rsidRPr="001D3C08">
              <w:rPr>
                <w:b/>
              </w:rPr>
              <w:t>octets</w:t>
            </w:r>
            <w:r>
              <w:t>.</w:t>
            </w:r>
          </w:p>
        </w:tc>
      </w:tr>
      <w:tr w:rsidR="00762152" w:rsidRPr="0035641B" w14:paraId="28DC9F4C" w14:textId="77777777" w:rsidTr="00762152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3996FDFE" w14:textId="77777777" w:rsidR="00762152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4145FFDD" wp14:editId="3575ABAF">
                  <wp:extent cx="161925" cy="171450"/>
                  <wp:effectExtent l="0" t="0" r="0" b="0"/>
                  <wp:docPr id="85" name="Image 8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709ACF4A" w14:textId="77777777" w:rsidR="00762152" w:rsidRPr="00E1513E" w:rsidRDefault="00762152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NbPhotos</w:t>
            </w:r>
            <w:proofErr w:type="spellEnd"/>
          </w:p>
        </w:tc>
        <w:tc>
          <w:tcPr>
            <w:tcW w:w="7435" w:type="dxa"/>
            <w:vAlign w:val="center"/>
          </w:tcPr>
          <w:p w14:paraId="7E0F37CD" w14:textId="77777777" w:rsidR="00762152" w:rsidRPr="00F71ABB" w:rsidRDefault="00762152" w:rsidP="007810FB">
            <w:pPr>
              <w:ind w:left="97" w:right="191"/>
              <w:rPr>
                <w:szCs w:val="20"/>
              </w:rPr>
            </w:pPr>
            <w:r w:rsidRPr="00222325">
              <w:rPr>
                <w:noProof/>
                <w:szCs w:val="20"/>
                <w:lang w:eastAsia="fr-FR"/>
              </w:rPr>
              <w:t>Obtient</w:t>
            </w:r>
            <w:r>
              <w:t xml:space="preserve"> le nombre de photos actuellement stockées dans la collection.</w:t>
            </w:r>
          </w:p>
        </w:tc>
      </w:tr>
      <w:tr w:rsidR="00762152" w:rsidRPr="0035641B" w14:paraId="455515C6" w14:textId="77777777" w:rsidTr="00762152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32D7E8C6" w14:textId="77777777" w:rsidR="00762152" w:rsidRDefault="003A0EC2" w:rsidP="00762152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E482FB6" wp14:editId="325B62D6">
                  <wp:extent cx="161925" cy="171450"/>
                  <wp:effectExtent l="0" t="0" r="0" b="0"/>
                  <wp:docPr id="84" name="Image 8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2009B652" w14:textId="77777777" w:rsidR="00762152" w:rsidRPr="00F71ABB" w:rsidRDefault="00762152" w:rsidP="0076215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EspaceDisponible</w:t>
            </w:r>
            <w:proofErr w:type="spellEnd"/>
          </w:p>
        </w:tc>
        <w:tc>
          <w:tcPr>
            <w:tcW w:w="7435" w:type="dxa"/>
            <w:vAlign w:val="center"/>
          </w:tcPr>
          <w:p w14:paraId="2FA418B8" w14:textId="77777777" w:rsidR="00762152" w:rsidRPr="00F71ABB" w:rsidRDefault="00762152" w:rsidP="007810FB">
            <w:pPr>
              <w:ind w:left="97" w:right="191"/>
              <w:rPr>
                <w:szCs w:val="20"/>
                <w:lang w:eastAsia="fr-CA"/>
              </w:rPr>
            </w:pPr>
            <w:r>
              <w:rPr>
                <w:szCs w:val="20"/>
              </w:rPr>
              <w:t xml:space="preserve">Calcule </w:t>
            </w:r>
            <w:r>
              <w:rPr>
                <w:noProof/>
                <w:szCs w:val="20"/>
                <w:lang w:eastAsia="fr-FR"/>
              </w:rPr>
              <w:t>l’espace</w:t>
            </w:r>
            <w:r>
              <w:rPr>
                <w:szCs w:val="20"/>
              </w:rPr>
              <w:t xml:space="preserve"> en octets disponible sur la carte mémoire.</w:t>
            </w:r>
          </w:p>
        </w:tc>
      </w:tr>
      <w:tr w:rsidR="00762152" w:rsidRPr="0035641B" w14:paraId="0720406B" w14:textId="77777777" w:rsidTr="00762152">
        <w:trPr>
          <w:trHeight w:val="754"/>
          <w:tblCellSpacing w:w="15" w:type="dxa"/>
        </w:trPr>
        <w:tc>
          <w:tcPr>
            <w:tcW w:w="0" w:type="auto"/>
            <w:vAlign w:val="center"/>
            <w:hideMark/>
          </w:tcPr>
          <w:p w14:paraId="6C3118FB" w14:textId="77777777" w:rsidR="00762152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6EB802F" wp14:editId="43A1801D">
                  <wp:extent cx="133350" cy="152400"/>
                  <wp:effectExtent l="0" t="0" r="0" b="0"/>
                  <wp:docPr id="21" name="Image 2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  <w:hideMark/>
          </w:tcPr>
          <w:p w14:paraId="32983D09" w14:textId="77777777" w:rsidR="00762152" w:rsidRPr="00E00CD2" w:rsidRDefault="00762152" w:rsidP="00762152">
            <w:pPr>
              <w:jc w:val="left"/>
              <w:rPr>
                <w:lang w:eastAsia="fr-CA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CarteMemoire</w:t>
            </w:r>
            <w:proofErr w:type="spellEnd"/>
          </w:p>
        </w:tc>
        <w:tc>
          <w:tcPr>
            <w:tcW w:w="7435" w:type="dxa"/>
            <w:vAlign w:val="center"/>
            <w:hideMark/>
          </w:tcPr>
          <w:p w14:paraId="63E43ECF" w14:textId="77777777" w:rsidR="00A92632" w:rsidRDefault="00A2181C" w:rsidP="003A5B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</w:p>
          <w:p w14:paraId="156A52D2" w14:textId="464A7599" w:rsidR="003A5B23" w:rsidRPr="00A92632" w:rsidRDefault="00A92632" w:rsidP="003A5B2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2"/>
                <w:szCs w:val="22"/>
                <w:lang w:eastAsia="fr-CA"/>
              </w:rPr>
            </w:pP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>CarteMemoire</w:t>
            </w:r>
            <w:proofErr w:type="spellEnd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>(</w:t>
            </w:r>
            <w:r w:rsidR="003A5B23" w:rsidRPr="00A92632">
              <w:rPr>
                <w:rFonts w:ascii="Consolas" w:hAnsi="Consolas" w:cs="Consolas"/>
                <w:color w:val="0000FF"/>
                <w:sz w:val="22"/>
                <w:szCs w:val="22"/>
                <w:lang w:eastAsia="fr-CA"/>
              </w:rPr>
              <w:t>string</w:t>
            </w:r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 xml:space="preserve"> </w:t>
            </w:r>
            <w:proofErr w:type="spellStart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>pNom</w:t>
            </w:r>
            <w:proofErr w:type="spellEnd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 xml:space="preserve">, </w:t>
            </w:r>
            <w:proofErr w:type="spellStart"/>
            <w:r w:rsidR="003A5B23" w:rsidRPr="00A92632">
              <w:rPr>
                <w:rFonts w:ascii="Consolas" w:hAnsi="Consolas" w:cs="Consolas"/>
                <w:color w:val="0000FF"/>
                <w:sz w:val="22"/>
                <w:szCs w:val="22"/>
                <w:lang w:eastAsia="fr-CA"/>
              </w:rPr>
              <w:t>int</w:t>
            </w:r>
            <w:proofErr w:type="spellEnd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 xml:space="preserve"> </w:t>
            </w:r>
            <w:proofErr w:type="spellStart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>pTailleEnMegaOctets</w:t>
            </w:r>
            <w:proofErr w:type="spellEnd"/>
            <w:r w:rsidR="003A5B23" w:rsidRPr="00A92632">
              <w:rPr>
                <w:rFonts w:ascii="Consolas" w:hAnsi="Consolas" w:cs="Consolas"/>
                <w:sz w:val="22"/>
                <w:szCs w:val="22"/>
                <w:lang w:eastAsia="fr-CA"/>
              </w:rPr>
              <w:t>)</w:t>
            </w:r>
          </w:p>
          <w:p w14:paraId="1D73542A" w14:textId="77777777" w:rsidR="003713F6" w:rsidRPr="00A92632" w:rsidRDefault="003713F6" w:rsidP="005449AE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52E4C124" w14:textId="2CD25E2B" w:rsidR="003713F6" w:rsidRDefault="00762152" w:rsidP="005449AE">
            <w:pPr>
              <w:ind w:left="97" w:right="191"/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Pour construire une carte, on précisera le nom de la carte et sa taille en </w:t>
            </w:r>
            <w:r w:rsidRPr="001D3C08">
              <w:rPr>
                <w:b/>
                <w:noProof/>
                <w:szCs w:val="20"/>
                <w:lang w:eastAsia="fr-FR"/>
              </w:rPr>
              <w:t>MegaOctets</w:t>
            </w:r>
            <w:r>
              <w:rPr>
                <w:noProof/>
                <w:szCs w:val="20"/>
                <w:lang w:eastAsia="fr-FR"/>
              </w:rPr>
              <w:t xml:space="preserve">. </w:t>
            </w:r>
          </w:p>
          <w:p w14:paraId="12CDCCAE" w14:textId="77777777" w:rsidR="003713F6" w:rsidRDefault="00222325" w:rsidP="005449AE">
            <w:pPr>
              <w:ind w:left="97" w:right="191"/>
              <w:rPr>
                <w:noProof/>
                <w:szCs w:val="22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lastRenderedPageBreak/>
              <w:t xml:space="preserve">Les valeurs limites pour la taille </w:t>
            </w:r>
            <w:r w:rsidR="003713F6">
              <w:rPr>
                <w:noProof/>
                <w:szCs w:val="20"/>
                <w:lang w:eastAsia="fr-FR"/>
              </w:rPr>
              <w:t xml:space="preserve">en MegaOcters </w:t>
            </w:r>
            <w:r>
              <w:rPr>
                <w:noProof/>
                <w:szCs w:val="20"/>
                <w:lang w:eastAsia="fr-FR"/>
              </w:rPr>
              <w:t xml:space="preserve">sont de </w:t>
            </w:r>
            <w:r w:rsidRPr="00C762C0">
              <w:rPr>
                <w:noProof/>
                <w:szCs w:val="20"/>
                <w:lang w:eastAsia="fr-FR"/>
              </w:rPr>
              <w:t>8 Mo et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fr-CA"/>
              </w:rPr>
              <w:t xml:space="preserve"> </w:t>
            </w:r>
            <w:r>
              <w:rPr>
                <w:noProof/>
                <w:szCs w:val="20"/>
                <w:lang w:eastAsia="fr-FR"/>
              </w:rPr>
              <w:t xml:space="preserve">8192Mo. </w:t>
            </w:r>
            <w:r w:rsidR="003713F6">
              <w:rPr>
                <w:noProof/>
                <w:szCs w:val="20"/>
                <w:lang w:eastAsia="fr-FR"/>
              </w:rPr>
              <w:br/>
            </w:r>
          </w:p>
          <w:p w14:paraId="7C31FD0F" w14:textId="77777777" w:rsidR="003713F6" w:rsidRDefault="003713F6" w:rsidP="003713F6">
            <w:pPr>
              <w:ind w:left="97" w:right="191"/>
              <w:rPr>
                <w:noProof/>
                <w:szCs w:val="22"/>
                <w:lang w:eastAsia="fr-FR"/>
              </w:rPr>
            </w:pPr>
            <w:r>
              <w:rPr>
                <w:noProof/>
                <w:szCs w:val="22"/>
                <w:lang w:eastAsia="fr-FR"/>
              </w:rPr>
              <w:t xml:space="preserve">Une exception du type </w:t>
            </w:r>
            <w:r w:rsidRPr="003713F6">
              <w:rPr>
                <w:noProof/>
                <w:szCs w:val="22"/>
                <w:lang w:eastAsia="fr-FR"/>
              </w:rPr>
              <w:t>ArgumentOutOfRangeException()</w:t>
            </w:r>
            <w:r>
              <w:rPr>
                <w:noProof/>
                <w:szCs w:val="22"/>
                <w:lang w:eastAsia="fr-FR"/>
              </w:rPr>
              <w:t xml:space="preserve"> sera levée si ces limites ne sont pas respectées.</w:t>
            </w:r>
          </w:p>
          <w:p w14:paraId="5DB719A3" w14:textId="19120DA0" w:rsidR="00762152" w:rsidRDefault="003713F6" w:rsidP="005449AE">
            <w:pPr>
              <w:ind w:left="97" w:right="191"/>
              <w:rPr>
                <w:noProof/>
                <w:szCs w:val="22"/>
                <w:lang w:eastAsia="fr-FR"/>
              </w:rPr>
            </w:pPr>
            <w:r>
              <w:rPr>
                <w:noProof/>
                <w:szCs w:val="22"/>
                <w:lang w:eastAsia="fr-FR"/>
              </w:rPr>
              <w:br/>
              <w:t xml:space="preserve">Il faudra transformer la taille en méga octets pour une taille en octets. Vous multiplierez simplement la taille en méga octets par 1024L * 1024. </w:t>
            </w:r>
            <w:r w:rsidR="00CB0A17">
              <w:rPr>
                <w:noProof/>
                <w:szCs w:val="22"/>
                <w:lang w:eastAsia="fr-FR"/>
              </w:rPr>
              <w:t>(Voyez sur Moodle la raison pour laquelle faut mettre un L).</w:t>
            </w:r>
          </w:p>
          <w:p w14:paraId="6B2A21EF" w14:textId="77777777" w:rsidR="003713F6" w:rsidRDefault="003713F6" w:rsidP="005449AE">
            <w:pPr>
              <w:ind w:left="97" w:right="191"/>
              <w:rPr>
                <w:noProof/>
                <w:szCs w:val="22"/>
                <w:lang w:eastAsia="fr-FR"/>
              </w:rPr>
            </w:pPr>
          </w:p>
          <w:p w14:paraId="1C82FB07" w14:textId="191450C4" w:rsidR="003713F6" w:rsidRDefault="003713F6" w:rsidP="003713F6">
            <w:pPr>
              <w:ind w:right="191"/>
              <w:rPr>
                <w:noProof/>
                <w:szCs w:val="22"/>
                <w:lang w:eastAsia="fr-FR"/>
              </w:rPr>
            </w:pPr>
            <w:r>
              <w:rPr>
                <w:noProof/>
                <w:szCs w:val="22"/>
                <w:lang w:eastAsia="fr-FR"/>
              </w:rPr>
              <w:t xml:space="preserve"> Il faudra également instancier la collection de IPhoto de cette carte mémoire.</w:t>
            </w:r>
          </w:p>
          <w:p w14:paraId="5686EF68" w14:textId="77777777" w:rsidR="003713F6" w:rsidRDefault="003713F6" w:rsidP="003713F6">
            <w:pPr>
              <w:ind w:right="191"/>
              <w:rPr>
                <w:noProof/>
                <w:szCs w:val="22"/>
                <w:lang w:eastAsia="fr-FR"/>
              </w:rPr>
            </w:pPr>
          </w:p>
          <w:p w14:paraId="777AEFA7" w14:textId="77777777" w:rsidR="003713F6" w:rsidRDefault="003713F6" w:rsidP="003713F6">
            <w:pPr>
              <w:ind w:right="191"/>
              <w:rPr>
                <w:noProof/>
                <w:szCs w:val="22"/>
                <w:lang w:eastAsia="fr-FR"/>
              </w:rPr>
            </w:pPr>
            <w:r>
              <w:rPr>
                <w:noProof/>
                <w:szCs w:val="22"/>
                <w:lang w:eastAsia="fr-FR"/>
              </w:rPr>
              <w:t xml:space="preserve"> Et au départ, aucun espace n’est utilisé sur la carte.</w:t>
            </w:r>
          </w:p>
          <w:p w14:paraId="2AF7FFE2" w14:textId="6C57984F" w:rsidR="00A92632" w:rsidRPr="009E086D" w:rsidRDefault="00A92632" w:rsidP="003713F6">
            <w:pPr>
              <w:ind w:right="191"/>
              <w:rPr>
                <w:noProof/>
                <w:sz w:val="22"/>
                <w:szCs w:val="22"/>
                <w:lang w:eastAsia="fr-FR"/>
              </w:rPr>
            </w:pPr>
          </w:p>
        </w:tc>
      </w:tr>
      <w:tr w:rsidR="00762152" w:rsidRPr="0035641B" w14:paraId="3A8E93B3" w14:textId="77777777" w:rsidTr="00762152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14:paraId="7B540F00" w14:textId="77777777" w:rsidR="00762152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5BCA7E3" wp14:editId="518170A7">
                  <wp:extent cx="133350" cy="152400"/>
                  <wp:effectExtent l="0" t="0" r="0" b="0"/>
                  <wp:docPr id="37" name="Image 3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  <w:hideMark/>
          </w:tcPr>
          <w:p w14:paraId="62D073CD" w14:textId="77777777" w:rsidR="00762152" w:rsidRPr="0035641B" w:rsidRDefault="00762152" w:rsidP="00762152">
            <w:pPr>
              <w:jc w:val="left"/>
              <w:rPr>
                <w:lang w:eastAsia="fr-CA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ChargerPhotos</w:t>
            </w:r>
            <w:proofErr w:type="spellEnd"/>
          </w:p>
        </w:tc>
        <w:tc>
          <w:tcPr>
            <w:tcW w:w="7435" w:type="dxa"/>
            <w:vAlign w:val="center"/>
            <w:hideMark/>
          </w:tcPr>
          <w:p w14:paraId="00200EA9" w14:textId="77777777" w:rsidR="00A92632" w:rsidRDefault="00A92632" w:rsidP="005449AE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59889F67" w14:textId="4248DBAB" w:rsidR="00CB0A17" w:rsidRDefault="0009162D" w:rsidP="005449AE">
            <w:pPr>
              <w:ind w:left="97" w:right="191"/>
              <w:rPr>
                <w:rFonts w:ascii="Courier New" w:hAnsi="Courier New" w:cs="Courier New"/>
                <w:noProof/>
                <w:color w:val="800000"/>
                <w:szCs w:val="22"/>
                <w:lang w:eastAsia="fr-CA"/>
              </w:rPr>
            </w:pPr>
            <w:r>
              <w:rPr>
                <w:noProof/>
                <w:sz w:val="22"/>
                <w:szCs w:val="22"/>
                <w:lang w:eastAsia="fr-FR"/>
              </w:rPr>
              <w:t>P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ermet de stocker dans la collection de photos, les données qui sont dans le fichier dont le </w:t>
            </w:r>
            <w:r w:rsidR="00222325" w:rsidRPr="00222325">
              <w:rPr>
                <w:noProof/>
                <w:szCs w:val="20"/>
                <w:lang w:eastAsia="fr-FR"/>
              </w:rPr>
              <w:t>nom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 est formé à l’aide du nom de la carte et du suffixe </w:t>
            </w:r>
            <w:r w:rsidR="00222325" w:rsidRPr="00BB0061">
              <w:rPr>
                <w:rFonts w:ascii="Courier New" w:hAnsi="Courier New" w:cs="Courier New"/>
                <w:noProof/>
                <w:color w:val="800000"/>
                <w:sz w:val="22"/>
                <w:szCs w:val="22"/>
                <w:lang w:eastAsia="fr-CA"/>
              </w:rPr>
              <w:t>.txt</w:t>
            </w:r>
            <w:r w:rsidR="00CB0A17">
              <w:rPr>
                <w:rFonts w:ascii="Courier New" w:hAnsi="Courier New" w:cs="Courier New"/>
                <w:noProof/>
                <w:color w:val="800000"/>
                <w:szCs w:val="22"/>
                <w:lang w:eastAsia="fr-CA"/>
              </w:rPr>
              <w:t xml:space="preserve"> </w:t>
            </w:r>
          </w:p>
          <w:p w14:paraId="0EFE4CD6" w14:textId="77777777" w:rsidR="00CB0A17" w:rsidRDefault="00CB0A17" w:rsidP="005449AE">
            <w:pPr>
              <w:ind w:left="97" w:right="191"/>
              <w:rPr>
                <w:noProof/>
                <w:szCs w:val="22"/>
                <w:lang w:eastAsia="fr-FR"/>
              </w:rPr>
            </w:pPr>
          </w:p>
          <w:p w14:paraId="500AA3B7" w14:textId="77777777" w:rsidR="0009162D" w:rsidRDefault="00CB0A17" w:rsidP="005449AE">
            <w:pPr>
              <w:ind w:left="97" w:right="191"/>
              <w:rPr>
                <w:noProof/>
                <w:szCs w:val="22"/>
                <w:lang w:eastAsia="fr-FR"/>
              </w:rPr>
            </w:pPr>
            <w:r>
              <w:rPr>
                <w:noProof/>
                <w:szCs w:val="22"/>
                <w:lang w:eastAsia="fr-FR"/>
              </w:rPr>
              <w:t>Ajoutez le namespace nécessaire pour pouvoir lire et écrire dans des fichiers.</w:t>
            </w:r>
          </w:p>
          <w:p w14:paraId="71F7629A" w14:textId="68DF0D35" w:rsidR="00A92632" w:rsidRPr="005449AE" w:rsidRDefault="00A92632" w:rsidP="005449AE">
            <w:pPr>
              <w:ind w:left="97" w:right="191"/>
              <w:rPr>
                <w:rFonts w:ascii="Courier New" w:hAnsi="Courier New" w:cs="Courier New"/>
                <w:noProof/>
                <w:color w:val="800000"/>
                <w:sz w:val="22"/>
                <w:szCs w:val="22"/>
                <w:lang w:eastAsia="fr-CA"/>
              </w:rPr>
            </w:pPr>
          </w:p>
        </w:tc>
      </w:tr>
      <w:tr w:rsidR="00762152" w:rsidRPr="0035641B" w14:paraId="21716CE0" w14:textId="77777777" w:rsidTr="00762152">
        <w:trPr>
          <w:tblCellSpacing w:w="15" w:type="dxa"/>
        </w:trPr>
        <w:tc>
          <w:tcPr>
            <w:tcW w:w="0" w:type="auto"/>
            <w:vAlign w:val="center"/>
          </w:tcPr>
          <w:p w14:paraId="0AC50748" w14:textId="77777777" w:rsidR="00762152" w:rsidRPr="0035641B" w:rsidRDefault="003A0EC2" w:rsidP="00762152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6DCB918E" wp14:editId="359BDB17">
                  <wp:extent cx="133350" cy="152400"/>
                  <wp:effectExtent l="0" t="0" r="0" b="0"/>
                  <wp:docPr id="38" name="Image 3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43B5130C" w14:textId="77777777" w:rsidR="00762152" w:rsidRPr="00085B15" w:rsidRDefault="00762152" w:rsidP="00762152">
            <w:pPr>
              <w:jc w:val="left"/>
              <w:rPr>
                <w:lang w:eastAsia="fr-CA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EnregistrerPhotos</w:t>
            </w:r>
            <w:proofErr w:type="spellEnd"/>
          </w:p>
        </w:tc>
        <w:tc>
          <w:tcPr>
            <w:tcW w:w="7435" w:type="dxa"/>
            <w:vAlign w:val="center"/>
          </w:tcPr>
          <w:p w14:paraId="1F945B74" w14:textId="77777777" w:rsidR="00A92632" w:rsidRDefault="00CB0A17" w:rsidP="00CB0A17">
            <w:pPr>
              <w:ind w:right="191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 </w:t>
            </w:r>
            <w:r w:rsidR="00762152" w:rsidRPr="00F50230">
              <w:rPr>
                <w:noProof/>
                <w:sz w:val="22"/>
                <w:szCs w:val="22"/>
              </w:rPr>
              <w:t xml:space="preserve"> </w:t>
            </w:r>
          </w:p>
          <w:p w14:paraId="278F2865" w14:textId="77777777" w:rsidR="00762152" w:rsidRDefault="0009162D" w:rsidP="00CB0A17">
            <w:pPr>
              <w:ind w:right="191"/>
              <w:rPr>
                <w:rFonts w:ascii="Courier New" w:hAnsi="Courier New" w:cs="Courier New"/>
                <w:noProof/>
                <w:color w:val="800000"/>
                <w:sz w:val="22"/>
                <w:szCs w:val="22"/>
                <w:lang w:eastAsia="fr-CA"/>
              </w:rPr>
            </w:pPr>
            <w:r>
              <w:rPr>
                <w:noProof/>
                <w:szCs w:val="20"/>
                <w:lang w:eastAsia="fr-FR"/>
              </w:rPr>
              <w:t>P</w:t>
            </w:r>
            <w:r w:rsidR="00762152" w:rsidRPr="00222325">
              <w:rPr>
                <w:noProof/>
                <w:szCs w:val="20"/>
                <w:lang w:eastAsia="fr-FR"/>
              </w:rPr>
              <w:t>ermet</w:t>
            </w:r>
            <w:r w:rsidR="00762152" w:rsidRPr="00BB0061">
              <w:rPr>
                <w:noProof/>
                <w:sz w:val="22"/>
                <w:szCs w:val="22"/>
                <w:lang w:eastAsia="fr-FR"/>
              </w:rPr>
              <w:t xml:space="preserve"> de sauvegarder les photos de la collection vers un fichier dont le nom est formé à l’aide du nom de la carte et du suffixe </w:t>
            </w:r>
            <w:r w:rsidR="00762152" w:rsidRPr="00BB0061">
              <w:rPr>
                <w:rFonts w:ascii="Courier New" w:hAnsi="Courier New" w:cs="Courier New"/>
                <w:noProof/>
                <w:color w:val="800000"/>
                <w:sz w:val="22"/>
                <w:szCs w:val="22"/>
                <w:lang w:eastAsia="fr-CA"/>
              </w:rPr>
              <w:t>.txt</w:t>
            </w:r>
          </w:p>
          <w:p w14:paraId="14A88E8D" w14:textId="19853D58" w:rsidR="00A92632" w:rsidRPr="00F71ABB" w:rsidRDefault="00A92632" w:rsidP="00CB0A17">
            <w:pPr>
              <w:ind w:right="191"/>
              <w:rPr>
                <w:szCs w:val="20"/>
                <w:lang w:eastAsia="fr-CA"/>
              </w:rPr>
            </w:pPr>
          </w:p>
        </w:tc>
      </w:tr>
      <w:tr w:rsidR="00222325" w:rsidRPr="0035641B" w14:paraId="47F2D59C" w14:textId="77777777" w:rsidTr="00762152">
        <w:trPr>
          <w:tblCellSpacing w:w="15" w:type="dxa"/>
        </w:trPr>
        <w:tc>
          <w:tcPr>
            <w:tcW w:w="0" w:type="auto"/>
            <w:vAlign w:val="center"/>
          </w:tcPr>
          <w:p w14:paraId="176A82F4" w14:textId="77777777" w:rsidR="00222325" w:rsidRDefault="003A0EC2" w:rsidP="00762152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730C76A" wp14:editId="655F00FA">
                  <wp:extent cx="133350" cy="152400"/>
                  <wp:effectExtent l="0" t="0" r="0" b="0"/>
                  <wp:docPr id="39" name="Image 3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6C2E793E" w14:textId="77777777" w:rsidR="00222325" w:rsidRDefault="00222325" w:rsidP="0022232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PeutAjouter</w:t>
            </w:r>
            <w:proofErr w:type="spellEnd"/>
          </w:p>
        </w:tc>
        <w:tc>
          <w:tcPr>
            <w:tcW w:w="7435" w:type="dxa"/>
            <w:vAlign w:val="center"/>
          </w:tcPr>
          <w:p w14:paraId="30FBC59A" w14:textId="77777777" w:rsidR="00A92632" w:rsidRDefault="00A92632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19B92268" w14:textId="77777777" w:rsidR="00222325" w:rsidRDefault="00CB0A17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I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ndique si oui ou non, l’espace disponible est suffisant pour éventuellement ajouter la </w:t>
            </w:r>
            <w:r w:rsidR="00222325" w:rsidRPr="00222325">
              <w:rPr>
                <w:noProof/>
                <w:szCs w:val="20"/>
                <w:lang w:eastAsia="fr-FR"/>
              </w:rPr>
              <w:t>photo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 sur la carte.</w:t>
            </w:r>
            <w:r>
              <w:rPr>
                <w:noProof/>
                <w:sz w:val="22"/>
                <w:szCs w:val="22"/>
                <w:lang w:eastAsia="fr-FR"/>
              </w:rPr>
              <w:t xml:space="preserve"> Il faut aussi vérifier que la photo qu’on veut ajouter n’est pas null.</w:t>
            </w:r>
          </w:p>
          <w:p w14:paraId="4DEE3EFA" w14:textId="45D86575" w:rsidR="00A92632" w:rsidRPr="00F50230" w:rsidRDefault="00A92632" w:rsidP="007810FB">
            <w:pPr>
              <w:ind w:left="97" w:right="191"/>
              <w:rPr>
                <w:noProof/>
                <w:sz w:val="22"/>
                <w:szCs w:val="22"/>
              </w:rPr>
            </w:pPr>
          </w:p>
        </w:tc>
      </w:tr>
      <w:tr w:rsidR="00222325" w:rsidRPr="0035641B" w14:paraId="36C7C681" w14:textId="77777777" w:rsidTr="00BE1935">
        <w:trPr>
          <w:tblCellSpacing w:w="15" w:type="dxa"/>
        </w:trPr>
        <w:tc>
          <w:tcPr>
            <w:tcW w:w="0" w:type="auto"/>
            <w:vAlign w:val="center"/>
          </w:tcPr>
          <w:p w14:paraId="49F9A4E0" w14:textId="77777777" w:rsidR="00222325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8B55E00" wp14:editId="30E3DE0C">
                  <wp:extent cx="133350" cy="152400"/>
                  <wp:effectExtent l="0" t="0" r="0" b="0"/>
                  <wp:docPr id="40" name="Image 4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0937121A" w14:textId="77777777" w:rsidR="00222325" w:rsidRDefault="00222325" w:rsidP="00222325">
            <w:pPr>
              <w:jc w:val="left"/>
            </w:pPr>
            <w:r w:rsidRPr="0083005D">
              <w:rPr>
                <w:b/>
                <w:color w:val="548DD4" w:themeColor="text2" w:themeTint="99"/>
              </w:rPr>
              <w:t>Ajouter</w:t>
            </w:r>
          </w:p>
        </w:tc>
        <w:tc>
          <w:tcPr>
            <w:tcW w:w="7435" w:type="dxa"/>
            <w:vAlign w:val="center"/>
          </w:tcPr>
          <w:p w14:paraId="675DD8FD" w14:textId="77777777" w:rsidR="00A92632" w:rsidRDefault="00A92632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4CD72E5C" w14:textId="6E69AEA5" w:rsidR="00222325" w:rsidRDefault="0009162D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S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>i c’est possible,  ajoute</w:t>
            </w:r>
            <w:r w:rsidR="00CB0A17">
              <w:rPr>
                <w:noProof/>
                <w:sz w:val="22"/>
                <w:szCs w:val="22"/>
                <w:lang w:eastAsia="fr-FR"/>
              </w:rPr>
              <w:t>z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 la photo à la collection de photos</w:t>
            </w:r>
            <w:r w:rsidR="008603E0">
              <w:t xml:space="preserve"> sinon </w:t>
            </w:r>
            <w:r w:rsidR="00CB0A17">
              <w:t xml:space="preserve">lancez une exception de type </w:t>
            </w:r>
            <w:proofErr w:type="spellStart"/>
            <w:r w:rsidR="008603E0">
              <w:rPr>
                <w:color w:val="0000FF"/>
              </w:rPr>
              <w:t>InvalidOperationException</w:t>
            </w:r>
            <w:proofErr w:type="spellEnd"/>
            <w:r w:rsidR="00222325" w:rsidRPr="00BB0061">
              <w:rPr>
                <w:noProof/>
                <w:sz w:val="22"/>
                <w:szCs w:val="22"/>
                <w:lang w:eastAsia="fr-FR"/>
              </w:rPr>
              <w:t>.</w:t>
            </w:r>
          </w:p>
          <w:p w14:paraId="6F3D8A36" w14:textId="77777777" w:rsidR="00CB0A17" w:rsidRDefault="00CB0A17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22845A74" w14:textId="77777777" w:rsidR="00CB0A17" w:rsidRDefault="00CB0A17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Une fois la photo ajoutée à la collection, n’oubliez pas d’ajuster l’espace utilisé sur la carte.</w:t>
            </w:r>
          </w:p>
          <w:p w14:paraId="20BE1210" w14:textId="165A553A" w:rsidR="00A92632" w:rsidRPr="00F50230" w:rsidRDefault="00A92632" w:rsidP="007810FB">
            <w:pPr>
              <w:ind w:left="97" w:right="191"/>
              <w:rPr>
                <w:noProof/>
                <w:sz w:val="22"/>
                <w:szCs w:val="22"/>
              </w:rPr>
            </w:pPr>
          </w:p>
        </w:tc>
      </w:tr>
      <w:tr w:rsidR="00222325" w:rsidRPr="0035641B" w14:paraId="558ECBB0" w14:textId="77777777" w:rsidTr="00BE1935">
        <w:trPr>
          <w:tblCellSpacing w:w="15" w:type="dxa"/>
        </w:trPr>
        <w:tc>
          <w:tcPr>
            <w:tcW w:w="0" w:type="auto"/>
            <w:vAlign w:val="center"/>
          </w:tcPr>
          <w:p w14:paraId="291722C6" w14:textId="77777777" w:rsidR="00222325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0CA471B" wp14:editId="5B169AFE">
                  <wp:extent cx="133350" cy="152400"/>
                  <wp:effectExtent l="0" t="0" r="0" b="0"/>
                  <wp:docPr id="49" name="Image 4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779DCC96" w14:textId="77777777" w:rsidR="00222325" w:rsidRDefault="00222325" w:rsidP="0022232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SupprimerAt</w:t>
            </w:r>
            <w:proofErr w:type="spellEnd"/>
          </w:p>
        </w:tc>
        <w:tc>
          <w:tcPr>
            <w:tcW w:w="7435" w:type="dxa"/>
            <w:vAlign w:val="center"/>
          </w:tcPr>
          <w:p w14:paraId="6538EB4A" w14:textId="77777777" w:rsidR="00A92632" w:rsidRDefault="00A92632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44B62250" w14:textId="4A8ED973" w:rsidR="00CB0A17" w:rsidRDefault="00FA5A7D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>S</w:t>
            </w:r>
            <w:r w:rsidR="00222325" w:rsidRPr="00222325">
              <w:rPr>
                <w:noProof/>
                <w:szCs w:val="20"/>
                <w:lang w:eastAsia="fr-FR"/>
              </w:rPr>
              <w:t>upprime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 de la collection, la photo dont la position est indiquée en paramètre. </w:t>
            </w:r>
          </w:p>
          <w:p w14:paraId="3955D483" w14:textId="77777777" w:rsidR="00222325" w:rsidRDefault="00222325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 w:rsidRPr="00BB0061">
              <w:rPr>
                <w:noProof/>
                <w:sz w:val="22"/>
                <w:szCs w:val="22"/>
                <w:lang w:eastAsia="fr-FR"/>
              </w:rPr>
              <w:t>On doit s’assurer que la position est valide.</w:t>
            </w:r>
            <w:r w:rsidR="00FA5A7D" w:rsidRPr="00BB0061">
              <w:rPr>
                <w:noProof/>
                <w:sz w:val="22"/>
                <w:szCs w:val="22"/>
                <w:lang w:eastAsia="fr-FR"/>
              </w:rPr>
              <w:t xml:space="preserve"> . Si ce n’est pas possible </w:t>
            </w:r>
            <w:r w:rsidR="00FA5A7D">
              <w:rPr>
                <w:noProof/>
                <w:sz w:val="22"/>
                <w:szCs w:val="22"/>
                <w:lang w:eastAsia="fr-FR"/>
              </w:rPr>
              <w:t>lance</w:t>
            </w:r>
            <w:r w:rsidR="00CB0A17">
              <w:rPr>
                <w:noProof/>
                <w:sz w:val="22"/>
                <w:szCs w:val="22"/>
                <w:lang w:eastAsia="fr-FR"/>
              </w:rPr>
              <w:t>z</w:t>
            </w:r>
            <w:r w:rsidR="00FA5A7D">
              <w:rPr>
                <w:noProof/>
                <w:sz w:val="22"/>
                <w:szCs w:val="22"/>
                <w:lang w:eastAsia="fr-FR"/>
              </w:rPr>
              <w:t xml:space="preserve"> un </w:t>
            </w:r>
            <w:proofErr w:type="spellStart"/>
            <w:r w:rsidR="00FA5A7D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ArgumentOutOfRangeException</w:t>
            </w:r>
            <w:proofErr w:type="spellEnd"/>
            <w:r w:rsidR="00FA5A7D" w:rsidRPr="00BB0061">
              <w:rPr>
                <w:noProof/>
                <w:sz w:val="22"/>
                <w:szCs w:val="22"/>
                <w:lang w:eastAsia="fr-FR"/>
              </w:rPr>
              <w:t>.</w:t>
            </w:r>
          </w:p>
          <w:p w14:paraId="33213B4E" w14:textId="77777777" w:rsidR="00CB0A17" w:rsidRDefault="00CB0A17" w:rsidP="007810FB">
            <w:pPr>
              <w:ind w:left="97" w:right="191"/>
              <w:rPr>
                <w:noProof/>
                <w:sz w:val="22"/>
                <w:szCs w:val="22"/>
              </w:rPr>
            </w:pPr>
          </w:p>
          <w:p w14:paraId="571721F2" w14:textId="77777777" w:rsidR="00CB0A17" w:rsidRDefault="00CB0A17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Une fois la photo ajoutée à la collection, n’oubliez pas d’ajuster l’espace utilisé sur la carte.</w:t>
            </w:r>
          </w:p>
          <w:p w14:paraId="7BBE7B58" w14:textId="53A75FE8" w:rsidR="00A92632" w:rsidRPr="00F50230" w:rsidRDefault="00A92632" w:rsidP="007810FB">
            <w:pPr>
              <w:ind w:left="97" w:right="191"/>
              <w:rPr>
                <w:noProof/>
                <w:sz w:val="22"/>
                <w:szCs w:val="22"/>
              </w:rPr>
            </w:pPr>
          </w:p>
        </w:tc>
      </w:tr>
      <w:tr w:rsidR="00222325" w:rsidRPr="0035641B" w14:paraId="5934C9E2" w14:textId="77777777" w:rsidTr="00BE1935">
        <w:trPr>
          <w:tblCellSpacing w:w="15" w:type="dxa"/>
        </w:trPr>
        <w:tc>
          <w:tcPr>
            <w:tcW w:w="0" w:type="auto"/>
            <w:vAlign w:val="center"/>
          </w:tcPr>
          <w:p w14:paraId="62290E5B" w14:textId="77777777" w:rsidR="00222325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D44E75B" wp14:editId="276C42CF">
                  <wp:extent cx="133350" cy="152400"/>
                  <wp:effectExtent l="0" t="0" r="0" b="0"/>
                  <wp:docPr id="50" name="Image 5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5C1896B8" w14:textId="77777777" w:rsidR="00222325" w:rsidRDefault="00222325" w:rsidP="0022232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PhotoAt</w:t>
            </w:r>
            <w:proofErr w:type="spellEnd"/>
          </w:p>
        </w:tc>
        <w:tc>
          <w:tcPr>
            <w:tcW w:w="7435" w:type="dxa"/>
            <w:vAlign w:val="center"/>
          </w:tcPr>
          <w:p w14:paraId="5898FE03" w14:textId="77777777" w:rsidR="00A92632" w:rsidRDefault="00A92632" w:rsidP="00FA5A7D">
            <w:pPr>
              <w:autoSpaceDE w:val="0"/>
              <w:autoSpaceDN w:val="0"/>
              <w:adjustRightInd w:val="0"/>
              <w:jc w:val="left"/>
              <w:rPr>
                <w:noProof/>
                <w:szCs w:val="20"/>
                <w:lang w:eastAsia="fr-FR"/>
              </w:rPr>
            </w:pPr>
          </w:p>
          <w:p w14:paraId="36496476" w14:textId="00558B71" w:rsidR="00222325" w:rsidRDefault="00A92632" w:rsidP="00FA5A7D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</w:t>
            </w:r>
            <w:r w:rsidR="0009162D">
              <w:rPr>
                <w:noProof/>
                <w:szCs w:val="20"/>
                <w:lang w:eastAsia="fr-FR"/>
              </w:rPr>
              <w:t>P</w:t>
            </w:r>
            <w:r w:rsidR="00222325" w:rsidRPr="00222325">
              <w:rPr>
                <w:noProof/>
                <w:szCs w:val="20"/>
                <w:lang w:eastAsia="fr-FR"/>
              </w:rPr>
              <w:t>ermet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 d’obtenir l’objet photo dont la position est indiquée en paramètre. Si ce n’est pas possible </w:t>
            </w:r>
            <w:r w:rsidR="00FA5A7D">
              <w:rPr>
                <w:noProof/>
                <w:sz w:val="22"/>
                <w:szCs w:val="22"/>
                <w:lang w:eastAsia="fr-FR"/>
              </w:rPr>
              <w:t>lance</w:t>
            </w:r>
            <w:r w:rsidR="00CB0A17">
              <w:rPr>
                <w:noProof/>
                <w:sz w:val="22"/>
                <w:szCs w:val="22"/>
                <w:lang w:eastAsia="fr-FR"/>
              </w:rPr>
              <w:t>z</w:t>
            </w:r>
            <w:r w:rsidR="00FA5A7D">
              <w:rPr>
                <w:noProof/>
                <w:sz w:val="22"/>
                <w:szCs w:val="22"/>
                <w:lang w:eastAsia="fr-FR"/>
              </w:rPr>
              <w:t xml:space="preserve"> un </w:t>
            </w:r>
            <w:proofErr w:type="spellStart"/>
            <w:r w:rsidR="00FA5A7D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ArgumentOutOfRangeException</w:t>
            </w:r>
            <w:proofErr w:type="spellEnd"/>
            <w:r w:rsidR="00222325" w:rsidRPr="00BB0061">
              <w:rPr>
                <w:noProof/>
                <w:sz w:val="22"/>
                <w:szCs w:val="22"/>
                <w:lang w:eastAsia="fr-FR"/>
              </w:rPr>
              <w:t>.</w:t>
            </w:r>
          </w:p>
          <w:p w14:paraId="365AECA2" w14:textId="46D00B2C" w:rsidR="00CB0A17" w:rsidRPr="00FA5A7D" w:rsidRDefault="00CB0A17" w:rsidP="00FA5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222325" w:rsidRPr="0035641B" w14:paraId="40348896" w14:textId="77777777" w:rsidTr="00BE1935">
        <w:trPr>
          <w:tblCellSpacing w:w="15" w:type="dxa"/>
        </w:trPr>
        <w:tc>
          <w:tcPr>
            <w:tcW w:w="0" w:type="auto"/>
            <w:vAlign w:val="center"/>
          </w:tcPr>
          <w:p w14:paraId="5931C46F" w14:textId="77777777" w:rsidR="00222325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F4BD43D" wp14:editId="1B1A2E96">
                  <wp:extent cx="133350" cy="152400"/>
                  <wp:effectExtent l="0" t="0" r="0" b="0"/>
                  <wp:docPr id="52" name="Image 5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6549AE4A" w14:textId="77777777" w:rsidR="00222325" w:rsidRDefault="00222325" w:rsidP="00222325">
            <w:pPr>
              <w:jc w:val="left"/>
            </w:pPr>
            <w:r w:rsidRPr="0083005D">
              <w:rPr>
                <w:b/>
                <w:color w:val="548DD4" w:themeColor="text2" w:themeTint="99"/>
              </w:rPr>
              <w:t>Vider</w:t>
            </w:r>
          </w:p>
        </w:tc>
        <w:tc>
          <w:tcPr>
            <w:tcW w:w="7435" w:type="dxa"/>
            <w:vAlign w:val="center"/>
          </w:tcPr>
          <w:p w14:paraId="0FE99312" w14:textId="77777777" w:rsidR="00222325" w:rsidRDefault="00A92632" w:rsidP="00A9263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09162D">
              <w:rPr>
                <w:noProof/>
                <w:sz w:val="22"/>
                <w:szCs w:val="22"/>
                <w:lang w:eastAsia="fr-FR"/>
              </w:rPr>
              <w:t>V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ide </w:t>
            </w:r>
            <w:r w:rsidR="00222325" w:rsidRPr="00222325">
              <w:rPr>
                <w:noProof/>
                <w:szCs w:val="20"/>
                <w:lang w:eastAsia="fr-FR"/>
              </w:rPr>
              <w:t>complètement</w:t>
            </w:r>
            <w:r w:rsidR="00222325" w:rsidRPr="00BB0061">
              <w:rPr>
                <w:noProof/>
                <w:sz w:val="22"/>
                <w:szCs w:val="22"/>
                <w:lang w:eastAsia="fr-FR"/>
              </w:rPr>
              <w:t xml:space="preserve"> la collection de photos</w:t>
            </w:r>
            <w:r w:rsidR="00CB0A17">
              <w:rPr>
                <w:noProof/>
                <w:sz w:val="22"/>
                <w:szCs w:val="22"/>
                <w:lang w:eastAsia="fr-FR"/>
              </w:rPr>
              <w:t xml:space="preserve"> et ajuste l’espace utilisé sur la carte mémoire</w:t>
            </w:r>
          </w:p>
          <w:p w14:paraId="56B03029" w14:textId="2B665577" w:rsidR="00A92632" w:rsidRPr="00F50230" w:rsidRDefault="00A92632" w:rsidP="00A9263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</w:tc>
      </w:tr>
    </w:tbl>
    <w:p w14:paraId="3A68A75A" w14:textId="77777777" w:rsidR="00EE5544" w:rsidRPr="00EE5544" w:rsidRDefault="00EE5544" w:rsidP="00EE5544">
      <w:pPr>
        <w:shd w:val="clear" w:color="auto" w:fill="FDE9D9" w:themeFill="accent6" w:themeFillTint="33"/>
        <w:spacing w:before="240"/>
        <w:rPr>
          <w:rFonts w:ascii="Courier New" w:hAnsi="Courier New" w:cs="Courier New"/>
          <w:b/>
          <w:noProof/>
          <w:color w:val="008080"/>
          <w:sz w:val="28"/>
          <w:szCs w:val="28"/>
          <w:lang w:eastAsia="fr-CA"/>
        </w:rPr>
      </w:pPr>
      <w:r w:rsidRPr="00EE5544">
        <w:rPr>
          <w:b/>
          <w:noProof/>
          <w:sz w:val="28"/>
          <w:szCs w:val="28"/>
          <w:lang w:eastAsia="fr-FR"/>
        </w:rPr>
        <w:lastRenderedPageBreak/>
        <w:t xml:space="preserve">Tester votre classe en activant les tests : </w:t>
      </w:r>
      <w:r>
        <w:rPr>
          <w:b/>
          <w:noProof/>
          <w:sz w:val="28"/>
          <w:szCs w:val="28"/>
          <w:lang w:eastAsia="fr-FR"/>
        </w:rPr>
        <w:t>B</w:t>
      </w:r>
      <w:r w:rsidRPr="00EE5544">
        <w:rPr>
          <w:b/>
          <w:noProof/>
          <w:sz w:val="28"/>
          <w:szCs w:val="28"/>
          <w:lang w:eastAsia="fr-FR"/>
        </w:rPr>
        <w:t xml:space="preserve">1 à </w:t>
      </w:r>
      <w:r>
        <w:rPr>
          <w:b/>
          <w:noProof/>
          <w:sz w:val="28"/>
          <w:szCs w:val="28"/>
          <w:lang w:eastAsia="fr-FR"/>
        </w:rPr>
        <w:t>B8</w:t>
      </w:r>
    </w:p>
    <w:p w14:paraId="5BE8FEC3" w14:textId="77777777" w:rsidR="00EE5544" w:rsidRDefault="00EE5544">
      <w:pPr>
        <w:jc w:val="left"/>
        <w:rPr>
          <w:b/>
          <w:noProof/>
          <w:sz w:val="28"/>
          <w:szCs w:val="28"/>
          <w:lang w:eastAsia="fr-FR"/>
        </w:rPr>
      </w:pPr>
      <w:r>
        <w:rPr>
          <w:b/>
          <w:noProof/>
          <w:sz w:val="28"/>
          <w:szCs w:val="28"/>
        </w:rPr>
        <w:br w:type="page"/>
      </w:r>
    </w:p>
    <w:p w14:paraId="14825B3B" w14:textId="77777777" w:rsidR="0009162D" w:rsidRPr="007C2C6E" w:rsidRDefault="0009162D" w:rsidP="0009162D">
      <w:pPr>
        <w:pStyle w:val="Textebrut"/>
        <w:shd w:val="clear" w:color="auto" w:fill="D9D9D9" w:themeFill="background1" w:themeFillShade="D9"/>
        <w:jc w:val="both"/>
        <w:rPr>
          <w:rFonts w:ascii="Times New Roman" w:hAnsi="Times New Roman"/>
          <w:b/>
          <w:noProof/>
          <w:sz w:val="28"/>
          <w:szCs w:val="28"/>
        </w:rPr>
      </w:pPr>
      <w:r w:rsidRPr="00C963C4">
        <w:rPr>
          <w:rFonts w:ascii="Times New Roman" w:hAnsi="Times New Roman"/>
          <w:b/>
          <w:noProof/>
          <w:sz w:val="28"/>
          <w:szCs w:val="28"/>
        </w:rPr>
        <w:lastRenderedPageBreak/>
        <w:t>Étape #</w:t>
      </w:r>
      <w:r w:rsidR="00262B0D">
        <w:rPr>
          <w:rFonts w:ascii="Times New Roman" w:hAnsi="Times New Roman"/>
          <w:b/>
          <w:noProof/>
          <w:sz w:val="28"/>
          <w:szCs w:val="28"/>
        </w:rPr>
        <w:t>3</w:t>
      </w:r>
      <w:r w:rsidRPr="00C963C4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14:paraId="67F2987C" w14:textId="77777777" w:rsidR="008C3425" w:rsidRPr="00C83BE4" w:rsidRDefault="00EE5544" w:rsidP="009E52CD">
      <w:pPr>
        <w:pStyle w:val="Paragraphedeliste"/>
        <w:numPr>
          <w:ilvl w:val="0"/>
          <w:numId w:val="3"/>
        </w:numPr>
        <w:tabs>
          <w:tab w:val="num" w:pos="426"/>
        </w:tabs>
        <w:spacing w:before="120" w:after="120"/>
        <w:ind w:left="426" w:hanging="284"/>
        <w:jc w:val="left"/>
        <w:rPr>
          <w:noProof/>
          <w:sz w:val="22"/>
          <w:szCs w:val="22"/>
          <w:lang w:eastAsia="fr-FR"/>
        </w:rPr>
      </w:pPr>
      <w:r>
        <w:rPr>
          <w:noProof/>
          <w:szCs w:val="20"/>
          <w:lang w:eastAsia="fr-FR"/>
        </w:rPr>
        <w:t>Définir</w:t>
      </w:r>
      <w:r w:rsidR="00F050B0" w:rsidRPr="00724579">
        <w:rPr>
          <w:noProof/>
          <w:szCs w:val="20"/>
          <w:lang w:eastAsia="fr-FR"/>
        </w:rPr>
        <w:t xml:space="preserve"> la classe  </w:t>
      </w:r>
      <w:r w:rsidR="00F050B0">
        <w:rPr>
          <w:rFonts w:ascii="Courier New" w:hAnsi="Courier New" w:cs="Courier New"/>
          <w:b/>
          <w:noProof/>
          <w:color w:val="008080"/>
          <w:lang w:eastAsia="fr-CA"/>
        </w:rPr>
        <w:t>Camera</w:t>
      </w:r>
      <w:r>
        <w:rPr>
          <w:rFonts w:ascii="Courier New" w:hAnsi="Courier New" w:cs="Courier New"/>
          <w:b/>
          <w:noProof/>
          <w:color w:val="008080"/>
          <w:lang w:eastAsia="fr-CA"/>
        </w:rPr>
        <w:t>:ICamera</w:t>
      </w:r>
      <w:r w:rsidR="00C83BE4">
        <w:rPr>
          <w:rFonts w:ascii="Courier New" w:hAnsi="Courier New" w:cs="Courier New"/>
          <w:b/>
          <w:noProof/>
          <w:color w:val="008080"/>
          <w:lang w:eastAsia="fr-CA"/>
        </w:rPr>
        <w:t xml:space="preserve"> </w:t>
      </w:r>
      <w:r w:rsidR="007810FB">
        <w:rPr>
          <w:noProof/>
          <w:sz w:val="22"/>
          <w:szCs w:val="22"/>
          <w:lang w:eastAsia="fr-FR"/>
        </w:rPr>
        <w:t xml:space="preserve">telle que décrite ci-après. 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396"/>
        <w:gridCol w:w="6923"/>
      </w:tblGrid>
      <w:tr w:rsidR="0009162D" w:rsidRPr="0035641B" w14:paraId="418D8DE5" w14:textId="77777777" w:rsidTr="00BE1935">
        <w:trPr>
          <w:trHeight w:val="240"/>
          <w:tblCellSpacing w:w="15" w:type="dxa"/>
        </w:trPr>
        <w:tc>
          <w:tcPr>
            <w:tcW w:w="10032" w:type="dxa"/>
            <w:gridSpan w:val="3"/>
            <w:shd w:val="pct12" w:color="auto" w:fill="auto"/>
            <w:vAlign w:val="center"/>
            <w:hideMark/>
          </w:tcPr>
          <w:p w14:paraId="60D0B3C6" w14:textId="77777777" w:rsidR="0009162D" w:rsidRPr="008754AD" w:rsidRDefault="00EE5544" w:rsidP="00EE5544">
            <w:pPr>
              <w:jc w:val="center"/>
              <w:rPr>
                <w:b/>
                <w:bCs/>
                <w:sz w:val="32"/>
                <w:szCs w:val="32"/>
                <w:lang w:eastAsia="fr-CA"/>
              </w:rPr>
            </w:pP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Camera</w:t>
            </w:r>
            <w:r w:rsidRPr="006072DB"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:I</w:t>
            </w:r>
            <w:r>
              <w:rPr>
                <w:rFonts w:ascii="Courier New" w:hAnsi="Courier New" w:cs="Courier New"/>
                <w:b/>
                <w:noProof/>
                <w:color w:val="008080"/>
                <w:sz w:val="32"/>
                <w:szCs w:val="32"/>
                <w:lang w:eastAsia="fr-CA"/>
              </w:rPr>
              <w:t>Camera</w:t>
            </w:r>
          </w:p>
        </w:tc>
      </w:tr>
      <w:tr w:rsidR="0009162D" w:rsidRPr="0035641B" w14:paraId="2500B8E9" w14:textId="77777777" w:rsidTr="00BE1935">
        <w:trPr>
          <w:trHeight w:val="660"/>
          <w:tblCellSpacing w:w="15" w:type="dxa"/>
        </w:trPr>
        <w:tc>
          <w:tcPr>
            <w:tcW w:w="10032" w:type="dxa"/>
            <w:gridSpan w:val="3"/>
            <w:shd w:val="clear" w:color="auto" w:fill="auto"/>
            <w:vAlign w:val="center"/>
            <w:hideMark/>
          </w:tcPr>
          <w:p w14:paraId="6E89514C" w14:textId="4F9956AB" w:rsidR="0009162D" w:rsidRPr="0009162D" w:rsidRDefault="0009162D" w:rsidP="0009162D">
            <w:pPr>
              <w:tabs>
                <w:tab w:val="left" w:pos="709"/>
              </w:tabs>
              <w:ind w:left="142" w:right="191"/>
              <w:jc w:val="left"/>
              <w:rPr>
                <w:noProof/>
                <w:szCs w:val="20"/>
                <w:lang w:eastAsia="fr-FR"/>
              </w:rPr>
            </w:pPr>
            <w:r w:rsidRPr="0009162D">
              <w:rPr>
                <w:noProof/>
                <w:sz w:val="22"/>
                <w:szCs w:val="22"/>
                <w:lang w:eastAsia="fr-FR"/>
              </w:rPr>
              <w:t>La caméra possède des paramètres avec lesquels seront prises les photos. Ces paramètres pourront être lus ou sauvegardés dans le fichier dont le nom est  « </w:t>
            </w:r>
            <w:r w:rsidRPr="0009162D">
              <w:rPr>
                <w:b/>
                <w:noProof/>
                <w:color w:val="C00000"/>
                <w:sz w:val="22"/>
                <w:szCs w:val="22"/>
                <w:lang w:eastAsia="fr-FR"/>
              </w:rPr>
              <w:t>parametres.txt</w:t>
            </w:r>
            <w:r w:rsidRPr="0009162D">
              <w:rPr>
                <w:noProof/>
                <w:sz w:val="22"/>
                <w:szCs w:val="22"/>
                <w:lang w:eastAsia="fr-FR"/>
              </w:rPr>
              <w:t xml:space="preserve"> ».  Les caractéristiques de la caméra sont les suivantes :  la dimension </w:t>
            </w:r>
            <w:r>
              <w:rPr>
                <w:noProof/>
                <w:sz w:val="22"/>
                <w:szCs w:val="22"/>
                <w:lang w:eastAsia="fr-FR"/>
              </w:rPr>
              <w:t>,</w:t>
            </w:r>
            <w:r w:rsidRPr="0009162D">
              <w:rPr>
                <w:noProof/>
                <w:sz w:val="22"/>
                <w:szCs w:val="22"/>
                <w:lang w:eastAsia="fr-FR"/>
              </w:rPr>
              <w:t xml:space="preserve"> la qualite </w:t>
            </w:r>
            <w:r>
              <w:rPr>
                <w:noProof/>
                <w:sz w:val="22"/>
                <w:szCs w:val="22"/>
                <w:lang w:eastAsia="fr-FR"/>
              </w:rPr>
              <w:t>,</w:t>
            </w:r>
            <w:r w:rsidRPr="0009162D">
              <w:rPr>
                <w:noProof/>
                <w:sz w:val="22"/>
                <w:szCs w:val="22"/>
                <w:lang w:eastAsia="fr-FR"/>
              </w:rPr>
              <w:t xml:space="preserve"> la sensibilité </w:t>
            </w:r>
            <w:r>
              <w:rPr>
                <w:noProof/>
                <w:sz w:val="22"/>
                <w:szCs w:val="22"/>
                <w:lang w:eastAsia="fr-FR"/>
              </w:rPr>
              <w:t xml:space="preserve">et le </w:t>
            </w:r>
            <w:r w:rsidRPr="0009162D">
              <w:rPr>
                <w:noProof/>
                <w:sz w:val="22"/>
                <w:szCs w:val="22"/>
                <w:lang w:eastAsia="fr-FR"/>
              </w:rPr>
              <w:t xml:space="preserve">flash est </w:t>
            </w:r>
            <w:r>
              <w:rPr>
                <w:noProof/>
                <w:sz w:val="22"/>
                <w:szCs w:val="22"/>
                <w:lang w:eastAsia="fr-FR"/>
              </w:rPr>
              <w:t xml:space="preserve">activé ou </w:t>
            </w:r>
            <w:r w:rsidRPr="0009162D">
              <w:rPr>
                <w:noProof/>
                <w:sz w:val="22"/>
                <w:szCs w:val="22"/>
                <w:lang w:eastAsia="fr-FR"/>
              </w:rPr>
              <w:t>désactivé</w:t>
            </w:r>
            <w:r>
              <w:rPr>
                <w:noProof/>
                <w:sz w:val="22"/>
                <w:szCs w:val="22"/>
                <w:lang w:eastAsia="fr-FR"/>
              </w:rPr>
              <w:t>.</w:t>
            </w:r>
            <w:r>
              <w:rPr>
                <w:noProof/>
                <w:szCs w:val="20"/>
                <w:lang w:eastAsia="fr-FR"/>
              </w:rPr>
              <w:t xml:space="preserve"> </w:t>
            </w:r>
          </w:p>
        </w:tc>
      </w:tr>
      <w:tr w:rsidR="004C1CEF" w:rsidRPr="0035641B" w14:paraId="05BEFDD0" w14:textId="77777777" w:rsidTr="002A16F9">
        <w:trPr>
          <w:trHeight w:val="486"/>
          <w:tblCellSpacing w:w="15" w:type="dxa"/>
        </w:trPr>
        <w:tc>
          <w:tcPr>
            <w:tcW w:w="3134" w:type="dxa"/>
            <w:gridSpan w:val="2"/>
            <w:vAlign w:val="center"/>
          </w:tcPr>
          <w:p w14:paraId="27A2BF82" w14:textId="70A59DEE" w:rsidR="004C1CEF" w:rsidRDefault="00B40CFF" w:rsidP="00BE1935">
            <w:pPr>
              <w:jc w:val="center"/>
              <w:rPr>
                <w:b/>
                <w:bCs/>
                <w:lang w:eastAsia="fr-CA"/>
              </w:rPr>
            </w:pPr>
            <w:r w:rsidRPr="00B40CFF">
              <w:rPr>
                <w:b/>
                <w:bCs/>
                <w:noProof/>
                <w:lang w:eastAsia="fr-CA"/>
              </w:rPr>
              <w:drawing>
                <wp:inline distT="0" distB="0" distL="0" distR="0" wp14:anchorId="1CA8A162" wp14:editId="0C43F210">
                  <wp:extent cx="2362321" cy="5232669"/>
                  <wp:effectExtent l="0" t="0" r="0" b="635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321" cy="523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vAlign w:val="center"/>
          </w:tcPr>
          <w:p w14:paraId="7EA50DD0" w14:textId="77777777" w:rsidR="004C1CEF" w:rsidRPr="00004EC0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  <w:r>
              <w:t xml:space="preserve">Copier les déclarations suivantes dans la classe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Camera</w:t>
            </w:r>
          </w:p>
          <w:p w14:paraId="1D0FD6FB" w14:textId="45A1FE93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ERR_MSG_CARTE_MANQUANTE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>"Carte manquante"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>;</w:t>
            </w:r>
          </w:p>
          <w:p w14:paraId="03B71CC0" w14:textId="67A8DEDE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ERR_MSG_CARTE_PRÉSENTE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>"Carte déjà présente"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; </w:t>
            </w:r>
          </w:p>
          <w:p w14:paraId="22D6A2C1" w14:textId="29FBEC36" w:rsidR="004C1CEF" w:rsidRDefault="004C1CEF" w:rsidP="004C1C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public</w:t>
            </w:r>
            <w:proofErr w:type="gram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ERR_MSG_CARTE_VIDE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>"Carte vide"</w:t>
            </w:r>
            <w:r>
              <w:rPr>
                <w:rFonts w:ascii="Consolas" w:hAnsi="Consolas" w:cs="Consolas"/>
                <w:sz w:val="19"/>
                <w:szCs w:val="19"/>
                <w:lang w:eastAsia="fr-CA"/>
              </w:rPr>
              <w:t>;</w:t>
            </w:r>
          </w:p>
          <w:p w14:paraId="2999A0EA" w14:textId="44249407" w:rsidR="004C1CEF" w:rsidRPr="0035641B" w:rsidRDefault="00964467" w:rsidP="00BE1935">
            <w:pPr>
              <w:jc w:val="left"/>
              <w:rPr>
                <w:b/>
                <w:bCs/>
                <w:lang w:eastAsia="fr-CA"/>
              </w:rPr>
            </w:pPr>
            <w:proofErr w:type="spellStart"/>
            <w:proofErr w:type="gramStart"/>
            <w:r w:rsidRPr="00964467"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private</w:t>
            </w:r>
            <w:proofErr w:type="spellEnd"/>
            <w:proofErr w:type="gramEnd"/>
            <w:r w:rsidRPr="00964467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964467"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const</w:t>
            </w:r>
            <w:proofErr w:type="spellEnd"/>
            <w:r w:rsidRPr="00964467">
              <w:rPr>
                <w:b/>
                <w:bCs/>
                <w:lang w:eastAsia="fr-CA"/>
              </w:rPr>
              <w:t xml:space="preserve"> </w:t>
            </w:r>
            <w:r w:rsidRPr="00964467">
              <w:rPr>
                <w:rFonts w:ascii="Consolas" w:hAnsi="Consolas" w:cs="Consolas"/>
                <w:color w:val="0000FF"/>
                <w:sz w:val="19"/>
                <w:szCs w:val="19"/>
                <w:lang w:eastAsia="fr-CA"/>
              </w:rPr>
              <w:t>string</w:t>
            </w:r>
            <w:r w:rsidRPr="00964467">
              <w:rPr>
                <w:b/>
                <w:bCs/>
                <w:lang w:eastAsia="fr-CA"/>
              </w:rPr>
              <w:t xml:space="preserve"> </w:t>
            </w:r>
            <w:r w:rsidRPr="00964467">
              <w:rPr>
                <w:rFonts w:ascii="Consolas" w:hAnsi="Consolas" w:cs="Consolas"/>
                <w:sz w:val="19"/>
                <w:szCs w:val="19"/>
                <w:lang w:eastAsia="fr-CA"/>
              </w:rPr>
              <w:t>NOM_FICHIER_PARAMETRES = "parametres.txt";</w:t>
            </w:r>
          </w:p>
        </w:tc>
      </w:tr>
      <w:tr w:rsidR="0009162D" w:rsidRPr="0035641B" w14:paraId="71ABDEFA" w14:textId="77777777" w:rsidTr="002A16F9">
        <w:trPr>
          <w:trHeight w:val="486"/>
          <w:tblCellSpacing w:w="15" w:type="dxa"/>
        </w:trPr>
        <w:tc>
          <w:tcPr>
            <w:tcW w:w="3134" w:type="dxa"/>
            <w:gridSpan w:val="2"/>
            <w:vAlign w:val="center"/>
            <w:hideMark/>
          </w:tcPr>
          <w:p w14:paraId="27C2967E" w14:textId="77777777" w:rsidR="0009162D" w:rsidRPr="0035641B" w:rsidRDefault="0009162D" w:rsidP="00BE1935">
            <w:pPr>
              <w:jc w:val="center"/>
              <w:rPr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 Propriétés/Méthodes</w:t>
            </w:r>
          </w:p>
        </w:tc>
        <w:tc>
          <w:tcPr>
            <w:tcW w:w="6868" w:type="dxa"/>
            <w:vAlign w:val="center"/>
            <w:hideMark/>
          </w:tcPr>
          <w:p w14:paraId="6F141D10" w14:textId="77777777" w:rsidR="0009162D" w:rsidRPr="0035641B" w:rsidRDefault="0009162D" w:rsidP="00BE1935">
            <w:pPr>
              <w:jc w:val="left"/>
              <w:rPr>
                <w:b/>
                <w:bCs/>
                <w:lang w:eastAsia="fr-CA"/>
              </w:rPr>
            </w:pPr>
            <w:r w:rsidRPr="0035641B">
              <w:rPr>
                <w:b/>
                <w:bCs/>
                <w:lang w:eastAsia="fr-CA"/>
              </w:rPr>
              <w:t>Description</w:t>
            </w:r>
          </w:p>
        </w:tc>
      </w:tr>
      <w:tr w:rsidR="002A16F9" w:rsidRPr="0035641B" w14:paraId="447BBE18" w14:textId="77777777" w:rsidTr="002A16F9">
        <w:trPr>
          <w:trHeight w:val="422"/>
          <w:tblCellSpacing w:w="15" w:type="dxa"/>
        </w:trPr>
        <w:tc>
          <w:tcPr>
            <w:tcW w:w="0" w:type="auto"/>
            <w:vAlign w:val="center"/>
          </w:tcPr>
          <w:p w14:paraId="699619E0" w14:textId="77777777" w:rsidR="0009162D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679DEDF" wp14:editId="1C67FB90">
                  <wp:extent cx="161925" cy="171450"/>
                  <wp:effectExtent l="0" t="0" r="0" b="0"/>
                  <wp:docPr id="83" name="Image 83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3E6B865C" w14:textId="77777777" w:rsidR="0009162D" w:rsidRPr="00F71ABB" w:rsidRDefault="00154692" w:rsidP="00154692">
            <w:pPr>
              <w:jc w:val="left"/>
            </w:pPr>
            <w:r w:rsidRPr="0083005D">
              <w:rPr>
                <w:b/>
                <w:color w:val="548DD4" w:themeColor="text2" w:themeTint="99"/>
              </w:rPr>
              <w:t>Dimension</w:t>
            </w:r>
          </w:p>
        </w:tc>
        <w:tc>
          <w:tcPr>
            <w:tcW w:w="6868" w:type="dxa"/>
            <w:vAlign w:val="center"/>
          </w:tcPr>
          <w:p w14:paraId="7FB3E817" w14:textId="77777777" w:rsidR="00850BD3" w:rsidRDefault="00850BD3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108526A2" w14:textId="77777777" w:rsidR="0009162D" w:rsidRDefault="0009162D" w:rsidP="007810FB">
            <w:pPr>
              <w:ind w:left="97" w:right="191"/>
              <w:rPr>
                <w:szCs w:val="20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 w:rsidR="00154692">
              <w:rPr>
                <w:szCs w:val="20"/>
              </w:rPr>
              <w:t>et définit le paramètre dimension de la caméra.</w:t>
            </w:r>
          </w:p>
          <w:p w14:paraId="3E0E450C" w14:textId="33DBC0EE" w:rsidR="00850BD3" w:rsidRPr="00F71ABB" w:rsidRDefault="00850BD3" w:rsidP="007810FB">
            <w:pPr>
              <w:ind w:left="97" w:right="191"/>
              <w:rPr>
                <w:szCs w:val="20"/>
                <w:lang w:eastAsia="fr-CA"/>
              </w:rPr>
            </w:pPr>
          </w:p>
        </w:tc>
      </w:tr>
      <w:tr w:rsidR="002A16F9" w:rsidRPr="0035641B" w14:paraId="79B7CA47" w14:textId="77777777" w:rsidTr="002A16F9">
        <w:trPr>
          <w:trHeight w:val="472"/>
          <w:tblCellSpacing w:w="15" w:type="dxa"/>
        </w:trPr>
        <w:tc>
          <w:tcPr>
            <w:tcW w:w="0" w:type="auto"/>
            <w:vAlign w:val="center"/>
          </w:tcPr>
          <w:p w14:paraId="5A38654D" w14:textId="77777777" w:rsidR="00063AEA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5C2A8207" wp14:editId="65CB21A7">
                  <wp:extent cx="161925" cy="171450"/>
                  <wp:effectExtent l="0" t="0" r="0" b="0"/>
                  <wp:docPr id="82" name="Image 82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409318DC" w14:textId="77777777" w:rsidR="00063AEA" w:rsidRPr="0081135E" w:rsidRDefault="00063AEA" w:rsidP="00BE193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Qualite</w:t>
            </w:r>
            <w:proofErr w:type="spellEnd"/>
          </w:p>
        </w:tc>
        <w:tc>
          <w:tcPr>
            <w:tcW w:w="6868" w:type="dxa"/>
            <w:vAlign w:val="center"/>
          </w:tcPr>
          <w:p w14:paraId="136B39A2" w14:textId="77777777" w:rsidR="00850BD3" w:rsidRDefault="00850BD3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62EEE670" w14:textId="77777777" w:rsidR="00063AEA" w:rsidRDefault="00063AEA" w:rsidP="007810FB">
            <w:pPr>
              <w:ind w:left="97" w:right="191"/>
              <w:rPr>
                <w:szCs w:val="20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>
              <w:rPr>
                <w:szCs w:val="20"/>
              </w:rPr>
              <w:t>et définit le paramètre qualité de la caméra.</w:t>
            </w:r>
          </w:p>
          <w:p w14:paraId="662D7A40" w14:textId="138EA8D0" w:rsidR="00850BD3" w:rsidRPr="00F71ABB" w:rsidRDefault="00850BD3" w:rsidP="007810FB">
            <w:pPr>
              <w:ind w:left="97" w:right="191"/>
              <w:rPr>
                <w:szCs w:val="20"/>
              </w:rPr>
            </w:pPr>
          </w:p>
        </w:tc>
      </w:tr>
      <w:tr w:rsidR="002A16F9" w:rsidRPr="0035641B" w14:paraId="5E166CD4" w14:textId="77777777" w:rsidTr="002A16F9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1AD80E9D" w14:textId="77777777" w:rsidR="00063AEA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3CD6FF13" wp14:editId="1F045BF6">
                  <wp:extent cx="161925" cy="171450"/>
                  <wp:effectExtent l="0" t="0" r="0" b="0"/>
                  <wp:docPr id="81" name="Image 81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6DB56A95" w14:textId="77777777" w:rsidR="00063AEA" w:rsidRPr="00E1513E" w:rsidRDefault="00063AEA" w:rsidP="00BE193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Sensibilite</w:t>
            </w:r>
            <w:proofErr w:type="spellEnd"/>
          </w:p>
        </w:tc>
        <w:tc>
          <w:tcPr>
            <w:tcW w:w="6868" w:type="dxa"/>
            <w:vAlign w:val="center"/>
          </w:tcPr>
          <w:p w14:paraId="043D069B" w14:textId="77777777" w:rsidR="00850BD3" w:rsidRDefault="00850BD3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258D4FE8" w14:textId="77777777" w:rsidR="00063AEA" w:rsidRDefault="00063AEA" w:rsidP="007810FB">
            <w:pPr>
              <w:ind w:left="97" w:right="191"/>
              <w:rPr>
                <w:szCs w:val="20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>
              <w:rPr>
                <w:szCs w:val="20"/>
              </w:rPr>
              <w:t>et définit le paramètre sensibilité de la caméra.</w:t>
            </w:r>
          </w:p>
          <w:p w14:paraId="63C6D641" w14:textId="34330D2D" w:rsidR="00850BD3" w:rsidRPr="00F71ABB" w:rsidRDefault="00850BD3" w:rsidP="007810FB">
            <w:pPr>
              <w:ind w:left="97" w:right="191"/>
              <w:rPr>
                <w:szCs w:val="20"/>
              </w:rPr>
            </w:pPr>
          </w:p>
        </w:tc>
      </w:tr>
      <w:tr w:rsidR="002A16F9" w:rsidRPr="0035641B" w14:paraId="49783987" w14:textId="77777777" w:rsidTr="002A16F9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1D59EC77" w14:textId="77777777" w:rsidR="00063AEA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0548C0F7" wp14:editId="531F79FA">
                  <wp:extent cx="161925" cy="171450"/>
                  <wp:effectExtent l="0" t="0" r="0" b="0"/>
                  <wp:docPr id="80" name="Image 80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1DD156D7" w14:textId="77777777" w:rsidR="00063AEA" w:rsidRPr="00E1513E" w:rsidRDefault="00063AEA" w:rsidP="00BE1935">
            <w:pPr>
              <w:jc w:val="left"/>
            </w:pPr>
            <w:r w:rsidRPr="0083005D">
              <w:rPr>
                <w:b/>
                <w:color w:val="548DD4" w:themeColor="text2" w:themeTint="99"/>
              </w:rPr>
              <w:t>Flash</w:t>
            </w:r>
          </w:p>
        </w:tc>
        <w:tc>
          <w:tcPr>
            <w:tcW w:w="6868" w:type="dxa"/>
            <w:vAlign w:val="center"/>
          </w:tcPr>
          <w:p w14:paraId="4914422B" w14:textId="77777777" w:rsidR="00850BD3" w:rsidRDefault="00850BD3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614678A6" w14:textId="77777777" w:rsidR="00063AEA" w:rsidRDefault="00063AEA" w:rsidP="007810FB">
            <w:pPr>
              <w:ind w:left="97" w:right="191"/>
              <w:rPr>
                <w:szCs w:val="20"/>
              </w:rPr>
            </w:pPr>
            <w:r w:rsidRPr="00F71ABB">
              <w:rPr>
                <w:noProof/>
                <w:szCs w:val="20"/>
                <w:lang w:eastAsia="fr-FR"/>
              </w:rPr>
              <w:t>Obtient</w:t>
            </w:r>
            <w:r w:rsidRPr="00F71ABB">
              <w:rPr>
                <w:szCs w:val="20"/>
              </w:rPr>
              <w:t xml:space="preserve"> </w:t>
            </w:r>
            <w:r>
              <w:rPr>
                <w:szCs w:val="20"/>
              </w:rPr>
              <w:t>et définit le paramètre flash de la caméra.</w:t>
            </w:r>
          </w:p>
          <w:p w14:paraId="02FD4622" w14:textId="293B4157" w:rsidR="00850BD3" w:rsidRPr="00F71ABB" w:rsidRDefault="00850BD3" w:rsidP="007810FB">
            <w:pPr>
              <w:ind w:left="97" w:right="191"/>
              <w:rPr>
                <w:szCs w:val="20"/>
              </w:rPr>
            </w:pPr>
          </w:p>
        </w:tc>
      </w:tr>
      <w:tr w:rsidR="002A16F9" w:rsidRPr="0035641B" w14:paraId="232D6FBC" w14:textId="77777777" w:rsidTr="002A16F9">
        <w:trPr>
          <w:trHeight w:val="476"/>
          <w:tblCellSpacing w:w="15" w:type="dxa"/>
        </w:trPr>
        <w:tc>
          <w:tcPr>
            <w:tcW w:w="0" w:type="auto"/>
            <w:vAlign w:val="center"/>
          </w:tcPr>
          <w:p w14:paraId="2443CC36" w14:textId="77777777" w:rsidR="00063AEA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9975923" wp14:editId="3E439471">
                  <wp:extent cx="161925" cy="171450"/>
                  <wp:effectExtent l="0" t="0" r="0" b="0"/>
                  <wp:docPr id="79" name="Image 79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57FDE7C4" w14:textId="77777777" w:rsidR="00063AEA" w:rsidRDefault="00063AEA" w:rsidP="00BE193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CarteMemoire</w:t>
            </w:r>
            <w:r w:rsidR="00253A51">
              <w:rPr>
                <w:b/>
                <w:color w:val="548DD4" w:themeColor="text2" w:themeTint="99"/>
              </w:rPr>
              <w:t>Courante</w:t>
            </w:r>
            <w:proofErr w:type="spellEnd"/>
          </w:p>
        </w:tc>
        <w:tc>
          <w:tcPr>
            <w:tcW w:w="6868" w:type="dxa"/>
            <w:vAlign w:val="center"/>
          </w:tcPr>
          <w:p w14:paraId="5BAE5C50" w14:textId="77777777" w:rsidR="00850BD3" w:rsidRDefault="00850BD3" w:rsidP="007810FB">
            <w:pPr>
              <w:spacing w:after="180"/>
              <w:ind w:left="97" w:right="191"/>
              <w:rPr>
                <w:szCs w:val="20"/>
              </w:rPr>
            </w:pPr>
          </w:p>
          <w:p w14:paraId="42B1343A" w14:textId="3BD7AA55" w:rsidR="00063AEA" w:rsidRPr="00F71ABB" w:rsidRDefault="001D27CE" w:rsidP="007810FB">
            <w:pPr>
              <w:spacing w:after="180"/>
              <w:ind w:left="97" w:right="191"/>
              <w:rPr>
                <w:noProof/>
                <w:szCs w:val="20"/>
                <w:lang w:eastAsia="fr-FR"/>
              </w:rPr>
            </w:pPr>
            <w:r>
              <w:rPr>
                <w:szCs w:val="20"/>
              </w:rPr>
              <w:t>Obtient la carte</w:t>
            </w:r>
            <w:r w:rsidR="00992C84">
              <w:rPr>
                <w:szCs w:val="20"/>
              </w:rPr>
              <w:t xml:space="preserve"> </w:t>
            </w:r>
            <w:r w:rsidR="00063AEA">
              <w:rPr>
                <w:szCs w:val="20"/>
              </w:rPr>
              <w:t xml:space="preserve">mémoire qui </w:t>
            </w:r>
            <w:r w:rsidR="0043224F">
              <w:rPr>
                <w:szCs w:val="20"/>
              </w:rPr>
              <w:t xml:space="preserve">est </w:t>
            </w:r>
            <w:r w:rsidR="00063AEA">
              <w:rPr>
                <w:szCs w:val="20"/>
              </w:rPr>
              <w:t>actuellement dans la caméra.</w:t>
            </w:r>
            <w:r w:rsidR="00BF2709">
              <w:rPr>
                <w:szCs w:val="20"/>
              </w:rPr>
              <w:t xml:space="preserve"> </w:t>
            </w:r>
            <w:r w:rsidR="00BF2709">
              <w:rPr>
                <w:szCs w:val="20"/>
              </w:rPr>
              <w:br/>
            </w:r>
            <w:r w:rsidR="00BF2709">
              <w:rPr>
                <w:noProof/>
                <w:szCs w:val="20"/>
              </w:rPr>
              <w:br/>
              <w:t>Au départ, comme il n’y en a pas, vous pouvez lui donner la valeur null.</w:t>
            </w:r>
          </w:p>
        </w:tc>
      </w:tr>
      <w:tr w:rsidR="002A16F9" w:rsidRPr="0035641B" w14:paraId="1294DAFC" w14:textId="77777777" w:rsidTr="002A16F9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212450E5" w14:textId="77777777" w:rsidR="00063AEA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41A28F4A" wp14:editId="145FD45D">
                  <wp:extent cx="161925" cy="171450"/>
                  <wp:effectExtent l="0" t="0" r="0" b="0"/>
                  <wp:docPr id="78" name="Image 78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0940339E" w14:textId="77777777" w:rsidR="00063AEA" w:rsidRPr="00E1513E" w:rsidRDefault="00063AEA" w:rsidP="00BE193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PosPhotoCourante</w:t>
            </w:r>
            <w:proofErr w:type="spellEnd"/>
          </w:p>
        </w:tc>
        <w:tc>
          <w:tcPr>
            <w:tcW w:w="6868" w:type="dxa"/>
            <w:vAlign w:val="center"/>
          </w:tcPr>
          <w:p w14:paraId="4F432875" w14:textId="77777777" w:rsidR="00850BD3" w:rsidRDefault="00850BD3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218D1126" w14:textId="77777777" w:rsidR="00063AEA" w:rsidRDefault="00063AEA" w:rsidP="007810FB">
            <w:pPr>
              <w:ind w:left="97" w:right="191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t>Indique l’indice de la photo actuellement affichée sur la caméra</w:t>
            </w:r>
            <w:r>
              <w:rPr>
                <w:szCs w:val="20"/>
              </w:rPr>
              <w:t>.</w:t>
            </w:r>
          </w:p>
          <w:p w14:paraId="7F08E061" w14:textId="5E73F50E" w:rsidR="00850BD3" w:rsidRPr="00F71ABB" w:rsidRDefault="00850BD3" w:rsidP="007810FB">
            <w:pPr>
              <w:ind w:left="97" w:right="191"/>
              <w:rPr>
                <w:szCs w:val="20"/>
              </w:rPr>
            </w:pPr>
          </w:p>
        </w:tc>
      </w:tr>
      <w:tr w:rsidR="002A16F9" w:rsidRPr="0035641B" w14:paraId="3BCF5CE2" w14:textId="77777777" w:rsidTr="002A16F9">
        <w:trPr>
          <w:trHeight w:val="468"/>
          <w:tblCellSpacing w:w="15" w:type="dxa"/>
        </w:trPr>
        <w:tc>
          <w:tcPr>
            <w:tcW w:w="0" w:type="auto"/>
            <w:vAlign w:val="center"/>
          </w:tcPr>
          <w:p w14:paraId="73A19ED4" w14:textId="77777777" w:rsidR="00063AEA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3B62BC64" wp14:editId="55E2228A">
                  <wp:extent cx="161925" cy="171450"/>
                  <wp:effectExtent l="0" t="0" r="0" b="0"/>
                  <wp:docPr id="77" name="Image 77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1A572E71" w14:textId="77777777" w:rsidR="00063AEA" w:rsidRPr="00E1513E" w:rsidRDefault="00063AEA" w:rsidP="00BE193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PhotoCourante</w:t>
            </w:r>
            <w:proofErr w:type="spellEnd"/>
          </w:p>
        </w:tc>
        <w:tc>
          <w:tcPr>
            <w:tcW w:w="6868" w:type="dxa"/>
            <w:vAlign w:val="center"/>
          </w:tcPr>
          <w:p w14:paraId="60B9910F" w14:textId="77777777" w:rsidR="00850BD3" w:rsidRDefault="00850BD3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7E79FA56" w14:textId="6A65DC19" w:rsidR="00063AEA" w:rsidRDefault="00063AEA" w:rsidP="007810FB">
            <w:pPr>
              <w:ind w:left="97" w:right="191"/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>R</w:t>
            </w:r>
            <w:r w:rsidRPr="00063AEA">
              <w:rPr>
                <w:noProof/>
                <w:szCs w:val="20"/>
                <w:lang w:eastAsia="fr-FR"/>
              </w:rPr>
              <w:t xml:space="preserve">etournera l’objet photo contenu dans la collection de la carte mémoire </w:t>
            </w:r>
            <w:r w:rsidR="00651027">
              <w:rPr>
                <w:noProof/>
                <w:szCs w:val="20"/>
                <w:lang w:eastAsia="fr-FR"/>
              </w:rPr>
              <w:t xml:space="preserve">courante </w:t>
            </w:r>
            <w:r w:rsidRPr="00063AEA">
              <w:rPr>
                <w:noProof/>
                <w:szCs w:val="20"/>
                <w:lang w:eastAsia="fr-FR"/>
              </w:rPr>
              <w:t xml:space="preserve">à la position indiquée par la position courante. </w:t>
            </w:r>
            <w:r w:rsidR="00651027">
              <w:rPr>
                <w:noProof/>
                <w:szCs w:val="20"/>
                <w:lang w:eastAsia="fr-FR"/>
              </w:rPr>
              <w:br/>
            </w:r>
            <w:r w:rsidR="00651027">
              <w:rPr>
                <w:noProof/>
                <w:szCs w:val="20"/>
                <w:lang w:eastAsia="fr-FR"/>
              </w:rPr>
              <w:br/>
            </w:r>
            <w:r w:rsidRPr="00063AEA">
              <w:rPr>
                <w:noProof/>
                <w:szCs w:val="20"/>
                <w:lang w:eastAsia="fr-FR"/>
              </w:rPr>
              <w:t>Si ce n’est pas possible</w:t>
            </w:r>
            <w:r w:rsidR="00651027">
              <w:rPr>
                <w:noProof/>
                <w:szCs w:val="20"/>
                <w:lang w:eastAsia="fr-FR"/>
              </w:rPr>
              <w:t xml:space="preserve"> parce qu’il n’y a pas de photo dans la carte mémoire courante ou qu’il n’y a pas de carte mémoire courante dans la caméra</w:t>
            </w:r>
            <w:r w:rsidRPr="00063AEA">
              <w:rPr>
                <w:noProof/>
                <w:szCs w:val="20"/>
                <w:lang w:eastAsia="fr-FR"/>
              </w:rPr>
              <w:t>, retourne null.</w:t>
            </w:r>
          </w:p>
          <w:p w14:paraId="1D9D6F9B" w14:textId="76C1A8E9" w:rsidR="00E8000F" w:rsidRPr="00F71ABB" w:rsidRDefault="00E8000F" w:rsidP="007810FB">
            <w:pPr>
              <w:ind w:left="97" w:right="191"/>
              <w:rPr>
                <w:szCs w:val="20"/>
              </w:rPr>
            </w:pPr>
          </w:p>
        </w:tc>
      </w:tr>
      <w:tr w:rsidR="00154692" w:rsidRPr="0035641B" w14:paraId="25BC7343" w14:textId="77777777" w:rsidTr="002A16F9">
        <w:trPr>
          <w:trHeight w:val="628"/>
          <w:tblCellSpacing w:w="15" w:type="dxa"/>
        </w:trPr>
        <w:tc>
          <w:tcPr>
            <w:tcW w:w="0" w:type="auto"/>
            <w:vAlign w:val="center"/>
          </w:tcPr>
          <w:p w14:paraId="1D2B2032" w14:textId="77777777" w:rsidR="00154692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F53FCA5" wp14:editId="34103117">
                  <wp:extent cx="161925" cy="171450"/>
                  <wp:effectExtent l="0" t="0" r="0" b="0"/>
                  <wp:docPr id="76" name="Image 76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1A7EECB1" w14:textId="77777777" w:rsidR="00154692" w:rsidRDefault="00154692" w:rsidP="00154692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FacteurCompression</w:t>
            </w:r>
            <w:proofErr w:type="spellEnd"/>
          </w:p>
        </w:tc>
        <w:tc>
          <w:tcPr>
            <w:tcW w:w="6868" w:type="dxa"/>
            <w:vAlign w:val="center"/>
          </w:tcPr>
          <w:p w14:paraId="6BE585FE" w14:textId="77777777" w:rsidR="00E8000F" w:rsidRDefault="00E8000F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520D94D2" w14:textId="5C2E00E7" w:rsidR="00741826" w:rsidRDefault="00154692" w:rsidP="007810FB">
            <w:pPr>
              <w:ind w:left="97" w:right="191"/>
              <w:rPr>
                <w:noProof/>
                <w:szCs w:val="20"/>
                <w:lang w:eastAsia="fr-FR"/>
              </w:rPr>
            </w:pPr>
            <w:r w:rsidRPr="00154692">
              <w:rPr>
                <w:noProof/>
                <w:szCs w:val="20"/>
                <w:lang w:eastAsia="fr-FR"/>
              </w:rPr>
              <w:t xml:space="preserve">Le </w:t>
            </w:r>
            <w:r w:rsidRPr="006C1FE5">
              <w:rPr>
                <w:noProof/>
                <w:szCs w:val="20"/>
                <w:lang w:eastAsia="fr-FR"/>
              </w:rPr>
              <w:t>facteur de compression</w:t>
            </w:r>
            <w:r w:rsidRPr="00154692">
              <w:rPr>
                <w:noProof/>
                <w:szCs w:val="20"/>
                <w:lang w:eastAsia="fr-FR"/>
              </w:rPr>
              <w:t xml:space="preserve"> est déterminé à partir de la qualité </w:t>
            </w:r>
            <w:r w:rsidR="00F2380E">
              <w:rPr>
                <w:noProof/>
                <w:szCs w:val="20"/>
                <w:lang w:eastAsia="fr-FR"/>
              </w:rPr>
              <w:t xml:space="preserve">sélectionnée </w:t>
            </w:r>
            <w:r w:rsidRPr="00154692">
              <w:rPr>
                <w:noProof/>
                <w:szCs w:val="20"/>
                <w:lang w:eastAsia="fr-FR"/>
              </w:rPr>
              <w:t xml:space="preserve">de la caméra. </w:t>
            </w:r>
          </w:p>
          <w:p w14:paraId="6E3ED668" w14:textId="77777777" w:rsidR="00741826" w:rsidRDefault="00741826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124B0391" w14:textId="5B46DC13" w:rsidR="00154692" w:rsidRPr="00154692" w:rsidRDefault="00154692" w:rsidP="007810FB">
            <w:pPr>
              <w:ind w:left="97" w:right="191"/>
              <w:rPr>
                <w:noProof/>
                <w:szCs w:val="20"/>
                <w:lang w:eastAsia="fr-FR"/>
              </w:rPr>
            </w:pPr>
            <w:r w:rsidRPr="00154692">
              <w:rPr>
                <w:noProof/>
                <w:szCs w:val="20"/>
                <w:lang w:eastAsia="fr-FR"/>
              </w:rPr>
              <w:t xml:space="preserve">Il servivra à créer une photo directement à partir de la caméra.  </w:t>
            </w:r>
            <w:r w:rsidR="00741826">
              <w:rPr>
                <w:noProof/>
                <w:szCs w:val="20"/>
                <w:lang w:eastAsia="fr-FR"/>
              </w:rPr>
              <w:br/>
            </w:r>
            <w:r w:rsidR="00741826">
              <w:rPr>
                <w:noProof/>
                <w:szCs w:val="20"/>
                <w:lang w:eastAsia="fr-FR"/>
              </w:rPr>
              <w:br/>
              <w:t xml:space="preserve">Vous devrez créer </w:t>
            </w:r>
            <w:r w:rsidRPr="00154692">
              <w:rPr>
                <w:noProof/>
                <w:szCs w:val="20"/>
                <w:lang w:eastAsia="fr-FR"/>
              </w:rPr>
              <w:t>un tableau tel que décrit ci-après :</w:t>
            </w:r>
          </w:p>
          <w:tbl>
            <w:tblPr>
              <w:tblStyle w:val="Grilledutableau"/>
              <w:tblpPr w:leftFromText="141" w:rightFromText="141" w:vertAnchor="text" w:horzAnchor="margin" w:tblpXSpec="center" w:tblpY="1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514"/>
              <w:gridCol w:w="914"/>
              <w:gridCol w:w="1154"/>
              <w:gridCol w:w="1393"/>
            </w:tblGrid>
            <w:tr w:rsidR="00154692" w14:paraId="31B309A8" w14:textId="77777777" w:rsidTr="00154692">
              <w:tc>
                <w:tcPr>
                  <w:tcW w:w="1281" w:type="dxa"/>
                </w:tcPr>
                <w:p w14:paraId="62D48D2B" w14:textId="692476EF" w:rsidR="00154692" w:rsidRDefault="00154692" w:rsidP="007810FB">
                  <w:pPr>
                    <w:ind w:left="97"/>
                    <w:jc w:val="center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Qualité</w:t>
                  </w:r>
                  <w:r w:rsidRPr="003B64C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sym w:font="Wingdings" w:char="F0E0"/>
                  </w:r>
                </w:p>
              </w:tc>
              <w:tc>
                <w:tcPr>
                  <w:tcW w:w="1514" w:type="dxa"/>
                </w:tcPr>
                <w:p w14:paraId="0F388D01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Excellente (0)</w:t>
                  </w:r>
                </w:p>
              </w:tc>
              <w:tc>
                <w:tcPr>
                  <w:tcW w:w="886" w:type="dxa"/>
                </w:tcPr>
                <w:p w14:paraId="078625CD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Bonne (1)</w:t>
                  </w:r>
                </w:p>
              </w:tc>
              <w:tc>
                <w:tcPr>
                  <w:tcW w:w="1115" w:type="dxa"/>
                </w:tcPr>
                <w:p w14:paraId="4064D30F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Moyenne (2)</w:t>
                  </w:r>
                </w:p>
              </w:tc>
              <w:tc>
                <w:tcPr>
                  <w:tcW w:w="1393" w:type="dxa"/>
                </w:tcPr>
                <w:p w14:paraId="7701B904" w14:textId="77777777" w:rsidR="0043224F" w:rsidRDefault="00154692" w:rsidP="007810FB">
                  <w:pPr>
                    <w:ind w:left="97"/>
                    <w:jc w:val="center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Faible</w:t>
                  </w:r>
                </w:p>
                <w:p w14:paraId="1823D51A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(3)</w:t>
                  </w:r>
                </w:p>
              </w:tc>
            </w:tr>
            <w:tr w:rsidR="00154692" w14:paraId="4FFED0BA" w14:textId="77777777" w:rsidTr="00154692">
              <w:tc>
                <w:tcPr>
                  <w:tcW w:w="1281" w:type="dxa"/>
                </w:tcPr>
                <w:p w14:paraId="3C864940" w14:textId="77777777" w:rsidR="00154692" w:rsidRDefault="00154692" w:rsidP="007810FB">
                  <w:pPr>
                    <w:ind w:left="97"/>
                    <w:jc w:val="center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facteur</w:t>
                  </w:r>
                </w:p>
              </w:tc>
              <w:tc>
                <w:tcPr>
                  <w:tcW w:w="1514" w:type="dxa"/>
                </w:tcPr>
                <w:p w14:paraId="06B4E037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4</w:t>
                  </w:r>
                </w:p>
              </w:tc>
              <w:tc>
                <w:tcPr>
                  <w:tcW w:w="886" w:type="dxa"/>
                </w:tcPr>
                <w:p w14:paraId="640A47CA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12</w:t>
                  </w:r>
                </w:p>
              </w:tc>
              <w:tc>
                <w:tcPr>
                  <w:tcW w:w="1115" w:type="dxa"/>
                </w:tcPr>
                <w:p w14:paraId="7970F7DB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20</w:t>
                  </w:r>
                </w:p>
              </w:tc>
              <w:tc>
                <w:tcPr>
                  <w:tcW w:w="1393" w:type="dxa"/>
                </w:tcPr>
                <w:p w14:paraId="7DE186D7" w14:textId="77777777" w:rsidR="00154692" w:rsidRDefault="00154692" w:rsidP="007810FB">
                  <w:pPr>
                    <w:ind w:left="97"/>
                    <w:jc w:val="center"/>
                    <w:rPr>
                      <w:noProof/>
                      <w:szCs w:val="20"/>
                      <w:lang w:eastAsia="fr-FR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eastAsia="fr-CA"/>
                    </w:rPr>
                    <w:t>50</w:t>
                  </w:r>
                </w:p>
              </w:tc>
            </w:tr>
          </w:tbl>
          <w:p w14:paraId="20A6D6D4" w14:textId="77777777" w:rsidR="00154692" w:rsidRDefault="00154692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  <w:p w14:paraId="726A656B" w14:textId="77777777" w:rsidR="00741826" w:rsidRDefault="00741826" w:rsidP="007810FB">
            <w:pPr>
              <w:ind w:left="97" w:right="191"/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>La qualité de la photo sera l’index nous permettant d’accéder au bon facteur de compression dans le tableau que vous aurez créé.</w:t>
            </w:r>
          </w:p>
          <w:p w14:paraId="7D9A5BB0" w14:textId="5F524693" w:rsidR="00E8000F" w:rsidRDefault="00E8000F" w:rsidP="007810FB">
            <w:pPr>
              <w:ind w:left="97" w:right="191"/>
              <w:rPr>
                <w:noProof/>
                <w:szCs w:val="20"/>
                <w:lang w:eastAsia="fr-FR"/>
              </w:rPr>
            </w:pPr>
          </w:p>
        </w:tc>
      </w:tr>
      <w:tr w:rsidR="002A16F9" w:rsidRPr="0035641B" w14:paraId="7308391F" w14:textId="77777777" w:rsidTr="002A16F9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499EA2C9" w14:textId="77777777" w:rsidR="00063AEA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6C380F74" wp14:editId="3DB5B5A6">
                  <wp:extent cx="161925" cy="171450"/>
                  <wp:effectExtent l="0" t="0" r="0" b="0"/>
                  <wp:docPr id="75" name="Image 75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65D7E3DE" w14:textId="77777777" w:rsidR="00063AEA" w:rsidRPr="0083005D" w:rsidRDefault="00063AEA" w:rsidP="00063AEA">
            <w:pPr>
              <w:jc w:val="left"/>
              <w:rPr>
                <w:sz w:val="20"/>
                <w:szCs w:val="20"/>
              </w:rPr>
            </w:pPr>
            <w:proofErr w:type="spellStart"/>
            <w:r w:rsidRPr="0083005D">
              <w:rPr>
                <w:b/>
                <w:color w:val="548DD4" w:themeColor="text2" w:themeTint="99"/>
                <w:sz w:val="20"/>
                <w:szCs w:val="20"/>
              </w:rPr>
              <w:t>TailleEnPixelsSelonDimension</w:t>
            </w:r>
            <w:proofErr w:type="spellEnd"/>
          </w:p>
        </w:tc>
        <w:tc>
          <w:tcPr>
            <w:tcW w:w="6868" w:type="dxa"/>
            <w:vAlign w:val="center"/>
          </w:tcPr>
          <w:p w14:paraId="0A7F996F" w14:textId="77777777" w:rsidR="00E8000F" w:rsidRDefault="00E8000F" w:rsidP="007810FB">
            <w:pPr>
              <w:ind w:left="97"/>
              <w:rPr>
                <w:noProof/>
                <w:szCs w:val="20"/>
                <w:lang w:eastAsia="fr-FR"/>
              </w:rPr>
            </w:pPr>
          </w:p>
          <w:p w14:paraId="264D963D" w14:textId="0F1DEFA7" w:rsidR="00063AEA" w:rsidRDefault="00063AEA" w:rsidP="007810FB">
            <w:pPr>
              <w:ind w:left="97"/>
              <w:rPr>
                <w:noProof/>
                <w:szCs w:val="20"/>
                <w:lang w:eastAsia="fr-FR"/>
              </w:rPr>
            </w:pPr>
            <w:r w:rsidRPr="006C1FE5">
              <w:rPr>
                <w:noProof/>
                <w:szCs w:val="20"/>
                <w:lang w:eastAsia="fr-FR"/>
              </w:rPr>
              <w:t>La taille en pixels selon la dimension est obtenue grâce au tableau suivant :</w:t>
            </w:r>
          </w:p>
          <w:p w14:paraId="66DE4816" w14:textId="77777777" w:rsidR="00741826" w:rsidRPr="006C1FE5" w:rsidRDefault="00741826" w:rsidP="007810FB">
            <w:pPr>
              <w:ind w:left="97"/>
              <w:rPr>
                <w:noProof/>
                <w:szCs w:val="20"/>
                <w:lang w:eastAsia="fr-FR"/>
              </w:rPr>
            </w:pPr>
          </w:p>
          <w:tbl>
            <w:tblPr>
              <w:tblStyle w:val="Grilledutableau"/>
              <w:tblW w:w="0" w:type="auto"/>
              <w:tblInd w:w="378" w:type="dxa"/>
              <w:tblLook w:val="04A0" w:firstRow="1" w:lastRow="0" w:firstColumn="1" w:lastColumn="0" w:noHBand="0" w:noVBand="1"/>
            </w:tblPr>
            <w:tblGrid>
              <w:gridCol w:w="1239"/>
              <w:gridCol w:w="986"/>
              <w:gridCol w:w="697"/>
              <w:gridCol w:w="793"/>
              <w:gridCol w:w="1178"/>
              <w:gridCol w:w="1082"/>
            </w:tblGrid>
            <w:tr w:rsidR="00063AEA" w14:paraId="378A772B" w14:textId="77777777" w:rsidTr="002A16F9">
              <w:tc>
                <w:tcPr>
                  <w:tcW w:w="1239" w:type="dxa"/>
                </w:tcPr>
                <w:p w14:paraId="09896CCB" w14:textId="77777777" w:rsidR="00063AEA" w:rsidRPr="006C1FE5" w:rsidRDefault="00063AEA" w:rsidP="00BE1935">
                  <w:pPr>
                    <w:jc w:val="center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Dimension</w:t>
                  </w: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sym w:font="Wingdings" w:char="F0E0"/>
                  </w:r>
                </w:p>
              </w:tc>
              <w:tc>
                <w:tcPr>
                  <w:tcW w:w="986" w:type="dxa"/>
                </w:tcPr>
                <w:p w14:paraId="781F57EC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Maximale (0)</w:t>
                  </w:r>
                </w:p>
              </w:tc>
              <w:tc>
                <w:tcPr>
                  <w:tcW w:w="697" w:type="dxa"/>
                </w:tcPr>
                <w:p w14:paraId="657CF111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Large (1)</w:t>
                  </w:r>
                </w:p>
              </w:tc>
              <w:tc>
                <w:tcPr>
                  <w:tcW w:w="793" w:type="dxa"/>
                </w:tcPr>
                <w:p w14:paraId="05390E98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Grande (2)</w:t>
                  </w:r>
                </w:p>
              </w:tc>
              <w:tc>
                <w:tcPr>
                  <w:tcW w:w="1178" w:type="dxa"/>
                </w:tcPr>
                <w:p w14:paraId="78F18288" w14:textId="77777777" w:rsidR="0043224F" w:rsidRDefault="00063AEA" w:rsidP="00BE1935">
                  <w:pPr>
                    <w:jc w:val="center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Moyenne</w:t>
                  </w:r>
                </w:p>
                <w:p w14:paraId="642986C7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(3)</w:t>
                  </w:r>
                </w:p>
              </w:tc>
              <w:tc>
                <w:tcPr>
                  <w:tcW w:w="1082" w:type="dxa"/>
                </w:tcPr>
                <w:p w14:paraId="2824655F" w14:textId="77777777" w:rsidR="0043224F" w:rsidRDefault="00063AEA" w:rsidP="00BE1935">
                  <w:pPr>
                    <w:jc w:val="center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Petite</w:t>
                  </w:r>
                </w:p>
                <w:p w14:paraId="1751C8A1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(4)</w:t>
                  </w:r>
                </w:p>
              </w:tc>
            </w:tr>
            <w:tr w:rsidR="00063AEA" w14:paraId="6B225696" w14:textId="77777777" w:rsidTr="002A16F9">
              <w:tc>
                <w:tcPr>
                  <w:tcW w:w="1239" w:type="dxa"/>
                </w:tcPr>
                <w:p w14:paraId="560A8CAE" w14:textId="77777777" w:rsidR="00063AEA" w:rsidRPr="006C1FE5" w:rsidRDefault="00063AEA" w:rsidP="00BE1935">
                  <w:pPr>
                    <w:jc w:val="center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largeur</w:t>
                  </w:r>
                </w:p>
              </w:tc>
              <w:tc>
                <w:tcPr>
                  <w:tcW w:w="986" w:type="dxa"/>
                </w:tcPr>
                <w:p w14:paraId="6DC3C3CD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4000</w:t>
                  </w:r>
                </w:p>
              </w:tc>
              <w:tc>
                <w:tcPr>
                  <w:tcW w:w="697" w:type="dxa"/>
                </w:tcPr>
                <w:p w14:paraId="0A3B9273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3840</w:t>
                  </w:r>
                </w:p>
              </w:tc>
              <w:tc>
                <w:tcPr>
                  <w:tcW w:w="793" w:type="dxa"/>
                </w:tcPr>
                <w:p w14:paraId="2A6E0CBC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3000</w:t>
                  </w:r>
                </w:p>
              </w:tc>
              <w:tc>
                <w:tcPr>
                  <w:tcW w:w="1178" w:type="dxa"/>
                </w:tcPr>
                <w:p w14:paraId="5AEB62A9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1600</w:t>
                  </w:r>
                </w:p>
              </w:tc>
              <w:tc>
                <w:tcPr>
                  <w:tcW w:w="1082" w:type="dxa"/>
                </w:tcPr>
                <w:p w14:paraId="1334C97C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640</w:t>
                  </w:r>
                </w:p>
              </w:tc>
            </w:tr>
            <w:tr w:rsidR="00063AEA" w14:paraId="23C52BC3" w14:textId="77777777" w:rsidTr="002A16F9">
              <w:tc>
                <w:tcPr>
                  <w:tcW w:w="1239" w:type="dxa"/>
                </w:tcPr>
                <w:p w14:paraId="1F60AFB5" w14:textId="77777777" w:rsidR="00063AEA" w:rsidRPr="006C1FE5" w:rsidRDefault="00063AEA" w:rsidP="00BE1935">
                  <w:pPr>
                    <w:jc w:val="center"/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hauteur</w:t>
                  </w:r>
                </w:p>
              </w:tc>
              <w:tc>
                <w:tcPr>
                  <w:tcW w:w="986" w:type="dxa"/>
                </w:tcPr>
                <w:p w14:paraId="5B4165EE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3000</w:t>
                  </w:r>
                </w:p>
              </w:tc>
              <w:tc>
                <w:tcPr>
                  <w:tcW w:w="697" w:type="dxa"/>
                </w:tcPr>
                <w:p w14:paraId="76F0379F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2160</w:t>
                  </w:r>
                </w:p>
              </w:tc>
              <w:tc>
                <w:tcPr>
                  <w:tcW w:w="793" w:type="dxa"/>
                </w:tcPr>
                <w:p w14:paraId="7892B8A2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2000</w:t>
                  </w:r>
                </w:p>
              </w:tc>
              <w:tc>
                <w:tcPr>
                  <w:tcW w:w="1178" w:type="dxa"/>
                </w:tcPr>
                <w:p w14:paraId="2FC21205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1200</w:t>
                  </w:r>
                </w:p>
              </w:tc>
              <w:tc>
                <w:tcPr>
                  <w:tcW w:w="1082" w:type="dxa"/>
                </w:tcPr>
                <w:p w14:paraId="433A0456" w14:textId="77777777" w:rsidR="00063AEA" w:rsidRPr="006C1FE5" w:rsidRDefault="00063AEA" w:rsidP="00BE1935">
                  <w:pPr>
                    <w:jc w:val="center"/>
                    <w:rPr>
                      <w:noProof/>
                      <w:sz w:val="16"/>
                      <w:szCs w:val="16"/>
                      <w:lang w:eastAsia="fr-FR"/>
                    </w:rPr>
                  </w:pPr>
                  <w:r w:rsidRPr="006C1FE5">
                    <w:rPr>
                      <w:rFonts w:ascii="Courier New" w:hAnsi="Courier New" w:cs="Courier New"/>
                      <w:noProof/>
                      <w:sz w:val="16"/>
                      <w:szCs w:val="16"/>
                      <w:lang w:eastAsia="fr-CA"/>
                    </w:rPr>
                    <w:t>480</w:t>
                  </w:r>
                </w:p>
              </w:tc>
            </w:tr>
          </w:tbl>
          <w:p w14:paraId="786C34CE" w14:textId="35800A44" w:rsidR="00741826" w:rsidRDefault="00741826" w:rsidP="006C1FE5">
            <w:pPr>
              <w:rPr>
                <w:noProof/>
                <w:szCs w:val="20"/>
                <w:lang w:eastAsia="fr-FR"/>
              </w:rPr>
            </w:pPr>
          </w:p>
          <w:p w14:paraId="0C16923F" w14:textId="01F07CA2" w:rsidR="00741826" w:rsidRDefault="00E8000F" w:rsidP="006C1FE5">
            <w:pPr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</w:t>
            </w:r>
            <w:r w:rsidR="00741826">
              <w:rPr>
                <w:noProof/>
                <w:szCs w:val="20"/>
                <w:lang w:eastAsia="fr-FR"/>
              </w:rPr>
              <w:t xml:space="preserve">La largeur et la hauteur constitue les informations nécessaires pour créer un objet Size. </w:t>
            </w:r>
          </w:p>
          <w:p w14:paraId="1FD1B7ED" w14:textId="4B89CEE5" w:rsidR="00E8000F" w:rsidRDefault="00E8000F" w:rsidP="006C1FE5">
            <w:pPr>
              <w:rPr>
                <w:noProof/>
                <w:szCs w:val="20"/>
                <w:lang w:eastAsia="fr-FR"/>
              </w:rPr>
            </w:pPr>
          </w:p>
          <w:p w14:paraId="00D31231" w14:textId="01E9F28D" w:rsidR="00E8000F" w:rsidRDefault="00E8000F" w:rsidP="006C1FE5">
            <w:pPr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Le tableau que vous créerez ici est un tableau d’objets Size.</w:t>
            </w:r>
            <w:r>
              <w:rPr>
                <w:noProof/>
                <w:szCs w:val="20"/>
                <w:lang w:eastAsia="fr-FR"/>
              </w:rPr>
              <w:br/>
              <w:t xml:space="preserve">Vous créerez chacun des éléments de ce tableau en instanciant un nouvel objet Size avec la largeur et la hauteur donnée. </w:t>
            </w:r>
          </w:p>
          <w:p w14:paraId="3848B80B" w14:textId="58C94733" w:rsidR="00E8000F" w:rsidRDefault="00E8000F" w:rsidP="006C1FE5">
            <w:pPr>
              <w:rPr>
                <w:noProof/>
                <w:szCs w:val="20"/>
                <w:lang w:eastAsia="fr-FR"/>
              </w:rPr>
            </w:pPr>
          </w:p>
          <w:p w14:paraId="3CBD5B20" w14:textId="070AB856" w:rsidR="00E8000F" w:rsidRDefault="00E8000F" w:rsidP="006C1FE5">
            <w:pPr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lastRenderedPageBreak/>
              <w:t xml:space="preserve"> Ainsi le premier objet du tableau de Size sera : new Size(4000,3000)</w:t>
            </w:r>
          </w:p>
          <w:p w14:paraId="5ADF9CF8" w14:textId="77777777" w:rsidR="00E8000F" w:rsidRDefault="00E8000F" w:rsidP="006C1FE5">
            <w:pPr>
              <w:rPr>
                <w:noProof/>
                <w:szCs w:val="20"/>
                <w:lang w:eastAsia="fr-FR"/>
              </w:rPr>
            </w:pPr>
          </w:p>
          <w:p w14:paraId="1DF96651" w14:textId="414E6CB1" w:rsidR="00E8000F" w:rsidRDefault="00E8000F" w:rsidP="006C1FE5">
            <w:pPr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</w:t>
            </w:r>
            <w:r w:rsidR="00063AEA">
              <w:rPr>
                <w:noProof/>
                <w:szCs w:val="20"/>
                <w:lang w:eastAsia="fr-FR"/>
              </w:rPr>
              <w:t xml:space="preserve">Cette taille </w:t>
            </w:r>
            <w:r>
              <w:rPr>
                <w:noProof/>
                <w:szCs w:val="20"/>
                <w:lang w:eastAsia="fr-FR"/>
              </w:rPr>
              <w:t xml:space="preserve">en pixels (Size) </w:t>
            </w:r>
            <w:r w:rsidR="00063AEA">
              <w:rPr>
                <w:noProof/>
                <w:szCs w:val="20"/>
                <w:lang w:eastAsia="fr-FR"/>
              </w:rPr>
              <w:t>servira à créer une photo directement à partir de la caméra.</w:t>
            </w:r>
            <w:r w:rsidR="00741826">
              <w:rPr>
                <w:noProof/>
                <w:szCs w:val="20"/>
                <w:lang w:eastAsia="fr-FR"/>
              </w:rPr>
              <w:t xml:space="preserve"> </w:t>
            </w:r>
          </w:p>
          <w:p w14:paraId="67FE0DBB" w14:textId="77777777" w:rsidR="00E8000F" w:rsidRDefault="00E8000F" w:rsidP="006C1FE5">
            <w:pPr>
              <w:rPr>
                <w:noProof/>
                <w:szCs w:val="20"/>
                <w:lang w:eastAsia="fr-FR"/>
              </w:rPr>
            </w:pPr>
          </w:p>
          <w:p w14:paraId="7C346AC2" w14:textId="78AC9004" w:rsidR="00063AEA" w:rsidRDefault="00E8000F" w:rsidP="006C1FE5">
            <w:pPr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</w:t>
            </w:r>
            <w:r w:rsidR="00063AEA">
              <w:rPr>
                <w:noProof/>
                <w:szCs w:val="20"/>
                <w:lang w:eastAsia="fr-FR"/>
              </w:rPr>
              <w:t>La dimension fait référence à la taille en pixels de la phot</w:t>
            </w:r>
            <w:r w:rsidR="006C1FE5">
              <w:rPr>
                <w:noProof/>
                <w:szCs w:val="20"/>
                <w:lang w:eastAsia="fr-FR"/>
              </w:rPr>
              <w:t>o</w:t>
            </w:r>
            <w:r>
              <w:rPr>
                <w:noProof/>
                <w:szCs w:val="20"/>
                <w:lang w:eastAsia="fr-FR"/>
              </w:rPr>
              <w:t xml:space="preserve"> et sera l’index nous permettant d’accéder à la bonne taille de photo dans le tableau que vous aurez créé.</w:t>
            </w:r>
          </w:p>
          <w:p w14:paraId="5E2CAD7B" w14:textId="67A9E7F4" w:rsidR="00E8000F" w:rsidRPr="00F71ABB" w:rsidRDefault="00E8000F" w:rsidP="006C1FE5">
            <w:pPr>
              <w:rPr>
                <w:noProof/>
                <w:szCs w:val="20"/>
                <w:lang w:eastAsia="fr-FR"/>
              </w:rPr>
            </w:pPr>
          </w:p>
        </w:tc>
      </w:tr>
      <w:tr w:rsidR="002A16F9" w:rsidRPr="0035641B" w14:paraId="29A35115" w14:textId="77777777" w:rsidTr="002A16F9">
        <w:trPr>
          <w:trHeight w:val="480"/>
          <w:tblCellSpacing w:w="15" w:type="dxa"/>
        </w:trPr>
        <w:tc>
          <w:tcPr>
            <w:tcW w:w="0" w:type="auto"/>
            <w:vAlign w:val="center"/>
          </w:tcPr>
          <w:p w14:paraId="1D845A9E" w14:textId="77777777" w:rsidR="006C1FE5" w:rsidRDefault="003A0EC2" w:rsidP="00BE1935">
            <w:pPr>
              <w:jc w:val="center"/>
            </w:pPr>
            <w:r>
              <w:rPr>
                <w:noProof/>
                <w:lang w:eastAsia="fr-CA"/>
              </w:rPr>
              <w:drawing>
                <wp:inline distT="0" distB="0" distL="0" distR="0" wp14:anchorId="7F067958" wp14:editId="366A0F38">
                  <wp:extent cx="161925" cy="171450"/>
                  <wp:effectExtent l="0" t="0" r="0" b="0"/>
                  <wp:docPr id="74" name="Image 74" descr="https://sites.google.com/site/notionscsharpcem/_/rsrc/1370789784900/guicontroles/guitimer/Propri%C3%A9t%C3%A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sites.google.com/site/notionscsharpcem/_/rsrc/1370789784900/guicontroles/guitimer/Propri%C3%A9t%C3%A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799518B7" w14:textId="77777777" w:rsidR="006C1FE5" w:rsidRPr="00F71ABB" w:rsidRDefault="006C1FE5" w:rsidP="00BE1935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TailleEnOctetsEstimee</w:t>
            </w:r>
            <w:proofErr w:type="spellEnd"/>
          </w:p>
        </w:tc>
        <w:tc>
          <w:tcPr>
            <w:tcW w:w="6868" w:type="dxa"/>
            <w:vAlign w:val="center"/>
          </w:tcPr>
          <w:p w14:paraId="45B8E870" w14:textId="77777777" w:rsidR="00E8000F" w:rsidRDefault="00E8000F" w:rsidP="007810FB">
            <w:pPr>
              <w:ind w:left="97" w:right="191"/>
              <w:rPr>
                <w:szCs w:val="20"/>
              </w:rPr>
            </w:pPr>
          </w:p>
          <w:p w14:paraId="67E222F5" w14:textId="2C888B0B" w:rsidR="006C1FE5" w:rsidRDefault="006C1FE5" w:rsidP="007810FB">
            <w:pPr>
              <w:ind w:left="97" w:right="191"/>
              <w:rPr>
                <w:szCs w:val="20"/>
              </w:rPr>
            </w:pPr>
            <w:r>
              <w:rPr>
                <w:szCs w:val="20"/>
              </w:rPr>
              <w:t>Calcule</w:t>
            </w:r>
            <w:r w:rsidR="00E8000F">
              <w:rPr>
                <w:szCs w:val="20"/>
              </w:rPr>
              <w:t>z</w:t>
            </w:r>
            <w:r>
              <w:rPr>
                <w:szCs w:val="20"/>
              </w:rPr>
              <w:t xml:space="preserve"> </w:t>
            </w:r>
            <w:r>
              <w:rPr>
                <w:noProof/>
                <w:szCs w:val="20"/>
                <w:lang w:eastAsia="fr-FR"/>
              </w:rPr>
              <w:t>la taille de la photo selon la formule suivante :</w:t>
            </w:r>
          </w:p>
          <w:p w14:paraId="69640238" w14:textId="77777777" w:rsidR="006C1FE5" w:rsidRPr="00063AEA" w:rsidRDefault="006C1FE5" w:rsidP="00BE1935">
            <w:pPr>
              <w:ind w:left="238" w:right="191"/>
              <w:rPr>
                <w:i/>
                <w:noProof/>
                <w:szCs w:val="20"/>
                <w:u w:val="single"/>
                <w:lang w:eastAsia="fr-FR"/>
              </w:rPr>
            </w:pPr>
            <w:r w:rsidRPr="00063AEA">
              <w:rPr>
                <w:i/>
                <w:noProof/>
                <w:color w:val="C00000"/>
                <w:szCs w:val="20"/>
                <w:u w:val="single"/>
                <w:lang w:eastAsia="fr-FR"/>
              </w:rPr>
              <w:t>largeur</w:t>
            </w:r>
            <w:r w:rsidR="00A16A19">
              <w:rPr>
                <w:i/>
                <w:noProof/>
                <w:color w:val="C00000"/>
                <w:szCs w:val="20"/>
                <w:u w:val="single"/>
                <w:lang w:eastAsia="fr-FR"/>
              </w:rPr>
              <w:t>EnPixel</w:t>
            </w:r>
            <w:r w:rsidRPr="00063AEA">
              <w:rPr>
                <w:i/>
                <w:noProof/>
                <w:szCs w:val="20"/>
                <w:u w:val="single"/>
                <w:lang w:eastAsia="fr-FR"/>
              </w:rPr>
              <w:t xml:space="preserve"> </w:t>
            </w:r>
            <w:r w:rsidRPr="00063AEA">
              <w:rPr>
                <w:b/>
                <w:i/>
                <w:noProof/>
                <w:color w:val="17365D" w:themeColor="text2" w:themeShade="BF"/>
                <w:szCs w:val="20"/>
                <w:u w:val="single"/>
                <w:lang w:eastAsia="fr-FR"/>
              </w:rPr>
              <w:t xml:space="preserve">X </w:t>
            </w:r>
            <w:r w:rsidRPr="00063AEA">
              <w:rPr>
                <w:i/>
                <w:noProof/>
                <w:color w:val="C00000"/>
                <w:szCs w:val="20"/>
                <w:u w:val="single"/>
                <w:lang w:eastAsia="fr-FR"/>
              </w:rPr>
              <w:t>hauteur</w:t>
            </w:r>
            <w:r w:rsidR="00A16A19">
              <w:rPr>
                <w:i/>
                <w:noProof/>
                <w:color w:val="C00000"/>
                <w:szCs w:val="20"/>
                <w:u w:val="single"/>
                <w:lang w:eastAsia="fr-FR"/>
              </w:rPr>
              <w:t>EnPixel</w:t>
            </w:r>
            <w:r w:rsidRPr="00063AEA">
              <w:rPr>
                <w:i/>
                <w:noProof/>
                <w:szCs w:val="20"/>
                <w:u w:val="single"/>
                <w:lang w:eastAsia="fr-FR"/>
              </w:rPr>
              <w:t xml:space="preserve"> </w:t>
            </w:r>
            <w:r w:rsidRPr="00063AEA">
              <w:rPr>
                <w:b/>
                <w:i/>
                <w:noProof/>
                <w:color w:val="17365D" w:themeColor="text2" w:themeShade="BF"/>
                <w:szCs w:val="20"/>
                <w:u w:val="single"/>
                <w:lang w:eastAsia="fr-FR"/>
              </w:rPr>
              <w:t>X</w:t>
            </w:r>
            <w:r w:rsidRPr="00063AEA">
              <w:rPr>
                <w:i/>
                <w:noProof/>
                <w:szCs w:val="20"/>
                <w:u w:val="single"/>
                <w:lang w:eastAsia="fr-FR"/>
              </w:rPr>
              <w:t xml:space="preserve">  taille d’un pixel   </w:t>
            </w:r>
          </w:p>
          <w:p w14:paraId="3CB609CB" w14:textId="0D4AE404" w:rsidR="006C1FE5" w:rsidRDefault="006C1FE5" w:rsidP="00BE1935">
            <w:pPr>
              <w:ind w:left="238" w:right="191"/>
              <w:rPr>
                <w:i/>
                <w:noProof/>
                <w:szCs w:val="20"/>
                <w:lang w:eastAsia="fr-FR"/>
              </w:rPr>
            </w:pPr>
            <w:r>
              <w:rPr>
                <w:i/>
                <w:noProof/>
                <w:szCs w:val="20"/>
                <w:lang w:eastAsia="fr-FR"/>
              </w:rPr>
              <w:t>facteur de compression de la caméra</w:t>
            </w:r>
          </w:p>
          <w:p w14:paraId="0D1A17B7" w14:textId="77777777" w:rsidR="00E8000F" w:rsidRDefault="00E8000F" w:rsidP="00BE1935">
            <w:pPr>
              <w:ind w:left="238" w:right="191"/>
              <w:rPr>
                <w:i/>
                <w:noProof/>
                <w:szCs w:val="20"/>
                <w:lang w:eastAsia="fr-FR"/>
              </w:rPr>
            </w:pPr>
          </w:p>
          <w:p w14:paraId="3233A810" w14:textId="77777777" w:rsidR="006C1FE5" w:rsidRDefault="006C1FE5" w:rsidP="007810FB">
            <w:pPr>
              <w:ind w:left="97" w:right="191"/>
              <w:rPr>
                <w:b/>
                <w:noProof/>
                <w:szCs w:val="20"/>
                <w:lang w:eastAsia="fr-FR"/>
              </w:rPr>
            </w:pPr>
            <w:r w:rsidRPr="00063AEA">
              <w:rPr>
                <w:noProof/>
                <w:szCs w:val="20"/>
                <w:lang w:eastAsia="fr-FR"/>
              </w:rPr>
              <w:t xml:space="preserve">Notez qu’il s’agit des </w:t>
            </w:r>
            <w:r w:rsidRPr="00063AEA">
              <w:rPr>
                <w:noProof/>
                <w:color w:val="C00000"/>
                <w:szCs w:val="20"/>
                <w:u w:val="single"/>
                <w:lang w:eastAsia="fr-FR"/>
              </w:rPr>
              <w:t>largeur</w:t>
            </w:r>
            <w:r w:rsidRPr="00063AEA">
              <w:rPr>
                <w:noProof/>
                <w:szCs w:val="20"/>
                <w:lang w:eastAsia="fr-FR"/>
              </w:rPr>
              <w:t xml:space="preserve"> et </w:t>
            </w:r>
            <w:r w:rsidRPr="00063AEA">
              <w:rPr>
                <w:noProof/>
                <w:color w:val="C00000"/>
                <w:szCs w:val="20"/>
                <w:u w:val="single"/>
                <w:lang w:eastAsia="fr-FR"/>
              </w:rPr>
              <w:t>hauteur</w:t>
            </w:r>
            <w:r w:rsidRPr="00063AEA">
              <w:rPr>
                <w:noProof/>
                <w:szCs w:val="20"/>
                <w:lang w:eastAsia="fr-FR"/>
              </w:rPr>
              <w:t xml:space="preserve"> </w:t>
            </w:r>
            <w:r w:rsidRPr="00A16A19">
              <w:rPr>
                <w:b/>
                <w:noProof/>
                <w:szCs w:val="20"/>
                <w:lang w:eastAsia="fr-FR"/>
              </w:rPr>
              <w:t>en pixel selon la dimension.</w:t>
            </w:r>
          </w:p>
          <w:p w14:paraId="2EA2765B" w14:textId="61B9DBD7" w:rsidR="00E8000F" w:rsidRPr="00063AEA" w:rsidRDefault="00E8000F" w:rsidP="007810FB">
            <w:pPr>
              <w:ind w:left="97" w:right="191"/>
              <w:rPr>
                <w:szCs w:val="20"/>
                <w:lang w:eastAsia="fr-CA"/>
              </w:rPr>
            </w:pPr>
          </w:p>
        </w:tc>
      </w:tr>
      <w:tr w:rsidR="002A16F9" w:rsidRPr="0035641B" w14:paraId="53BB98E0" w14:textId="77777777" w:rsidTr="002A16F9">
        <w:trPr>
          <w:trHeight w:val="754"/>
          <w:tblCellSpacing w:w="15" w:type="dxa"/>
        </w:trPr>
        <w:tc>
          <w:tcPr>
            <w:tcW w:w="0" w:type="auto"/>
            <w:vAlign w:val="center"/>
            <w:hideMark/>
          </w:tcPr>
          <w:p w14:paraId="796A6C2A" w14:textId="77777777" w:rsidR="0009162D" w:rsidRPr="0035641B" w:rsidRDefault="003A0EC2" w:rsidP="00BE1935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DD6A0B3" wp14:editId="4DDFC632">
                  <wp:extent cx="133350" cy="152400"/>
                  <wp:effectExtent l="0" t="0" r="0" b="0"/>
                  <wp:docPr id="53" name="Image 5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  <w:hideMark/>
          </w:tcPr>
          <w:p w14:paraId="02C489C9" w14:textId="77777777" w:rsidR="0009162D" w:rsidRPr="00E00CD2" w:rsidRDefault="0009162D" w:rsidP="003A5C50">
            <w:pPr>
              <w:jc w:val="left"/>
              <w:rPr>
                <w:lang w:eastAsia="fr-CA"/>
              </w:rPr>
            </w:pPr>
            <w:r w:rsidRPr="0083005D">
              <w:rPr>
                <w:b/>
                <w:color w:val="548DD4" w:themeColor="text2" w:themeTint="99"/>
              </w:rPr>
              <w:t>C</w:t>
            </w:r>
            <w:r w:rsidR="003A5C50" w:rsidRPr="0083005D">
              <w:rPr>
                <w:b/>
                <w:color w:val="548DD4" w:themeColor="text2" w:themeTint="99"/>
              </w:rPr>
              <w:t>amera</w:t>
            </w:r>
          </w:p>
        </w:tc>
        <w:tc>
          <w:tcPr>
            <w:tcW w:w="6868" w:type="dxa"/>
            <w:vAlign w:val="center"/>
            <w:hideMark/>
          </w:tcPr>
          <w:p w14:paraId="4ECF4C7D" w14:textId="77777777" w:rsidR="00E8000F" w:rsidRDefault="00E8000F" w:rsidP="00A218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  <w:p w14:paraId="25653D31" w14:textId="5913846E" w:rsidR="00E8000F" w:rsidRPr="00850BD3" w:rsidRDefault="00850BD3" w:rsidP="00A218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lang w:eastAsia="fr-CA"/>
              </w:rPr>
            </w:pPr>
            <w:r w:rsidRPr="00850BD3">
              <w:rPr>
                <w:rFonts w:ascii="Consolas" w:hAnsi="Consolas" w:cs="Consolas"/>
                <w:lang w:eastAsia="fr-CA"/>
              </w:rPr>
              <w:t xml:space="preserve"> </w:t>
            </w:r>
            <w:r w:rsidR="003A5B23" w:rsidRPr="00850BD3">
              <w:rPr>
                <w:rFonts w:ascii="Consolas" w:hAnsi="Consolas" w:cs="Consolas"/>
                <w:lang w:eastAsia="fr-CA"/>
              </w:rPr>
              <w:t xml:space="preserve">Camera() </w:t>
            </w:r>
          </w:p>
          <w:p w14:paraId="0B61789F" w14:textId="77777777" w:rsidR="00E8000F" w:rsidRDefault="00E8000F" w:rsidP="00A218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  <w:p w14:paraId="3ACE08A9" w14:textId="324340A3" w:rsidR="00E8000F" w:rsidRDefault="00850BD3" w:rsidP="00A2181C">
            <w:pPr>
              <w:autoSpaceDE w:val="0"/>
              <w:autoSpaceDN w:val="0"/>
              <w:adjustRightInd w:val="0"/>
              <w:jc w:val="left"/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</w:t>
            </w:r>
            <w:r w:rsidR="00A2181C">
              <w:rPr>
                <w:noProof/>
                <w:szCs w:val="20"/>
                <w:lang w:eastAsia="fr-FR"/>
              </w:rPr>
              <w:t>Initialement la caméra ne contient pas de carte mémoire</w:t>
            </w:r>
            <w:r w:rsidR="003A5C50" w:rsidRPr="00093B9F">
              <w:rPr>
                <w:noProof/>
                <w:szCs w:val="20"/>
                <w:lang w:eastAsia="fr-FR"/>
              </w:rPr>
              <w:t xml:space="preserve">. </w:t>
            </w:r>
          </w:p>
          <w:p w14:paraId="5E7A3C91" w14:textId="77777777" w:rsidR="00E8000F" w:rsidRDefault="00E8000F" w:rsidP="00A2181C">
            <w:pPr>
              <w:autoSpaceDE w:val="0"/>
              <w:autoSpaceDN w:val="0"/>
              <w:adjustRightInd w:val="0"/>
              <w:jc w:val="left"/>
              <w:rPr>
                <w:noProof/>
                <w:szCs w:val="20"/>
                <w:lang w:eastAsia="fr-FR"/>
              </w:rPr>
            </w:pPr>
          </w:p>
          <w:p w14:paraId="634109B3" w14:textId="553A2250" w:rsidR="0009162D" w:rsidRDefault="00850BD3" w:rsidP="00A2181C">
            <w:pPr>
              <w:autoSpaceDE w:val="0"/>
              <w:autoSpaceDN w:val="0"/>
              <w:adjustRightInd w:val="0"/>
              <w:jc w:val="left"/>
              <w:rPr>
                <w:noProof/>
                <w:szCs w:val="20"/>
                <w:lang w:eastAsia="fr-FR"/>
              </w:rPr>
            </w:pPr>
            <w:r>
              <w:rPr>
                <w:noProof/>
                <w:szCs w:val="20"/>
                <w:lang w:eastAsia="fr-FR"/>
              </w:rPr>
              <w:t xml:space="preserve"> </w:t>
            </w:r>
            <w:r w:rsidR="003A5C50" w:rsidRPr="00093B9F">
              <w:rPr>
                <w:noProof/>
                <w:szCs w:val="20"/>
                <w:lang w:eastAsia="fr-FR"/>
              </w:rPr>
              <w:t xml:space="preserve">La position de la photo courante est à </w:t>
            </w:r>
            <w:r w:rsidR="009D237E" w:rsidRPr="00093B9F">
              <w:rPr>
                <w:noProof/>
                <w:szCs w:val="20"/>
                <w:lang w:eastAsia="fr-FR"/>
              </w:rPr>
              <w:t>-1</w:t>
            </w:r>
            <w:r w:rsidR="00093B9F" w:rsidRPr="00093B9F">
              <w:rPr>
                <w:noProof/>
                <w:szCs w:val="20"/>
                <w:lang w:eastAsia="fr-FR"/>
              </w:rPr>
              <w:t xml:space="preserve">, la dimension est </w:t>
            </w:r>
            <w:r w:rsidR="00093B9F" w:rsidRPr="00093B9F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Maximale, </w:t>
            </w:r>
            <w:r w:rsidR="00093B9F" w:rsidRPr="00093B9F">
              <w:rPr>
                <w:noProof/>
                <w:szCs w:val="20"/>
                <w:lang w:eastAsia="fr-FR"/>
              </w:rPr>
              <w:t xml:space="preserve">qualité est </w:t>
            </w:r>
            <w:r w:rsidR="00093B9F" w:rsidRPr="00093B9F">
              <w:rPr>
                <w:rFonts w:ascii="Consolas" w:hAnsi="Consolas" w:cs="Consolas"/>
                <w:sz w:val="19"/>
                <w:szCs w:val="19"/>
                <w:lang w:eastAsia="fr-CA"/>
              </w:rPr>
              <w:t>Excellente</w:t>
            </w:r>
            <w:r w:rsidR="009D237E" w:rsidRPr="00093B9F">
              <w:rPr>
                <w:noProof/>
                <w:szCs w:val="20"/>
                <w:lang w:eastAsia="fr-FR"/>
              </w:rPr>
              <w:t>, sensibilité</w:t>
            </w:r>
            <w:r w:rsidR="00093B9F" w:rsidRPr="00093B9F">
              <w:rPr>
                <w:noProof/>
                <w:szCs w:val="20"/>
                <w:lang w:eastAsia="fr-FR"/>
              </w:rPr>
              <w:t xml:space="preserve"> est </w:t>
            </w:r>
            <w:r w:rsidR="00093B9F" w:rsidRPr="00093B9F">
              <w:rPr>
                <w:rFonts w:ascii="Consolas" w:hAnsi="Consolas" w:cs="Consolas"/>
                <w:sz w:val="19"/>
                <w:szCs w:val="19"/>
                <w:lang w:eastAsia="fr-CA"/>
              </w:rPr>
              <w:t>ISO_64</w:t>
            </w:r>
            <w:r w:rsidR="009D237E" w:rsidRPr="00093B9F">
              <w:rPr>
                <w:noProof/>
                <w:szCs w:val="20"/>
                <w:lang w:eastAsia="fr-FR"/>
              </w:rPr>
              <w:t xml:space="preserve">, </w:t>
            </w:r>
            <w:r w:rsidR="00093B9F" w:rsidRPr="00093B9F">
              <w:rPr>
                <w:noProof/>
                <w:szCs w:val="20"/>
                <w:lang w:eastAsia="fr-FR"/>
              </w:rPr>
              <w:t xml:space="preserve">et le </w:t>
            </w:r>
            <w:r w:rsidR="009D237E" w:rsidRPr="00093B9F">
              <w:rPr>
                <w:noProof/>
                <w:szCs w:val="20"/>
                <w:lang w:eastAsia="fr-FR"/>
              </w:rPr>
              <w:t>flash</w:t>
            </w:r>
            <w:r w:rsidR="00251897">
              <w:rPr>
                <w:noProof/>
                <w:szCs w:val="20"/>
                <w:lang w:eastAsia="fr-FR"/>
              </w:rPr>
              <w:t xml:space="preserve"> </w:t>
            </w:r>
            <w:r w:rsidR="00093B9F" w:rsidRPr="00093B9F">
              <w:rPr>
                <w:noProof/>
                <w:szCs w:val="20"/>
                <w:lang w:eastAsia="fr-FR"/>
              </w:rPr>
              <w:t>e</w:t>
            </w:r>
            <w:r w:rsidR="00CB0CE1">
              <w:rPr>
                <w:noProof/>
                <w:szCs w:val="20"/>
                <w:lang w:eastAsia="fr-FR"/>
              </w:rPr>
              <w:t xml:space="preserve">st </w:t>
            </w:r>
            <w:r w:rsidR="00093B9F" w:rsidRPr="00093B9F">
              <w:rPr>
                <w:noProof/>
                <w:szCs w:val="20"/>
                <w:lang w:eastAsia="fr-FR"/>
              </w:rPr>
              <w:t>activé</w:t>
            </w:r>
            <w:r w:rsidR="009D237E" w:rsidRPr="00093B9F">
              <w:rPr>
                <w:noProof/>
                <w:szCs w:val="20"/>
                <w:lang w:eastAsia="fr-FR"/>
              </w:rPr>
              <w:t>.</w:t>
            </w:r>
          </w:p>
          <w:p w14:paraId="4C7CB0A1" w14:textId="77777777" w:rsidR="00E8000F" w:rsidRDefault="00E8000F" w:rsidP="00A2181C">
            <w:pPr>
              <w:autoSpaceDE w:val="0"/>
              <w:autoSpaceDN w:val="0"/>
              <w:adjustRightInd w:val="0"/>
              <w:jc w:val="left"/>
              <w:rPr>
                <w:noProof/>
                <w:szCs w:val="20"/>
                <w:lang w:eastAsia="fr-FR"/>
              </w:rPr>
            </w:pPr>
          </w:p>
          <w:p w14:paraId="48E6A7AE" w14:textId="778C7A69" w:rsidR="00E8000F" w:rsidRPr="00093B9F" w:rsidRDefault="00E8000F" w:rsidP="00A218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</w:tc>
      </w:tr>
      <w:tr w:rsidR="002A16F9" w:rsidRPr="0035641B" w14:paraId="74361B9E" w14:textId="77777777" w:rsidTr="002A16F9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14:paraId="5EE4B1F9" w14:textId="77777777" w:rsidR="0009162D" w:rsidRPr="0035641B" w:rsidRDefault="003A0EC2" w:rsidP="00BE1935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CC35DD5" wp14:editId="0DF37CEA">
                  <wp:extent cx="133350" cy="152400"/>
                  <wp:effectExtent l="0" t="0" r="0" b="0"/>
                  <wp:docPr id="54" name="Image 54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  <w:hideMark/>
          </w:tcPr>
          <w:p w14:paraId="068C8D2E" w14:textId="77777777" w:rsidR="0009162D" w:rsidRPr="0035641B" w:rsidRDefault="0009162D" w:rsidP="003A5C50">
            <w:pPr>
              <w:jc w:val="left"/>
              <w:rPr>
                <w:lang w:eastAsia="fr-CA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Charger</w:t>
            </w:r>
            <w:r w:rsidR="003A5C50" w:rsidRPr="0083005D">
              <w:rPr>
                <w:b/>
                <w:color w:val="548DD4" w:themeColor="text2" w:themeTint="99"/>
              </w:rPr>
              <w:t>Parametre</w:t>
            </w:r>
            <w:r w:rsidRPr="0083005D">
              <w:rPr>
                <w:b/>
                <w:color w:val="548DD4" w:themeColor="text2" w:themeTint="99"/>
              </w:rPr>
              <w:t>s</w:t>
            </w:r>
            <w:proofErr w:type="spellEnd"/>
          </w:p>
        </w:tc>
        <w:tc>
          <w:tcPr>
            <w:tcW w:w="6868" w:type="dxa"/>
            <w:vAlign w:val="center"/>
            <w:hideMark/>
          </w:tcPr>
          <w:p w14:paraId="601B8E74" w14:textId="77777777" w:rsidR="00E8000F" w:rsidRDefault="00E8000F" w:rsidP="00251897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3479188D" w14:textId="23BED871" w:rsidR="0009162D" w:rsidRDefault="003A5C50" w:rsidP="00251897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P</w:t>
            </w:r>
            <w:r w:rsidRPr="00BB0061">
              <w:rPr>
                <w:noProof/>
                <w:sz w:val="22"/>
                <w:szCs w:val="22"/>
                <w:lang w:eastAsia="fr-FR"/>
              </w:rPr>
              <w:t xml:space="preserve">ermet de </w:t>
            </w:r>
            <w:r>
              <w:rPr>
                <w:noProof/>
                <w:sz w:val="22"/>
                <w:szCs w:val="22"/>
                <w:lang w:eastAsia="fr-FR"/>
              </w:rPr>
              <w:t xml:space="preserve">lire les valeurs des paramètres dans le fichier et </w:t>
            </w:r>
            <w:r w:rsidR="00251897">
              <w:rPr>
                <w:noProof/>
                <w:sz w:val="22"/>
                <w:szCs w:val="22"/>
                <w:lang w:eastAsia="fr-FR"/>
              </w:rPr>
              <w:t>d'initialiser</w:t>
            </w:r>
            <w:r>
              <w:rPr>
                <w:noProof/>
                <w:sz w:val="22"/>
                <w:szCs w:val="22"/>
                <w:lang w:eastAsia="fr-FR"/>
              </w:rPr>
              <w:t xml:space="preserve"> les 4 variables membres suivantes : dimension, qualité, sensibilité et flash.</w:t>
            </w:r>
            <w:r w:rsidR="00964467">
              <w:rPr>
                <w:noProof/>
                <w:sz w:val="22"/>
                <w:szCs w:val="22"/>
                <w:lang w:eastAsia="fr-FR"/>
              </w:rPr>
              <w:t xml:space="preserve"> </w:t>
            </w:r>
          </w:p>
          <w:p w14:paraId="460F0431" w14:textId="77777777" w:rsidR="00964467" w:rsidRDefault="00964467" w:rsidP="00964467">
            <w:pPr>
              <w:ind w:right="191"/>
              <w:rPr>
                <w:noProof/>
                <w:sz w:val="22"/>
                <w:szCs w:val="22"/>
                <w:lang w:eastAsia="fr-FR"/>
              </w:rPr>
            </w:pPr>
          </w:p>
          <w:p w14:paraId="5910CA84" w14:textId="1C34E670" w:rsidR="00E8000F" w:rsidRPr="0035641B" w:rsidRDefault="00E8000F" w:rsidP="00251897">
            <w:pPr>
              <w:ind w:left="97" w:right="191"/>
              <w:rPr>
                <w:szCs w:val="20"/>
                <w:lang w:eastAsia="fr-CA"/>
              </w:rPr>
            </w:pPr>
          </w:p>
        </w:tc>
      </w:tr>
      <w:tr w:rsidR="002A16F9" w:rsidRPr="0035641B" w14:paraId="5E9F9BC4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5ACE6B4A" w14:textId="77777777" w:rsidR="0009162D" w:rsidRPr="0035641B" w:rsidRDefault="003A0EC2" w:rsidP="00BE1935">
            <w:pPr>
              <w:jc w:val="center"/>
              <w:rPr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510BC9E4" wp14:editId="4C4D0219">
                  <wp:extent cx="133350" cy="152400"/>
                  <wp:effectExtent l="0" t="0" r="0" b="0"/>
                  <wp:docPr id="62" name="Image 6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3BF6EF7E" w14:textId="77777777" w:rsidR="0009162D" w:rsidRPr="00085B15" w:rsidRDefault="0009162D" w:rsidP="003A5C50">
            <w:pPr>
              <w:jc w:val="left"/>
              <w:rPr>
                <w:lang w:eastAsia="fr-CA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EnregistrerP</w:t>
            </w:r>
            <w:r w:rsidR="003A5C50" w:rsidRPr="0083005D">
              <w:rPr>
                <w:b/>
                <w:color w:val="548DD4" w:themeColor="text2" w:themeTint="99"/>
              </w:rPr>
              <w:t>arametres</w:t>
            </w:r>
            <w:proofErr w:type="spellEnd"/>
          </w:p>
        </w:tc>
        <w:tc>
          <w:tcPr>
            <w:tcW w:w="6868" w:type="dxa"/>
            <w:vAlign w:val="center"/>
          </w:tcPr>
          <w:p w14:paraId="06E2029C" w14:textId="77777777" w:rsidR="00964467" w:rsidRDefault="00964467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474CA2FC" w14:textId="77777777" w:rsidR="0009162D" w:rsidRDefault="00964467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P</w:t>
            </w:r>
            <w:r w:rsidR="003A5C50" w:rsidRPr="00BB0061">
              <w:rPr>
                <w:noProof/>
                <w:sz w:val="22"/>
                <w:szCs w:val="22"/>
                <w:lang w:eastAsia="fr-FR"/>
              </w:rPr>
              <w:t xml:space="preserve">ermet de sauvegarder les </w:t>
            </w:r>
            <w:r w:rsidR="003A5C50">
              <w:rPr>
                <w:noProof/>
                <w:sz w:val="22"/>
                <w:szCs w:val="22"/>
                <w:lang w:eastAsia="fr-FR"/>
              </w:rPr>
              <w:t>4 paramètres de la caméra dans le fichier.</w:t>
            </w:r>
          </w:p>
          <w:p w14:paraId="0B4E870C" w14:textId="10953631" w:rsidR="00964467" w:rsidRPr="00F71ABB" w:rsidRDefault="00964467" w:rsidP="007810FB">
            <w:pPr>
              <w:ind w:left="97" w:right="191"/>
              <w:rPr>
                <w:szCs w:val="20"/>
                <w:lang w:eastAsia="fr-CA"/>
              </w:rPr>
            </w:pPr>
          </w:p>
        </w:tc>
      </w:tr>
      <w:tr w:rsidR="002A16F9" w:rsidRPr="0035641B" w14:paraId="412EE2CD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2C27A830" w14:textId="77777777" w:rsidR="0009162D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15663DB" wp14:editId="2A419C2E">
                  <wp:extent cx="133350" cy="152400"/>
                  <wp:effectExtent l="0" t="0" r="0" b="0"/>
                  <wp:docPr id="66" name="Image 66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086C0831" w14:textId="77777777" w:rsidR="0009162D" w:rsidRDefault="003A5C50" w:rsidP="003A5C50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InsererCarteMemoire</w:t>
            </w:r>
            <w:proofErr w:type="spellEnd"/>
          </w:p>
        </w:tc>
        <w:tc>
          <w:tcPr>
            <w:tcW w:w="6868" w:type="dxa"/>
            <w:vAlign w:val="center"/>
          </w:tcPr>
          <w:p w14:paraId="33CB336A" w14:textId="77777777" w:rsidR="00964467" w:rsidRDefault="00964467" w:rsidP="00D64E3F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7A01F769" w14:textId="03830A98" w:rsidR="00964467" w:rsidRDefault="00850BD3" w:rsidP="00D64E3F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3C275A" w:rsidRPr="003C275A">
              <w:rPr>
                <w:noProof/>
                <w:sz w:val="22"/>
                <w:szCs w:val="22"/>
                <w:lang w:eastAsia="fr-FR"/>
              </w:rPr>
              <w:t>Définit la ré</w:t>
            </w:r>
            <w:r w:rsidR="00964467">
              <w:rPr>
                <w:noProof/>
                <w:sz w:val="22"/>
                <w:szCs w:val="22"/>
                <w:lang w:eastAsia="fr-FR"/>
              </w:rPr>
              <w:t>f</w:t>
            </w:r>
            <w:r w:rsidR="003C275A" w:rsidRPr="003C275A">
              <w:rPr>
                <w:noProof/>
                <w:sz w:val="22"/>
                <w:szCs w:val="22"/>
                <w:lang w:eastAsia="fr-FR"/>
              </w:rPr>
              <w:t>é</w:t>
            </w:r>
            <w:r w:rsidR="00964467">
              <w:rPr>
                <w:noProof/>
                <w:sz w:val="22"/>
                <w:szCs w:val="22"/>
                <w:lang w:eastAsia="fr-FR"/>
              </w:rPr>
              <w:t>r</w:t>
            </w:r>
            <w:r w:rsidR="003C275A" w:rsidRPr="003C275A">
              <w:rPr>
                <w:noProof/>
                <w:sz w:val="22"/>
                <w:szCs w:val="22"/>
                <w:lang w:eastAsia="fr-FR"/>
              </w:rPr>
              <w:t>ence de la carte mémoire courante</w:t>
            </w:r>
            <w:r w:rsidR="003A5C50">
              <w:rPr>
                <w:noProof/>
                <w:sz w:val="22"/>
                <w:szCs w:val="22"/>
                <w:lang w:eastAsia="fr-FR"/>
              </w:rPr>
              <w:t xml:space="preserve">. </w:t>
            </w:r>
            <w:r w:rsidR="00964467">
              <w:rPr>
                <w:noProof/>
                <w:sz w:val="22"/>
                <w:szCs w:val="22"/>
                <w:lang w:eastAsia="fr-FR"/>
              </w:rPr>
              <w:t xml:space="preserve"> Comme cette méthode simule l’insertion d’une carte (pCarteMemoire) dans la caméra, il y a des problèmes à prévenir :</w:t>
            </w:r>
          </w:p>
          <w:p w14:paraId="3F896C64" w14:textId="77777777" w:rsidR="00964467" w:rsidRDefault="00964467" w:rsidP="00D64E3F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6C906526" w14:textId="60179384" w:rsidR="0009162D" w:rsidRDefault="00850BD3" w:rsidP="00D64E3F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3A5C50">
              <w:rPr>
                <w:noProof/>
                <w:sz w:val="22"/>
                <w:szCs w:val="22"/>
                <w:lang w:eastAsia="fr-FR"/>
              </w:rPr>
              <w:t xml:space="preserve">Si la </w:t>
            </w:r>
            <w:r w:rsidR="00964467">
              <w:rPr>
                <w:noProof/>
                <w:sz w:val="22"/>
                <w:szCs w:val="22"/>
                <w:lang w:eastAsia="fr-FR"/>
              </w:rPr>
              <w:t xml:space="preserve">carte mémoire qu’on essaie d’insérer </w:t>
            </w:r>
            <w:r w:rsidR="003A5C50">
              <w:rPr>
                <w:noProof/>
                <w:sz w:val="22"/>
                <w:szCs w:val="22"/>
                <w:lang w:eastAsia="fr-FR"/>
              </w:rPr>
              <w:t xml:space="preserve">est null, </w:t>
            </w:r>
            <w:r w:rsidR="003C275A">
              <w:rPr>
                <w:noProof/>
                <w:sz w:val="22"/>
                <w:szCs w:val="22"/>
                <w:lang w:eastAsia="fr-FR"/>
              </w:rPr>
              <w:t>lancer</w:t>
            </w:r>
            <w:r w:rsidR="00F94D95">
              <w:rPr>
                <w:noProof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="00D64E3F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ArgumentNull</w:t>
            </w:r>
            <w:r w:rsidR="00F94D9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Exception</w:t>
            </w:r>
            <w:proofErr w:type="spellEnd"/>
            <w:r w:rsidR="00990459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 w:rsidR="00990459" w:rsidRPr="00990459">
              <w:rPr>
                <w:noProof/>
                <w:sz w:val="22"/>
                <w:szCs w:val="22"/>
                <w:lang w:eastAsia="fr-FR"/>
              </w:rPr>
              <w:t>avec</w:t>
            </w:r>
            <w:r w:rsidR="00990459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 w:rsidR="00990459" w:rsidRPr="00A8618B">
              <w:rPr>
                <w:i/>
                <w:noProof/>
                <w:sz w:val="22"/>
                <w:szCs w:val="22"/>
                <w:lang w:eastAsia="fr-FR"/>
              </w:rPr>
              <w:t>Carte</w:t>
            </w:r>
            <w:r w:rsidR="00DF131A">
              <w:rPr>
                <w:i/>
                <w:noProof/>
                <w:sz w:val="22"/>
                <w:szCs w:val="22"/>
                <w:lang w:eastAsia="fr-FR"/>
              </w:rPr>
              <w:t xml:space="preserve"> m</w:t>
            </w:r>
            <w:r w:rsidR="00990459" w:rsidRPr="00A8618B">
              <w:rPr>
                <w:i/>
                <w:noProof/>
                <w:sz w:val="22"/>
                <w:szCs w:val="22"/>
                <w:lang w:eastAsia="fr-FR"/>
              </w:rPr>
              <w:t>anquante</w:t>
            </w:r>
            <w:r w:rsidR="00F94D9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. </w:t>
            </w:r>
            <w:r w:rsidR="00964467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br/>
            </w:r>
            <w:r w:rsidR="00964467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br/>
            </w: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F94D95" w:rsidRPr="00F94D95">
              <w:rPr>
                <w:noProof/>
                <w:sz w:val="22"/>
                <w:szCs w:val="22"/>
                <w:lang w:eastAsia="fr-FR"/>
              </w:rPr>
              <w:t>S’il y a déjà une carte</w:t>
            </w:r>
            <w:r w:rsidR="00964467">
              <w:rPr>
                <w:noProof/>
                <w:sz w:val="22"/>
                <w:szCs w:val="22"/>
                <w:lang w:eastAsia="fr-FR"/>
              </w:rPr>
              <w:t xml:space="preserve"> courante dans la caméra</w:t>
            </w:r>
            <w:r w:rsidR="00F94D95" w:rsidRPr="00F94D95">
              <w:rPr>
                <w:noProof/>
                <w:sz w:val="22"/>
                <w:szCs w:val="22"/>
                <w:lang w:eastAsia="fr-FR"/>
              </w:rPr>
              <w:t>, lancer</w:t>
            </w:r>
            <w:r w:rsidR="003C275A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F94D9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 w:rsidR="00F94D95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 w:rsidR="003C275A" w:rsidRPr="003C275A">
              <w:rPr>
                <w:noProof/>
                <w:sz w:val="22"/>
                <w:szCs w:val="22"/>
                <w:lang w:eastAsia="fr-FR"/>
              </w:rPr>
              <w:t>avec message</w:t>
            </w:r>
            <w:r w:rsidR="003A5C50"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3A5C50" w:rsidRPr="00DF131A">
              <w:rPr>
                <w:i/>
                <w:noProof/>
                <w:sz w:val="22"/>
                <w:szCs w:val="22"/>
                <w:lang w:eastAsia="fr-FR"/>
              </w:rPr>
              <w:t>Carte</w:t>
            </w:r>
            <w:r w:rsidR="00DF131A" w:rsidRPr="00DF131A">
              <w:rPr>
                <w:i/>
                <w:noProof/>
                <w:sz w:val="22"/>
                <w:szCs w:val="22"/>
                <w:lang w:eastAsia="fr-FR"/>
              </w:rPr>
              <w:t xml:space="preserve"> déjà p</w:t>
            </w:r>
            <w:r w:rsidR="00990459" w:rsidRPr="00DF131A">
              <w:rPr>
                <w:i/>
                <w:noProof/>
                <w:sz w:val="22"/>
                <w:szCs w:val="22"/>
                <w:lang w:eastAsia="fr-FR"/>
              </w:rPr>
              <w:t>resent</w:t>
            </w:r>
            <w:r w:rsidR="003A5C50" w:rsidRPr="00DF131A">
              <w:rPr>
                <w:i/>
                <w:noProof/>
                <w:sz w:val="22"/>
                <w:szCs w:val="22"/>
                <w:lang w:eastAsia="fr-FR"/>
              </w:rPr>
              <w:t>e</w:t>
            </w:r>
            <w:r w:rsidR="003A5C50" w:rsidRPr="00DF131A">
              <w:rPr>
                <w:b/>
                <w:bCs/>
                <w:noProof/>
                <w:sz w:val="22"/>
                <w:szCs w:val="22"/>
                <w:lang w:eastAsia="fr-FR"/>
              </w:rPr>
              <w:t>.</w:t>
            </w:r>
          </w:p>
          <w:p w14:paraId="675E3923" w14:textId="24C2D37A" w:rsidR="007C13AD" w:rsidRDefault="007C13AD" w:rsidP="00D64E3F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6137BF0B" w14:textId="5A113D30" w:rsidR="007C13AD" w:rsidRDefault="00850BD3" w:rsidP="00D64E3F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7C13AD">
              <w:rPr>
                <w:noProof/>
                <w:sz w:val="22"/>
                <w:szCs w:val="22"/>
                <w:lang w:eastAsia="fr-FR"/>
              </w:rPr>
              <w:t>Une fois la carte insérée, assurez vous que la position de la photo courante soit initialisée à 0.</w:t>
            </w:r>
          </w:p>
          <w:p w14:paraId="3382EF9B" w14:textId="1C831A30" w:rsidR="00964467" w:rsidRPr="00F94D95" w:rsidRDefault="00964467" w:rsidP="00D64E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2A16F9" w:rsidRPr="0035641B" w14:paraId="3DEE8352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3EBFB5FA" w14:textId="77777777" w:rsidR="0009162D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32115F76" wp14:editId="5F880808">
                  <wp:extent cx="133350" cy="152400"/>
                  <wp:effectExtent l="0" t="0" r="0" b="0"/>
                  <wp:docPr id="67" name="Image 67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5BB51A0D" w14:textId="77777777" w:rsidR="0009162D" w:rsidRDefault="003A5C50" w:rsidP="003A5C50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EjecterCarteMemoire</w:t>
            </w:r>
            <w:proofErr w:type="spellEnd"/>
          </w:p>
        </w:tc>
        <w:tc>
          <w:tcPr>
            <w:tcW w:w="6868" w:type="dxa"/>
            <w:vAlign w:val="center"/>
          </w:tcPr>
          <w:p w14:paraId="56B47C6E" w14:textId="77777777" w:rsidR="00DF131A" w:rsidRDefault="00DF131A" w:rsidP="008C7B23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5B105110" w14:textId="77777777" w:rsidR="00DF131A" w:rsidRDefault="00DF131A" w:rsidP="008C7B23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Comme cette méthode simule l’éjection de la carte mémoire, il y a un problème à prévenir :</w:t>
            </w:r>
          </w:p>
          <w:p w14:paraId="2F5E378F" w14:textId="77777777" w:rsidR="00DF131A" w:rsidRDefault="00DF131A" w:rsidP="008C7B23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7B6F2D61" w14:textId="75FA1828" w:rsidR="00DF131A" w:rsidRDefault="00DF131A" w:rsidP="008C7B23">
            <w:pPr>
              <w:ind w:left="97" w:right="191"/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S’il n’y a pas de carte courante présentement dans la caméra, lancez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>
              <w:rPr>
                <w:noProof/>
                <w:sz w:val="22"/>
                <w:szCs w:val="22"/>
                <w:lang w:eastAsia="fr-FR"/>
              </w:rPr>
              <w:t xml:space="preserve">avec message </w:t>
            </w:r>
            <w:r w:rsidRPr="00DF131A">
              <w:rPr>
                <w:i/>
                <w:noProof/>
                <w:sz w:val="22"/>
                <w:szCs w:val="22"/>
                <w:lang w:eastAsia="fr-FR"/>
              </w:rPr>
              <w:t>Carte manquante</w:t>
            </w:r>
          </w:p>
          <w:p w14:paraId="193A7A5B" w14:textId="77777777" w:rsidR="00DF131A" w:rsidRDefault="00DF131A" w:rsidP="008C7B23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27CC7A79" w14:textId="5CDAE02C" w:rsidR="0009162D" w:rsidRDefault="003A5C50" w:rsidP="008C7B23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Met la variable membre carte mémoire à nul</w:t>
            </w:r>
            <w:r w:rsidR="00DF131A">
              <w:rPr>
                <w:noProof/>
                <w:sz w:val="22"/>
                <w:szCs w:val="22"/>
                <w:lang w:eastAsia="fr-FR"/>
              </w:rPr>
              <w:t>l et la position de la photo courante à -1.</w:t>
            </w:r>
          </w:p>
          <w:p w14:paraId="4DB54395" w14:textId="65166924" w:rsidR="00DF131A" w:rsidRPr="00F50230" w:rsidRDefault="00DF131A" w:rsidP="008C7B23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</w:tc>
      </w:tr>
      <w:tr w:rsidR="002A16F9" w:rsidRPr="0035641B" w14:paraId="70BC3A0D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0230B29D" w14:textId="77777777" w:rsidR="0009162D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00A916C4" wp14:editId="71DB1A58">
                  <wp:extent cx="133350" cy="152400"/>
                  <wp:effectExtent l="0" t="0" r="0" b="0"/>
                  <wp:docPr id="68" name="Image 68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2140F200" w14:textId="77777777" w:rsidR="0009162D" w:rsidRDefault="00227996" w:rsidP="00227996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ViderLaCarte</w:t>
            </w:r>
            <w:proofErr w:type="spellEnd"/>
          </w:p>
        </w:tc>
        <w:tc>
          <w:tcPr>
            <w:tcW w:w="6868" w:type="dxa"/>
            <w:vAlign w:val="center"/>
          </w:tcPr>
          <w:p w14:paraId="68BBEA14" w14:textId="77777777" w:rsidR="00F67AE2" w:rsidRDefault="00F67AE2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508066F8" w14:textId="77777777" w:rsidR="0009162D" w:rsidRDefault="00227996" w:rsidP="007810F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Permet de vider la carte mémoire actuellement dans la caméra.</w:t>
            </w:r>
          </w:p>
          <w:p w14:paraId="019B7EA2" w14:textId="77777777" w:rsidR="00F67AE2" w:rsidRDefault="00F67AE2" w:rsidP="007810FB">
            <w:pPr>
              <w:ind w:left="97" w:right="191"/>
              <w:rPr>
                <w:noProof/>
                <w:sz w:val="22"/>
                <w:szCs w:val="22"/>
              </w:rPr>
            </w:pPr>
          </w:p>
          <w:p w14:paraId="4555AF52" w14:textId="5AFDCA94" w:rsidR="00F67AE2" w:rsidRDefault="00F67AE2" w:rsidP="00F67AE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Comme cette méthode simule vider la carte mémoire, il y a un problème à prévenir :</w:t>
            </w:r>
          </w:p>
          <w:p w14:paraId="0333A58D" w14:textId="77777777" w:rsidR="00F67AE2" w:rsidRDefault="00F67AE2" w:rsidP="00F67AE2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6F62B91C" w14:textId="555165EF" w:rsidR="00F67AE2" w:rsidRDefault="00F67AE2" w:rsidP="00F67AE2">
            <w:pPr>
              <w:ind w:left="97" w:right="191"/>
              <w:rPr>
                <w:i/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S’il n’y a pas de carte courante présentement dans la caméra, lancez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>
              <w:rPr>
                <w:noProof/>
                <w:sz w:val="22"/>
                <w:szCs w:val="22"/>
                <w:lang w:eastAsia="fr-FR"/>
              </w:rPr>
              <w:t xml:space="preserve">avec message </w:t>
            </w:r>
            <w:r w:rsidRPr="00DF131A">
              <w:rPr>
                <w:i/>
                <w:noProof/>
                <w:sz w:val="22"/>
                <w:szCs w:val="22"/>
                <w:lang w:eastAsia="fr-FR"/>
              </w:rPr>
              <w:t>Carte manquante</w:t>
            </w:r>
          </w:p>
          <w:p w14:paraId="2EC05752" w14:textId="76FCFBE3" w:rsidR="00F67AE2" w:rsidRDefault="00F67AE2" w:rsidP="00F67AE2">
            <w:pPr>
              <w:ind w:left="97" w:right="191"/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</w:pPr>
          </w:p>
          <w:p w14:paraId="62581E03" w14:textId="28464268" w:rsidR="00F67AE2" w:rsidRDefault="00F67AE2" w:rsidP="00F67AE2">
            <w:pPr>
              <w:ind w:left="97" w:right="191"/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 xml:space="preserve">Vous utiliserez la méthode Vider() de la classe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>CarteMemoire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eastAsia="fr-CA"/>
              </w:rPr>
              <w:t xml:space="preserve"> pour la vider.</w:t>
            </w:r>
          </w:p>
          <w:p w14:paraId="5390AFFC" w14:textId="68FB092A" w:rsidR="00F67AE2" w:rsidRPr="00F50230" w:rsidRDefault="00F67AE2" w:rsidP="007810FB">
            <w:pPr>
              <w:ind w:left="97" w:right="191"/>
              <w:rPr>
                <w:noProof/>
                <w:sz w:val="22"/>
                <w:szCs w:val="22"/>
              </w:rPr>
            </w:pPr>
          </w:p>
        </w:tc>
      </w:tr>
      <w:tr w:rsidR="001562BB" w:rsidRPr="0035641B" w14:paraId="2CA2A2A7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000BE6F5" w14:textId="77777777" w:rsidR="001562BB" w:rsidRPr="00222325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7D8E8433" wp14:editId="5F728300">
                  <wp:extent cx="133350" cy="152400"/>
                  <wp:effectExtent l="0" t="0" r="0" b="0"/>
                  <wp:docPr id="69" name="Image 69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63A7FD93" w14:textId="77777777" w:rsidR="001562BB" w:rsidRPr="0083005D" w:rsidRDefault="001562BB" w:rsidP="00227996">
            <w:pPr>
              <w:jc w:val="left"/>
              <w:rPr>
                <w:b/>
                <w:color w:val="548DD4" w:themeColor="text2" w:themeTint="99"/>
              </w:rPr>
            </w:pPr>
            <w:proofErr w:type="spellStart"/>
            <w:r>
              <w:rPr>
                <w:b/>
                <w:color w:val="548DD4" w:themeColor="text2" w:themeTint="99"/>
              </w:rPr>
              <w:t>Peut</w:t>
            </w:r>
            <w:r w:rsidRPr="0083005D">
              <w:rPr>
                <w:b/>
                <w:color w:val="548DD4" w:themeColor="text2" w:themeTint="99"/>
              </w:rPr>
              <w:t>Prendre</w:t>
            </w:r>
            <w:r>
              <w:rPr>
                <w:b/>
                <w:color w:val="548DD4" w:themeColor="text2" w:themeTint="99"/>
              </w:rPr>
              <w:t>Une</w:t>
            </w:r>
            <w:r w:rsidRPr="0083005D">
              <w:rPr>
                <w:b/>
                <w:color w:val="548DD4" w:themeColor="text2" w:themeTint="99"/>
              </w:rPr>
              <w:t>Photo</w:t>
            </w:r>
            <w:proofErr w:type="spellEnd"/>
          </w:p>
        </w:tc>
        <w:tc>
          <w:tcPr>
            <w:tcW w:w="6868" w:type="dxa"/>
            <w:vAlign w:val="center"/>
          </w:tcPr>
          <w:p w14:paraId="6375E861" w14:textId="77777777" w:rsidR="00F67AE2" w:rsidRDefault="00F67AE2" w:rsidP="001562B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431C7295" w14:textId="356488C2" w:rsidR="001562BB" w:rsidRDefault="001562BB" w:rsidP="001562B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Indique s’il est possible de prendre une photo actuellement avec les paramètres courant de la caméra.</w:t>
            </w:r>
          </w:p>
          <w:p w14:paraId="6CDF5104" w14:textId="4E33FECA" w:rsidR="00F67AE2" w:rsidRDefault="00F67AE2" w:rsidP="001562B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  <w:p w14:paraId="3BC25A6F" w14:textId="088316A0" w:rsidR="00F67AE2" w:rsidRDefault="00F67AE2" w:rsidP="001562B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Donc on peut prendre une photo s’il y a une carte mémoire présentement dans la caméra et s’il y a suffisament de place disponible sur la carte mémoire courante pour la taille estismée en octets de la photo qu’on essaie de prendre.</w:t>
            </w:r>
          </w:p>
          <w:p w14:paraId="3EB7CF90" w14:textId="3D60BC16" w:rsidR="00F67AE2" w:rsidRDefault="00F67AE2" w:rsidP="001562BB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</w:p>
        </w:tc>
      </w:tr>
      <w:tr w:rsidR="002A16F9" w:rsidRPr="0035641B" w14:paraId="64E443C9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7646A440" w14:textId="77777777" w:rsidR="0009162D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718752F" wp14:editId="10547248">
                  <wp:extent cx="133350" cy="152400"/>
                  <wp:effectExtent l="0" t="0" r="0" b="0"/>
                  <wp:docPr id="70" name="Image 70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0F182550" w14:textId="77777777" w:rsidR="0009162D" w:rsidRDefault="00227996" w:rsidP="00227996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PrendrePhoto</w:t>
            </w:r>
            <w:proofErr w:type="spellEnd"/>
          </w:p>
        </w:tc>
        <w:tc>
          <w:tcPr>
            <w:tcW w:w="6868" w:type="dxa"/>
            <w:vAlign w:val="center"/>
          </w:tcPr>
          <w:p w14:paraId="477D5991" w14:textId="77777777" w:rsidR="00F67AE2" w:rsidRDefault="00F67AE2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1A982FA5" w14:textId="77777777" w:rsidR="00850BD3" w:rsidRDefault="00227996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C</w:t>
            </w:r>
            <w:r w:rsidRPr="007E7967">
              <w:rPr>
                <w:noProof/>
                <w:sz w:val="22"/>
                <w:szCs w:val="22"/>
                <w:lang w:eastAsia="fr-FR"/>
              </w:rPr>
              <w:t>rée une photo avec les paramètres actuel</w:t>
            </w:r>
            <w:r>
              <w:rPr>
                <w:noProof/>
                <w:sz w:val="22"/>
                <w:szCs w:val="22"/>
                <w:lang w:eastAsia="fr-FR"/>
              </w:rPr>
              <w:t>s</w:t>
            </w:r>
            <w:r w:rsidRPr="007E7967">
              <w:rPr>
                <w:noProof/>
                <w:sz w:val="22"/>
                <w:szCs w:val="22"/>
                <w:lang w:eastAsia="fr-FR"/>
              </w:rPr>
              <w:t xml:space="preserve"> de la caméra.</w:t>
            </w:r>
          </w:p>
          <w:p w14:paraId="56A85149" w14:textId="77777777" w:rsidR="00850BD3" w:rsidRDefault="00850BD3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3BD44660" w14:textId="77777777" w:rsidR="00850BD3" w:rsidRDefault="00227996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Il faut s’assurer qu’il y a bien une carte mémoire dans la caméra, sinon </w:t>
            </w:r>
            <w:r w:rsidR="00394CAA">
              <w:rPr>
                <w:noProof/>
                <w:sz w:val="22"/>
                <w:szCs w:val="22"/>
                <w:lang w:eastAsia="fr-FR"/>
              </w:rPr>
              <w:t>l’exception</w:t>
            </w:r>
            <w:r>
              <w:rPr>
                <w:noProof/>
                <w:sz w:val="22"/>
                <w:szCs w:val="22"/>
                <w:lang w:eastAsia="fr-FR"/>
              </w:rPr>
              <w:t xml:space="preserve"> est</w:t>
            </w:r>
            <w:r w:rsidR="00394CAA">
              <w:rPr>
                <w:noProof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="00394CAA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Pr="00A900A9">
              <w:rPr>
                <w:i/>
                <w:noProof/>
                <w:sz w:val="22"/>
                <w:szCs w:val="22"/>
                <w:lang w:eastAsia="fr-FR"/>
              </w:rPr>
              <w:t>CarteManquante</w:t>
            </w:r>
            <w:r>
              <w:rPr>
                <w:noProof/>
                <w:sz w:val="22"/>
                <w:szCs w:val="22"/>
                <w:lang w:eastAsia="fr-FR"/>
              </w:rPr>
              <w:t xml:space="preserve">. </w:t>
            </w:r>
          </w:p>
          <w:p w14:paraId="6690CB37" w14:textId="77777777" w:rsidR="00850BD3" w:rsidRDefault="00850BD3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7A2C35A6" w14:textId="318327A6" w:rsidR="0009162D" w:rsidRDefault="00850BD3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227996">
              <w:rPr>
                <w:noProof/>
                <w:sz w:val="22"/>
                <w:szCs w:val="22"/>
                <w:lang w:eastAsia="fr-FR"/>
              </w:rPr>
              <w:t xml:space="preserve">De plus, on s’assure que l’on peut ajouter la photo, sinon c’est </w:t>
            </w:r>
            <w:r w:rsidR="00394CAA">
              <w:rPr>
                <w:noProof/>
                <w:sz w:val="22"/>
                <w:szCs w:val="22"/>
                <w:lang w:eastAsia="fr-FR"/>
              </w:rPr>
              <w:t xml:space="preserve">l’exception </w:t>
            </w:r>
            <w:proofErr w:type="spellStart"/>
            <w:proofErr w:type="gramStart"/>
            <w:r w:rsidR="00394CAA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 w:rsidR="00FB0EA9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 w:rsidR="00227996"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227996" w:rsidRPr="00A900A9">
              <w:rPr>
                <w:i/>
                <w:noProof/>
                <w:sz w:val="22"/>
                <w:szCs w:val="22"/>
                <w:lang w:eastAsia="fr-FR"/>
              </w:rPr>
              <w:t>EspaceInsuffisant</w:t>
            </w:r>
            <w:proofErr w:type="gramEnd"/>
            <w:r w:rsidR="00227996">
              <w:rPr>
                <w:noProof/>
                <w:sz w:val="22"/>
                <w:szCs w:val="22"/>
                <w:lang w:eastAsia="fr-FR"/>
              </w:rPr>
              <w:t>.</w:t>
            </w:r>
          </w:p>
          <w:p w14:paraId="33215CBB" w14:textId="77777777" w:rsidR="00850BD3" w:rsidRDefault="00850BD3" w:rsidP="0039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  <w:p w14:paraId="193AB759" w14:textId="0F94C9E0" w:rsidR="00850BD3" w:rsidRPr="00850BD3" w:rsidRDefault="00850BD3" w:rsidP="00394CAA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Pr="00850BD3">
              <w:rPr>
                <w:noProof/>
                <w:sz w:val="22"/>
                <w:szCs w:val="22"/>
                <w:lang w:eastAsia="fr-FR"/>
              </w:rPr>
              <w:t>Si on peut ajouter la photo</w:t>
            </w:r>
            <w:r>
              <w:rPr>
                <w:noProof/>
                <w:sz w:val="22"/>
                <w:szCs w:val="22"/>
                <w:lang w:eastAsia="fr-FR"/>
              </w:rPr>
              <w:t xml:space="preserve"> à la carte mémoire courante</w:t>
            </w:r>
            <w:r w:rsidRPr="00850BD3">
              <w:rPr>
                <w:noProof/>
                <w:sz w:val="22"/>
                <w:szCs w:val="22"/>
                <w:lang w:eastAsia="fr-FR"/>
              </w:rPr>
              <w:t>, on le fait.</w:t>
            </w:r>
          </w:p>
          <w:p w14:paraId="2C5C1D7E" w14:textId="708E2BFF" w:rsidR="00850BD3" w:rsidRPr="00394CAA" w:rsidRDefault="00850BD3" w:rsidP="00394C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</w:pPr>
          </w:p>
        </w:tc>
      </w:tr>
      <w:tr w:rsidR="002A16F9" w:rsidRPr="0035641B" w14:paraId="27823CD1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24096E22" w14:textId="77777777" w:rsidR="0009162D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12B0DE58" wp14:editId="264E9390">
                  <wp:extent cx="133350" cy="152400"/>
                  <wp:effectExtent l="0" t="0" r="0" b="0"/>
                  <wp:docPr id="71" name="Image 71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18D2C859" w14:textId="77777777" w:rsidR="0009162D" w:rsidRDefault="00227996" w:rsidP="00227996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SupprimerPhotoCourante</w:t>
            </w:r>
            <w:proofErr w:type="spellEnd"/>
          </w:p>
        </w:tc>
        <w:tc>
          <w:tcPr>
            <w:tcW w:w="6868" w:type="dxa"/>
            <w:vAlign w:val="center"/>
          </w:tcPr>
          <w:p w14:paraId="2A15BCCA" w14:textId="77777777" w:rsidR="00850BD3" w:rsidRDefault="00850BD3" w:rsidP="00E750E7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375687FF" w14:textId="198C2C10" w:rsidR="00850BD3" w:rsidRDefault="00850BD3" w:rsidP="00E750E7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227996">
              <w:rPr>
                <w:noProof/>
                <w:sz w:val="22"/>
                <w:szCs w:val="22"/>
                <w:lang w:eastAsia="fr-FR"/>
              </w:rPr>
              <w:t>On s’assure qu’il y a bien une carte dans la caméra, sinon l</w:t>
            </w:r>
            <w:r w:rsidR="00E750E7">
              <w:rPr>
                <w:noProof/>
                <w:sz w:val="22"/>
                <w:szCs w:val="22"/>
                <w:lang w:eastAsia="fr-FR"/>
              </w:rPr>
              <w:t xml:space="preserve">’exception est </w:t>
            </w:r>
            <w:proofErr w:type="spellStart"/>
            <w:r w:rsidR="00E750E7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 w:rsidR="00E750E7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 xml:space="preserve"> </w:t>
            </w:r>
            <w:r w:rsidR="00227996" w:rsidRPr="00E750E7">
              <w:rPr>
                <w:i/>
                <w:noProof/>
                <w:sz w:val="22"/>
                <w:szCs w:val="22"/>
                <w:lang w:eastAsia="fr-FR"/>
              </w:rPr>
              <w:t>CarteManquante</w:t>
            </w:r>
            <w:r w:rsidR="00227996">
              <w:rPr>
                <w:noProof/>
                <w:sz w:val="22"/>
                <w:szCs w:val="22"/>
                <w:lang w:eastAsia="fr-FR"/>
              </w:rPr>
              <w:t xml:space="preserve">. </w:t>
            </w:r>
          </w:p>
          <w:p w14:paraId="1EEEC5C3" w14:textId="77777777" w:rsidR="00850BD3" w:rsidRDefault="00850BD3" w:rsidP="00E750E7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</w:p>
          <w:p w14:paraId="4AD9DB86" w14:textId="050B320F" w:rsidR="0009162D" w:rsidRDefault="00850BD3" w:rsidP="00E750E7">
            <w:pPr>
              <w:autoSpaceDE w:val="0"/>
              <w:autoSpaceDN w:val="0"/>
              <w:adjustRightInd w:val="0"/>
              <w:jc w:val="left"/>
              <w:rPr>
                <w:i/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="00E750E7">
              <w:rPr>
                <w:noProof/>
                <w:sz w:val="22"/>
                <w:szCs w:val="22"/>
                <w:lang w:eastAsia="fr-FR"/>
              </w:rPr>
              <w:t xml:space="preserve">Vérifier si carte est vide  et lancer </w:t>
            </w:r>
            <w:proofErr w:type="spellStart"/>
            <w:r w:rsidR="00E750E7">
              <w:rPr>
                <w:rFonts w:ascii="Consolas" w:hAnsi="Consolas" w:cs="Consolas"/>
                <w:color w:val="2B91AF"/>
                <w:sz w:val="19"/>
                <w:szCs w:val="19"/>
                <w:lang w:eastAsia="fr-CA"/>
              </w:rPr>
              <w:t>InvalidOperationException</w:t>
            </w:r>
            <w:proofErr w:type="spellEnd"/>
            <w:r w:rsidR="00E750E7">
              <w:rPr>
                <w:rFonts w:ascii="Consolas" w:hAnsi="Consolas" w:cs="Consolas"/>
                <w:sz w:val="19"/>
                <w:szCs w:val="19"/>
                <w:lang w:eastAsia="fr-CA"/>
              </w:rPr>
              <w:t xml:space="preserve"> </w:t>
            </w:r>
            <w:r w:rsidR="00E750E7" w:rsidRPr="00E750E7">
              <w:rPr>
                <w:i/>
                <w:noProof/>
                <w:sz w:val="22"/>
                <w:szCs w:val="22"/>
                <w:lang w:eastAsia="fr-FR"/>
              </w:rPr>
              <w:t>CarteVide</w:t>
            </w:r>
          </w:p>
          <w:p w14:paraId="5B5D9B05" w14:textId="77777777" w:rsidR="00850BD3" w:rsidRDefault="00850BD3" w:rsidP="00E750E7">
            <w:pPr>
              <w:autoSpaceDE w:val="0"/>
              <w:autoSpaceDN w:val="0"/>
              <w:adjustRightInd w:val="0"/>
              <w:jc w:val="left"/>
              <w:rPr>
                <w:i/>
                <w:noProof/>
                <w:sz w:val="22"/>
                <w:szCs w:val="22"/>
                <w:lang w:eastAsia="fr-FR"/>
              </w:rPr>
            </w:pPr>
          </w:p>
          <w:p w14:paraId="6051C450" w14:textId="17DC99F6" w:rsidR="00850BD3" w:rsidRPr="00850BD3" w:rsidRDefault="00850BD3" w:rsidP="00850BD3">
            <w:pPr>
              <w:autoSpaceDE w:val="0"/>
              <w:autoSpaceDN w:val="0"/>
              <w:adjustRightInd w:val="0"/>
              <w:jc w:val="left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r w:rsidRPr="00850BD3">
              <w:rPr>
                <w:noProof/>
                <w:sz w:val="22"/>
                <w:szCs w:val="22"/>
                <w:lang w:eastAsia="fr-FR"/>
              </w:rPr>
              <w:t xml:space="preserve">Si on peut </w:t>
            </w:r>
            <w:r>
              <w:rPr>
                <w:noProof/>
                <w:sz w:val="22"/>
                <w:szCs w:val="22"/>
                <w:lang w:eastAsia="fr-FR"/>
              </w:rPr>
              <w:t>supprimer</w:t>
            </w:r>
            <w:r w:rsidRPr="00850BD3">
              <w:rPr>
                <w:noProof/>
                <w:sz w:val="22"/>
                <w:szCs w:val="22"/>
                <w:lang w:eastAsia="fr-FR"/>
              </w:rPr>
              <w:t xml:space="preserve"> la photo</w:t>
            </w:r>
            <w:r>
              <w:rPr>
                <w:noProof/>
                <w:sz w:val="22"/>
                <w:szCs w:val="22"/>
                <w:lang w:eastAsia="fr-FR"/>
              </w:rPr>
              <w:t xml:space="preserve"> de la carte mémoire courante</w:t>
            </w:r>
            <w:r w:rsidRPr="00850BD3">
              <w:rPr>
                <w:noProof/>
                <w:sz w:val="22"/>
                <w:szCs w:val="22"/>
                <w:lang w:eastAsia="fr-FR"/>
              </w:rPr>
              <w:t>, on le fait.</w:t>
            </w:r>
          </w:p>
          <w:p w14:paraId="695CC86F" w14:textId="22C7859D" w:rsidR="00850BD3" w:rsidRPr="008C7B23" w:rsidRDefault="00850BD3" w:rsidP="00E75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9"/>
                <w:szCs w:val="19"/>
                <w:lang w:eastAsia="fr-CA"/>
              </w:rPr>
            </w:pPr>
          </w:p>
        </w:tc>
      </w:tr>
      <w:tr w:rsidR="00227996" w:rsidRPr="0035641B" w14:paraId="4D6123FA" w14:textId="77777777" w:rsidTr="002A16F9">
        <w:trPr>
          <w:tblCellSpacing w:w="15" w:type="dxa"/>
        </w:trPr>
        <w:tc>
          <w:tcPr>
            <w:tcW w:w="0" w:type="auto"/>
            <w:vAlign w:val="center"/>
          </w:tcPr>
          <w:p w14:paraId="4A63E662" w14:textId="77777777" w:rsidR="00227996" w:rsidRPr="00222325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2F7FBAA1" wp14:editId="5227789F">
                  <wp:extent cx="133350" cy="152400"/>
                  <wp:effectExtent l="0" t="0" r="0" b="0"/>
                  <wp:docPr id="72" name="Image 72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758A09E0" w14:textId="77777777" w:rsidR="00227996" w:rsidRDefault="00227996" w:rsidP="00227996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DimensionSuivante</w:t>
            </w:r>
            <w:proofErr w:type="spellEnd"/>
          </w:p>
          <w:p w14:paraId="4BA9D321" w14:textId="77777777" w:rsidR="00227996" w:rsidRDefault="00227996" w:rsidP="00227996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QualiteSuivante</w:t>
            </w:r>
            <w:proofErr w:type="spellEnd"/>
            <w:r>
              <w:rPr>
                <w:noProof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83005D">
              <w:rPr>
                <w:b/>
                <w:color w:val="548DD4" w:themeColor="text2" w:themeTint="99"/>
              </w:rPr>
              <w:t>SensibiliteSuivante</w:t>
            </w:r>
            <w:proofErr w:type="spellEnd"/>
          </w:p>
        </w:tc>
        <w:tc>
          <w:tcPr>
            <w:tcW w:w="6868" w:type="dxa"/>
            <w:vAlign w:val="center"/>
          </w:tcPr>
          <w:p w14:paraId="42B81999" w14:textId="7997AB2E" w:rsidR="00850BD3" w:rsidRDefault="00227996" w:rsidP="009D237E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Permet d</w:t>
            </w:r>
            <w:r w:rsidR="009D237E">
              <w:rPr>
                <w:noProof/>
                <w:sz w:val="22"/>
                <w:szCs w:val="22"/>
                <w:lang w:eastAsia="fr-FR"/>
              </w:rPr>
              <w:t>e passer</w:t>
            </w:r>
            <w:r>
              <w:rPr>
                <w:noProof/>
                <w:sz w:val="22"/>
                <w:szCs w:val="22"/>
                <w:lang w:eastAsia="fr-FR"/>
              </w:rPr>
              <w:t xml:space="preserve"> à la prochaine valeur</w:t>
            </w:r>
            <w:r w:rsidR="00850BD3">
              <w:rPr>
                <w:noProof/>
                <w:sz w:val="22"/>
                <w:szCs w:val="22"/>
                <w:lang w:eastAsia="fr-FR"/>
              </w:rPr>
              <w:t xml:space="preserve"> dans leurs émum respectifs. </w:t>
            </w:r>
          </w:p>
          <w:p w14:paraId="4D158376" w14:textId="15B76CEB" w:rsidR="00227996" w:rsidRDefault="00850BD3" w:rsidP="009D237E">
            <w:pPr>
              <w:ind w:left="97" w:right="191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L</w:t>
            </w:r>
            <w:r w:rsidR="00227996">
              <w:rPr>
                <w:noProof/>
                <w:sz w:val="22"/>
                <w:szCs w:val="22"/>
                <w:lang w:eastAsia="fr-FR"/>
              </w:rPr>
              <w:t>orsqu’on arrive au bout, on revient à la 1</w:t>
            </w:r>
            <w:r w:rsidR="00227996" w:rsidRPr="00A900A9">
              <w:rPr>
                <w:noProof/>
                <w:sz w:val="22"/>
                <w:szCs w:val="22"/>
                <w:vertAlign w:val="superscript"/>
                <w:lang w:eastAsia="fr-FR"/>
              </w:rPr>
              <w:t>ère</w:t>
            </w:r>
            <w:r w:rsidR="00227996">
              <w:rPr>
                <w:noProof/>
                <w:sz w:val="22"/>
                <w:szCs w:val="22"/>
                <w:lang w:eastAsia="fr-FR"/>
              </w:rPr>
              <w:t xml:space="preserve"> .</w:t>
            </w:r>
          </w:p>
        </w:tc>
      </w:tr>
      <w:tr w:rsidR="00227996" w:rsidRPr="0035641B" w14:paraId="745A213C" w14:textId="77777777" w:rsidTr="00EE5544">
        <w:trPr>
          <w:trHeight w:val="329"/>
          <w:tblCellSpacing w:w="15" w:type="dxa"/>
        </w:trPr>
        <w:tc>
          <w:tcPr>
            <w:tcW w:w="0" w:type="auto"/>
            <w:vAlign w:val="center"/>
          </w:tcPr>
          <w:p w14:paraId="22AE0D0E" w14:textId="77777777" w:rsidR="00227996" w:rsidRPr="00227996" w:rsidRDefault="003A0EC2" w:rsidP="00BE1935">
            <w:pPr>
              <w:jc w:val="center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drawing>
                <wp:inline distT="0" distB="0" distL="0" distR="0" wp14:anchorId="4F4B4633" wp14:editId="15D0F596">
                  <wp:extent cx="133350" cy="152400"/>
                  <wp:effectExtent l="0" t="0" r="0" b="0"/>
                  <wp:docPr id="73" name="Image 73" descr="https://sites.google.com/site/notionscsharpcem/_/rsrc/1370789050330/instanciation_objets/M%C3%A9th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sites.google.com/site/notionscsharpcem/_/rsrc/1370789050330/instanciation_objets/M%C3%A9th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4" w:type="dxa"/>
            <w:vAlign w:val="center"/>
          </w:tcPr>
          <w:p w14:paraId="0A37A6C2" w14:textId="77777777" w:rsidR="00227996" w:rsidRDefault="00227996" w:rsidP="00227996">
            <w:pPr>
              <w:jc w:val="left"/>
              <w:rPr>
                <w:noProof/>
                <w:sz w:val="22"/>
                <w:szCs w:val="22"/>
                <w:lang w:eastAsia="fr-FR"/>
              </w:rPr>
            </w:pPr>
            <w:proofErr w:type="spellStart"/>
            <w:r w:rsidRPr="0083005D">
              <w:rPr>
                <w:b/>
                <w:color w:val="548DD4" w:themeColor="text2" w:themeTint="99"/>
              </w:rPr>
              <w:t>PhotoPrecedente</w:t>
            </w:r>
            <w:proofErr w:type="spellEnd"/>
          </w:p>
          <w:p w14:paraId="14051DB2" w14:textId="77777777" w:rsidR="00227996" w:rsidRDefault="00227996" w:rsidP="00227996">
            <w:pPr>
              <w:jc w:val="left"/>
            </w:pPr>
            <w:proofErr w:type="spellStart"/>
            <w:r w:rsidRPr="0083005D">
              <w:rPr>
                <w:b/>
                <w:color w:val="548DD4" w:themeColor="text2" w:themeTint="99"/>
              </w:rPr>
              <w:t>PhotoSuivante</w:t>
            </w:r>
            <w:proofErr w:type="spellEnd"/>
          </w:p>
        </w:tc>
        <w:tc>
          <w:tcPr>
            <w:tcW w:w="6868" w:type="dxa"/>
            <w:vAlign w:val="center"/>
          </w:tcPr>
          <w:p w14:paraId="6CF4A9F9" w14:textId="77777777" w:rsidR="00850BD3" w:rsidRDefault="00850BD3" w:rsidP="00EE5544">
            <w:pPr>
              <w:ind w:left="97"/>
              <w:rPr>
                <w:noProof/>
                <w:sz w:val="22"/>
                <w:szCs w:val="22"/>
                <w:lang w:eastAsia="fr-FR"/>
              </w:rPr>
            </w:pPr>
          </w:p>
          <w:p w14:paraId="76450C47" w14:textId="4A8F0D0E" w:rsidR="00227996" w:rsidRDefault="00227996" w:rsidP="00EE5544">
            <w:pPr>
              <w:ind w:left="97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Avance à la photo suivante ou recule à la photo précédente.</w:t>
            </w:r>
            <w:r w:rsidR="007810FB">
              <w:rPr>
                <w:noProof/>
                <w:sz w:val="22"/>
                <w:szCs w:val="22"/>
                <w:lang w:eastAsia="fr-FR"/>
              </w:rPr>
              <w:t> </w:t>
            </w:r>
            <w:r w:rsidR="00EC735E">
              <w:rPr>
                <w:noProof/>
                <w:sz w:val="22"/>
                <w:szCs w:val="22"/>
                <w:lang w:eastAsia="fr-FR"/>
              </w:rPr>
              <w:t>Se fait de façon circulaire…</w:t>
            </w:r>
          </w:p>
          <w:p w14:paraId="402A3EA8" w14:textId="77777777" w:rsidR="00850BD3" w:rsidRDefault="00850BD3" w:rsidP="00EE5544">
            <w:pPr>
              <w:ind w:left="97"/>
              <w:rPr>
                <w:noProof/>
                <w:sz w:val="22"/>
                <w:szCs w:val="22"/>
                <w:lang w:eastAsia="fr-FR"/>
              </w:rPr>
            </w:pPr>
          </w:p>
          <w:p w14:paraId="3889C1CD" w14:textId="77777777" w:rsidR="00850BD3" w:rsidRDefault="00850BD3" w:rsidP="00EE5544">
            <w:pPr>
              <w:ind w:left="97"/>
              <w:rPr>
                <w:noProof/>
                <w:sz w:val="22"/>
                <w:szCs w:val="22"/>
                <w:lang w:eastAsia="fr-FR"/>
              </w:rPr>
            </w:pPr>
            <w:r>
              <w:rPr>
                <w:noProof/>
                <w:sz w:val="22"/>
                <w:szCs w:val="22"/>
                <w:lang w:eastAsia="fr-FR"/>
              </w:rPr>
              <w:t>Dans les 3 cas, il faut vérifier qu’il y a une carte mémoire courante et qu’il y a des photos sur la carte. Autrement lancer les exceptions appropriées.</w:t>
            </w:r>
          </w:p>
          <w:p w14:paraId="2350F881" w14:textId="0129B823" w:rsidR="00850BD3" w:rsidRDefault="00850BD3" w:rsidP="00EE5544">
            <w:pPr>
              <w:ind w:left="97"/>
              <w:rPr>
                <w:noProof/>
                <w:sz w:val="22"/>
                <w:szCs w:val="22"/>
                <w:lang w:eastAsia="fr-FR"/>
              </w:rPr>
            </w:pPr>
          </w:p>
        </w:tc>
      </w:tr>
    </w:tbl>
    <w:p w14:paraId="40B9F9BA" w14:textId="77777777" w:rsidR="00734341" w:rsidRDefault="00EE5544" w:rsidP="008D453D">
      <w:pPr>
        <w:shd w:val="clear" w:color="auto" w:fill="FDE9D9" w:themeFill="accent6" w:themeFillTint="33"/>
        <w:spacing w:before="240"/>
        <w:rPr>
          <w:b/>
          <w:noProof/>
          <w:sz w:val="28"/>
          <w:szCs w:val="28"/>
          <w:lang w:eastAsia="fr-FR"/>
        </w:rPr>
      </w:pPr>
      <w:r w:rsidRPr="00EE5544">
        <w:rPr>
          <w:b/>
          <w:noProof/>
          <w:sz w:val="28"/>
          <w:szCs w:val="28"/>
          <w:lang w:eastAsia="fr-FR"/>
        </w:rPr>
        <w:t xml:space="preserve">Tester votre classe en activant les tests : </w:t>
      </w:r>
      <w:r>
        <w:rPr>
          <w:b/>
          <w:noProof/>
          <w:sz w:val="28"/>
          <w:szCs w:val="28"/>
          <w:lang w:eastAsia="fr-FR"/>
        </w:rPr>
        <w:t>C</w:t>
      </w:r>
      <w:r w:rsidRPr="00EE5544">
        <w:rPr>
          <w:b/>
          <w:noProof/>
          <w:sz w:val="28"/>
          <w:szCs w:val="28"/>
          <w:lang w:eastAsia="fr-FR"/>
        </w:rPr>
        <w:t xml:space="preserve">1 à </w:t>
      </w:r>
      <w:r>
        <w:rPr>
          <w:b/>
          <w:noProof/>
          <w:sz w:val="28"/>
          <w:szCs w:val="28"/>
          <w:lang w:eastAsia="fr-FR"/>
        </w:rPr>
        <w:t>C8</w:t>
      </w:r>
    </w:p>
    <w:p w14:paraId="39AE2305" w14:textId="77777777" w:rsidR="00811374" w:rsidRDefault="00811374" w:rsidP="00811374"/>
    <w:p w14:paraId="277AEDAF" w14:textId="77777777" w:rsidR="00004EC0" w:rsidRDefault="00004EC0" w:rsidP="00004EC0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fr-CA"/>
        </w:rPr>
      </w:pPr>
    </w:p>
    <w:p w14:paraId="2F59034A" w14:textId="77777777" w:rsidR="00004EC0" w:rsidRDefault="00004EC0" w:rsidP="00811374">
      <w:pPr>
        <w:autoSpaceDE w:val="0"/>
        <w:autoSpaceDN w:val="0"/>
        <w:adjustRightInd w:val="0"/>
        <w:jc w:val="left"/>
        <w:rPr>
          <w:rFonts w:ascii="Consolas" w:hAnsi="Consolas" w:cs="Consolas"/>
          <w:sz w:val="19"/>
          <w:szCs w:val="19"/>
          <w:lang w:eastAsia="fr-CA"/>
        </w:rPr>
      </w:pPr>
    </w:p>
    <w:p w14:paraId="04E00D92" w14:textId="77777777" w:rsidR="009E52CD" w:rsidRDefault="009E52CD" w:rsidP="009E52CD">
      <w:pPr>
        <w:ind w:right="5040"/>
        <w:rPr>
          <w:caps/>
          <w:color w:val="0000FF"/>
        </w:rPr>
      </w:pPr>
      <w:r w:rsidRPr="00322E0B">
        <w:rPr>
          <w:caps/>
          <w:color w:val="0000FF"/>
        </w:rPr>
        <w:t>ÉVALUATION</w:t>
      </w:r>
      <w:r>
        <w:rPr>
          <w:caps/>
          <w:color w:val="0000FF"/>
        </w:rPr>
        <w:t xml:space="preserve"> </w:t>
      </w:r>
    </w:p>
    <w:p w14:paraId="22754BCB" w14:textId="77777777" w:rsidR="00F530F6" w:rsidRDefault="00F530F6" w:rsidP="00F530F6">
      <w:pPr>
        <w:pStyle w:val="Paragraphedeliste"/>
        <w:numPr>
          <w:ilvl w:val="0"/>
          <w:numId w:val="5"/>
        </w:numPr>
        <w:jc w:val="left"/>
        <w:rPr>
          <w:noProof/>
          <w:lang w:eastAsia="fr-FR"/>
        </w:rPr>
      </w:pPr>
      <w:r>
        <w:rPr>
          <w:noProof/>
          <w:lang w:eastAsia="fr-FR"/>
        </w:rPr>
        <w:t>Fonctionnement des tests pour les 3 classes à créer</w:t>
      </w:r>
    </w:p>
    <w:p w14:paraId="08E9759A" w14:textId="77777777" w:rsidR="008C7B23" w:rsidRDefault="008C7B23" w:rsidP="008C7B23">
      <w:pPr>
        <w:pStyle w:val="Paragraphedeliste"/>
        <w:numPr>
          <w:ilvl w:val="0"/>
          <w:numId w:val="5"/>
        </w:numPr>
        <w:jc w:val="left"/>
        <w:rPr>
          <w:noProof/>
          <w:lang w:eastAsia="fr-FR"/>
        </w:rPr>
      </w:pPr>
      <w:r w:rsidRPr="00D869C0">
        <w:rPr>
          <w:noProof/>
          <w:lang w:eastAsia="fr-FR"/>
        </w:rPr>
        <w:t>La qualité de code</w:t>
      </w:r>
      <w:r>
        <w:rPr>
          <w:noProof/>
          <w:lang w:eastAsia="fr-FR"/>
        </w:rPr>
        <w:t xml:space="preserve"> peut diminuer la note du programme de correction jusqu'à 15%.</w:t>
      </w:r>
    </w:p>
    <w:p w14:paraId="7F515A07" w14:textId="77777777" w:rsidR="00811374" w:rsidRDefault="008C7B23" w:rsidP="008C7B23">
      <w:pPr>
        <w:pStyle w:val="Paragraphedeliste"/>
        <w:numPr>
          <w:ilvl w:val="0"/>
          <w:numId w:val="5"/>
        </w:numPr>
        <w:jc w:val="left"/>
        <w:rPr>
          <w:bCs/>
          <w:noProof/>
          <w:shd w:val="clear" w:color="auto" w:fill="E6E6E6"/>
        </w:rPr>
      </w:pPr>
      <w:r w:rsidRPr="001E146B">
        <w:rPr>
          <w:noProof/>
          <w:lang w:eastAsia="fr-FR"/>
        </w:rPr>
        <w:t>Soigner les commentaires pour les</w:t>
      </w:r>
      <w:r>
        <w:rPr>
          <w:bCs/>
          <w:noProof/>
          <w:shd w:val="clear" w:color="auto" w:fill="E6E6E6"/>
        </w:rPr>
        <w:t xml:space="preserve"> classes créées</w:t>
      </w:r>
      <w:r w:rsidRPr="005C2E82">
        <w:rPr>
          <w:bCs/>
          <w:noProof/>
          <w:shd w:val="clear" w:color="auto" w:fill="E6E6E6"/>
        </w:rPr>
        <w:sym w:font="Wingdings" w:char="F0E0"/>
      </w:r>
      <w:r>
        <w:rPr>
          <w:bCs/>
          <w:noProof/>
          <w:shd w:val="clear" w:color="auto" w:fill="E6E6E6"/>
        </w:rPr>
        <w:t xml:space="preserve"> jusqu’au </w:t>
      </w:r>
      <w:r w:rsidRPr="005C2E82">
        <w:rPr>
          <w:b/>
          <w:bCs/>
          <w:noProof/>
          <w:color w:val="FF0000"/>
          <w:shd w:val="clear" w:color="auto" w:fill="E6E6E6"/>
        </w:rPr>
        <w:t>1</w:t>
      </w:r>
      <w:r w:rsidR="00E9092F">
        <w:rPr>
          <w:b/>
          <w:bCs/>
          <w:noProof/>
          <w:color w:val="FF0000"/>
          <w:shd w:val="clear" w:color="auto" w:fill="E6E6E6"/>
        </w:rPr>
        <w:t>5</w:t>
      </w:r>
      <w:r>
        <w:rPr>
          <w:b/>
          <w:bCs/>
          <w:noProof/>
          <w:color w:val="FF0000"/>
          <w:shd w:val="clear" w:color="auto" w:fill="E6E6E6"/>
        </w:rPr>
        <w:t>%</w:t>
      </w:r>
      <w:r>
        <w:rPr>
          <w:bCs/>
          <w:noProof/>
          <w:shd w:val="clear" w:color="auto" w:fill="E6E6E6"/>
        </w:rPr>
        <w:t xml:space="preserve"> pourrait être enlevé.</w:t>
      </w:r>
    </w:p>
    <w:p w14:paraId="6EF7AA83" w14:textId="77777777" w:rsidR="00F530F6" w:rsidRDefault="00F530F6" w:rsidP="00F530F6">
      <w:pPr>
        <w:pStyle w:val="Paragraphedeliste"/>
        <w:numPr>
          <w:ilvl w:val="0"/>
          <w:numId w:val="5"/>
        </w:numPr>
        <w:jc w:val="left"/>
        <w:rPr>
          <w:noProof/>
          <w:lang w:eastAsia="fr-FR"/>
        </w:rPr>
      </w:pPr>
      <w:r>
        <w:rPr>
          <w:noProof/>
          <w:lang w:eastAsia="fr-FR"/>
        </w:rPr>
        <w:t>Noter que le fonctionnement du formulaire est facultatif, il compte pour 0%</w:t>
      </w:r>
    </w:p>
    <w:p w14:paraId="2E555A0E" w14:textId="77777777" w:rsidR="00F530F6" w:rsidRPr="008C7B23" w:rsidRDefault="00F530F6" w:rsidP="00F530F6">
      <w:pPr>
        <w:pStyle w:val="Paragraphedeliste"/>
        <w:jc w:val="left"/>
        <w:rPr>
          <w:bCs/>
          <w:noProof/>
          <w:shd w:val="clear" w:color="auto" w:fill="E6E6E6"/>
        </w:rPr>
      </w:pPr>
    </w:p>
    <w:sectPr w:rsidR="00F530F6" w:rsidRPr="008C7B23" w:rsidSect="009E52CD">
      <w:headerReference w:type="default" r:id="rId17"/>
      <w:footerReference w:type="default" r:id="rId18"/>
      <w:footerReference w:type="first" r:id="rId19"/>
      <w:pgSz w:w="12240" w:h="15840" w:code="1"/>
      <w:pgMar w:top="720" w:right="720" w:bottom="720" w:left="720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518EB" w14:textId="77777777" w:rsidR="009C7C7A" w:rsidRDefault="009C7C7A">
      <w:r>
        <w:separator/>
      </w:r>
    </w:p>
  </w:endnote>
  <w:endnote w:type="continuationSeparator" w:id="0">
    <w:p w14:paraId="476D7F5C" w14:textId="77777777" w:rsidR="009C7C7A" w:rsidRDefault="009C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E8F7" w14:textId="70752863" w:rsidR="00262B0D" w:rsidRPr="00FD1F96" w:rsidRDefault="00262B0D" w:rsidP="00E9092F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10773"/>
      </w:tabs>
      <w:ind w:right="-108"/>
      <w:rPr>
        <w:sz w:val="18"/>
        <w:szCs w:val="18"/>
      </w:rPr>
    </w:pPr>
    <w:r>
      <w:rPr>
        <w:sz w:val="18"/>
        <w:szCs w:val="18"/>
      </w:rPr>
      <w:t>420-</w:t>
    </w:r>
    <w:r w:rsidR="001F592D">
      <w:rPr>
        <w:sz w:val="18"/>
        <w:szCs w:val="18"/>
      </w:rPr>
      <w:t>C</w:t>
    </w:r>
    <w:r w:rsidR="008D7CE0">
      <w:rPr>
        <w:sz w:val="18"/>
        <w:szCs w:val="18"/>
      </w:rPr>
      <w:t>N</w:t>
    </w:r>
    <w:r w:rsidR="001F592D">
      <w:rPr>
        <w:sz w:val="18"/>
        <w:szCs w:val="18"/>
      </w:rPr>
      <w:t>4</w:t>
    </w:r>
    <w:r>
      <w:rPr>
        <w:sz w:val="18"/>
        <w:szCs w:val="18"/>
      </w:rPr>
      <w:t xml:space="preserve"> Programmation </w:t>
    </w:r>
    <w:r w:rsidR="001F592D">
      <w:rPr>
        <w:sz w:val="18"/>
        <w:szCs w:val="18"/>
      </w:rPr>
      <w:t>3</w:t>
    </w:r>
    <w:r>
      <w:rPr>
        <w:sz w:val="18"/>
        <w:szCs w:val="18"/>
      </w:rPr>
      <w:tab/>
    </w:r>
    <w:r w:rsidRPr="00FD1F96">
      <w:rPr>
        <w:sz w:val="18"/>
        <w:szCs w:val="18"/>
      </w:rPr>
      <w:tab/>
    </w:r>
    <w:r w:rsidR="00133FD0"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PAGE </w:instrText>
    </w:r>
    <w:r w:rsidR="00133FD0" w:rsidRPr="00FD1F96">
      <w:rPr>
        <w:rStyle w:val="Numrodepage"/>
        <w:sz w:val="18"/>
        <w:szCs w:val="18"/>
      </w:rPr>
      <w:fldChar w:fldCharType="separate"/>
    </w:r>
    <w:r w:rsidR="001D3C08">
      <w:rPr>
        <w:rStyle w:val="Numrodepage"/>
        <w:noProof/>
        <w:sz w:val="18"/>
        <w:szCs w:val="18"/>
      </w:rPr>
      <w:t>5</w:t>
    </w:r>
    <w:r w:rsidR="00133FD0" w:rsidRPr="00FD1F96">
      <w:rPr>
        <w:rStyle w:val="Numrodepage"/>
        <w:sz w:val="18"/>
        <w:szCs w:val="18"/>
      </w:rPr>
      <w:fldChar w:fldCharType="end"/>
    </w:r>
    <w:r w:rsidRPr="00FD1F96">
      <w:rPr>
        <w:rStyle w:val="Numrodepage"/>
        <w:sz w:val="18"/>
        <w:szCs w:val="18"/>
      </w:rPr>
      <w:t xml:space="preserve"> / </w:t>
    </w:r>
    <w:r w:rsidR="00133FD0" w:rsidRPr="00FD1F96">
      <w:rPr>
        <w:rStyle w:val="Numrodepage"/>
        <w:sz w:val="18"/>
        <w:szCs w:val="18"/>
      </w:rPr>
      <w:fldChar w:fldCharType="begin"/>
    </w:r>
    <w:r w:rsidRPr="00FD1F96">
      <w:rPr>
        <w:rStyle w:val="Numrodepage"/>
        <w:sz w:val="18"/>
        <w:szCs w:val="18"/>
      </w:rPr>
      <w:instrText xml:space="preserve"> NUMPAGES </w:instrText>
    </w:r>
    <w:r w:rsidR="00133FD0" w:rsidRPr="00FD1F96">
      <w:rPr>
        <w:rStyle w:val="Numrodepage"/>
        <w:sz w:val="18"/>
        <w:szCs w:val="18"/>
      </w:rPr>
      <w:fldChar w:fldCharType="separate"/>
    </w:r>
    <w:r w:rsidR="001D3C08">
      <w:rPr>
        <w:rStyle w:val="Numrodepage"/>
        <w:noProof/>
        <w:sz w:val="18"/>
        <w:szCs w:val="18"/>
      </w:rPr>
      <w:t>5</w:t>
    </w:r>
    <w:r w:rsidR="00133FD0" w:rsidRPr="00FD1F96">
      <w:rPr>
        <w:rStyle w:val="Numrodepage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6B18" w14:textId="40B02972" w:rsidR="00262B0D" w:rsidRPr="000314E0" w:rsidRDefault="00133FD0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</w:rPr>
    </w:pPr>
    <w:r w:rsidRPr="000314E0">
      <w:rPr>
        <w:sz w:val="18"/>
        <w:szCs w:val="18"/>
      </w:rPr>
      <w:fldChar w:fldCharType="begin"/>
    </w:r>
    <w:r w:rsidR="00262B0D" w:rsidRPr="000314E0">
      <w:rPr>
        <w:sz w:val="18"/>
        <w:szCs w:val="18"/>
      </w:rPr>
      <w:instrText xml:space="preserve"> FILENAME </w:instrText>
    </w:r>
    <w:r w:rsidRPr="000314E0">
      <w:rPr>
        <w:sz w:val="18"/>
        <w:szCs w:val="18"/>
      </w:rPr>
      <w:fldChar w:fldCharType="separate"/>
    </w:r>
    <w:r w:rsidR="00651027">
      <w:rPr>
        <w:noProof/>
        <w:sz w:val="18"/>
        <w:szCs w:val="18"/>
      </w:rPr>
      <w:t>TP4 Caméra (Énoncé)</w:t>
    </w:r>
    <w:r w:rsidRPr="000314E0">
      <w:rPr>
        <w:sz w:val="18"/>
        <w:szCs w:val="18"/>
      </w:rPr>
      <w:fldChar w:fldCharType="end"/>
    </w:r>
    <w:r w:rsidR="00262B0D" w:rsidRPr="000314E0">
      <w:rPr>
        <w:sz w:val="18"/>
        <w:szCs w:val="18"/>
      </w:rPr>
      <w:tab/>
    </w:r>
    <w:r w:rsidR="00262B0D" w:rsidRPr="000314E0">
      <w:rPr>
        <w:sz w:val="18"/>
        <w:szCs w:val="18"/>
      </w:rPr>
      <w:tab/>
    </w:r>
    <w:r w:rsidRPr="000314E0">
      <w:rPr>
        <w:rStyle w:val="Numrodepage"/>
        <w:sz w:val="18"/>
        <w:szCs w:val="18"/>
      </w:rPr>
      <w:fldChar w:fldCharType="begin"/>
    </w:r>
    <w:r w:rsidR="00262B0D" w:rsidRPr="000314E0">
      <w:rPr>
        <w:rStyle w:val="Numrodepage"/>
        <w:sz w:val="18"/>
        <w:szCs w:val="18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 w:rsidR="00262B0D">
      <w:rPr>
        <w:rStyle w:val="Numrodepage"/>
        <w:noProof/>
        <w:sz w:val="18"/>
        <w:szCs w:val="18"/>
      </w:rPr>
      <w:t>1</w:t>
    </w:r>
    <w:r w:rsidRPr="000314E0">
      <w:rPr>
        <w:rStyle w:val="Numrodepage"/>
        <w:sz w:val="18"/>
        <w:szCs w:val="18"/>
      </w:rPr>
      <w:fldChar w:fldCharType="end"/>
    </w:r>
    <w:r w:rsidR="00262B0D" w:rsidRPr="000314E0">
      <w:rPr>
        <w:rStyle w:val="Numrodepage"/>
        <w:sz w:val="18"/>
        <w:szCs w:val="18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="00262B0D" w:rsidRPr="000314E0">
      <w:rPr>
        <w:rStyle w:val="Numrodepage"/>
        <w:sz w:val="18"/>
        <w:szCs w:val="18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 w:rsidR="00262B0D">
      <w:rPr>
        <w:rStyle w:val="Numrodepage"/>
        <w:noProof/>
        <w:sz w:val="18"/>
        <w:szCs w:val="18"/>
      </w:rPr>
      <w:t>6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44A0" w14:textId="77777777" w:rsidR="009C7C7A" w:rsidRDefault="009C7C7A">
      <w:r>
        <w:separator/>
      </w:r>
    </w:p>
  </w:footnote>
  <w:footnote w:type="continuationSeparator" w:id="0">
    <w:p w14:paraId="0B3C0AD3" w14:textId="77777777" w:rsidR="009C7C7A" w:rsidRDefault="009C7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CD0C" w14:textId="707A628C" w:rsidR="00262B0D" w:rsidRPr="00166D2E" w:rsidRDefault="00262B0D" w:rsidP="00AC5AAD">
    <w:pPr>
      <w:pStyle w:val="En-tte"/>
      <w:pBdr>
        <w:bottom w:val="single" w:sz="4" w:space="1" w:color="auto"/>
      </w:pBdr>
      <w:tabs>
        <w:tab w:val="clear" w:pos="8640"/>
        <w:tab w:val="right" w:pos="10773"/>
      </w:tabs>
      <w:ind w:right="49"/>
      <w:rPr>
        <w:b/>
        <w:sz w:val="20"/>
        <w:szCs w:val="20"/>
      </w:rPr>
    </w:pPr>
    <w:r>
      <w:rPr>
        <w:b/>
        <w:sz w:val="20"/>
        <w:szCs w:val="20"/>
      </w:rPr>
      <w:t>Encapsulation</w:t>
    </w:r>
    <w:r w:rsidRPr="00166D2E">
      <w:rPr>
        <w:b/>
        <w:sz w:val="20"/>
        <w:szCs w:val="20"/>
      </w:rPr>
      <w:tab/>
    </w:r>
    <w:r w:rsidRPr="00166D2E">
      <w:rPr>
        <w:b/>
        <w:sz w:val="20"/>
        <w:szCs w:val="20"/>
      </w:rPr>
      <w:tab/>
    </w:r>
    <w:r w:rsidR="00EC5EAD">
      <w:rPr>
        <w:b/>
        <w:sz w:val="20"/>
        <w:szCs w:val="20"/>
      </w:rPr>
      <w:t>TP</w:t>
    </w:r>
    <w:r w:rsidR="001F592D">
      <w:rPr>
        <w:b/>
        <w:sz w:val="20"/>
        <w:szCs w:val="20"/>
      </w:rPr>
      <w:t>2</w:t>
    </w:r>
    <w:r w:rsidR="00902524">
      <w:rPr>
        <w:b/>
        <w:sz w:val="20"/>
        <w:szCs w:val="20"/>
      </w:rPr>
      <w:t>(</w:t>
    </w:r>
    <w:r w:rsidR="001F592D">
      <w:rPr>
        <w:b/>
        <w:sz w:val="20"/>
        <w:szCs w:val="20"/>
      </w:rPr>
      <w:t>15</w:t>
    </w:r>
    <w:r w:rsidR="00902524">
      <w:rPr>
        <w:b/>
        <w:sz w:val="20"/>
        <w:szCs w:val="20"/>
      </w:rPr>
      <w:t xml:space="preserve">%)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101E"/>
    <w:multiLevelType w:val="hybridMultilevel"/>
    <w:tmpl w:val="183C0B46"/>
    <w:lvl w:ilvl="0" w:tplc="AE4880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07CF"/>
    <w:multiLevelType w:val="hybridMultilevel"/>
    <w:tmpl w:val="84B492C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36FF"/>
    <w:multiLevelType w:val="hybridMultilevel"/>
    <w:tmpl w:val="5284F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C2046"/>
    <w:multiLevelType w:val="hybridMultilevel"/>
    <w:tmpl w:val="B72E00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17BF7"/>
    <w:multiLevelType w:val="hybridMultilevel"/>
    <w:tmpl w:val="5448A03C"/>
    <w:lvl w:ilvl="0" w:tplc="B4CA2412">
      <w:start w:val="1"/>
      <w:numFmt w:val="bullet"/>
      <w:pStyle w:val="mthode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13D9A"/>
    <w:multiLevelType w:val="hybridMultilevel"/>
    <w:tmpl w:val="04E07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E31A0"/>
    <w:multiLevelType w:val="hybridMultilevel"/>
    <w:tmpl w:val="4DB6AB8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76BCD"/>
    <w:multiLevelType w:val="hybridMultilevel"/>
    <w:tmpl w:val="AB8484B2"/>
    <w:lvl w:ilvl="0" w:tplc="AB9CF30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0699816">
    <w:abstractNumId w:val="4"/>
  </w:num>
  <w:num w:numId="2" w16cid:durableId="1962611853">
    <w:abstractNumId w:val="7"/>
  </w:num>
  <w:num w:numId="3" w16cid:durableId="23753269">
    <w:abstractNumId w:val="5"/>
  </w:num>
  <w:num w:numId="4" w16cid:durableId="910118862">
    <w:abstractNumId w:val="0"/>
  </w:num>
  <w:num w:numId="5" w16cid:durableId="585964431">
    <w:abstractNumId w:val="3"/>
  </w:num>
  <w:num w:numId="6" w16cid:durableId="31615758">
    <w:abstractNumId w:val="6"/>
  </w:num>
  <w:num w:numId="7" w16cid:durableId="580065477">
    <w:abstractNumId w:val="2"/>
  </w:num>
  <w:num w:numId="8" w16cid:durableId="116046279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color="blue">
      <v:fill color="white" on="f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58"/>
    <w:rsid w:val="0000293E"/>
    <w:rsid w:val="00004EC0"/>
    <w:rsid w:val="000102B6"/>
    <w:rsid w:val="0001766B"/>
    <w:rsid w:val="00017C58"/>
    <w:rsid w:val="000314E0"/>
    <w:rsid w:val="00031FC8"/>
    <w:rsid w:val="00036348"/>
    <w:rsid w:val="00037710"/>
    <w:rsid w:val="00037F3C"/>
    <w:rsid w:val="00053738"/>
    <w:rsid w:val="00055557"/>
    <w:rsid w:val="00057AF5"/>
    <w:rsid w:val="00060CDE"/>
    <w:rsid w:val="00063AEA"/>
    <w:rsid w:val="00064A40"/>
    <w:rsid w:val="00065D67"/>
    <w:rsid w:val="000677C5"/>
    <w:rsid w:val="0008526D"/>
    <w:rsid w:val="00086894"/>
    <w:rsid w:val="0009162D"/>
    <w:rsid w:val="00093B9F"/>
    <w:rsid w:val="000948A1"/>
    <w:rsid w:val="00096073"/>
    <w:rsid w:val="000A38AA"/>
    <w:rsid w:val="000A523A"/>
    <w:rsid w:val="000B1508"/>
    <w:rsid w:val="000B2848"/>
    <w:rsid w:val="000D0CB7"/>
    <w:rsid w:val="000F7D72"/>
    <w:rsid w:val="0010333E"/>
    <w:rsid w:val="00104AFE"/>
    <w:rsid w:val="00104F81"/>
    <w:rsid w:val="001064DF"/>
    <w:rsid w:val="001068A6"/>
    <w:rsid w:val="00111DBB"/>
    <w:rsid w:val="00116239"/>
    <w:rsid w:val="00121A39"/>
    <w:rsid w:val="0012698F"/>
    <w:rsid w:val="00133FD0"/>
    <w:rsid w:val="001413DB"/>
    <w:rsid w:val="001428C9"/>
    <w:rsid w:val="001432EC"/>
    <w:rsid w:val="00154692"/>
    <w:rsid w:val="001562BB"/>
    <w:rsid w:val="00162C6D"/>
    <w:rsid w:val="00164A5B"/>
    <w:rsid w:val="00166D2E"/>
    <w:rsid w:val="001725D9"/>
    <w:rsid w:val="00176C56"/>
    <w:rsid w:val="00183B72"/>
    <w:rsid w:val="00193D16"/>
    <w:rsid w:val="001940CC"/>
    <w:rsid w:val="001977D6"/>
    <w:rsid w:val="001B494C"/>
    <w:rsid w:val="001C180E"/>
    <w:rsid w:val="001C4626"/>
    <w:rsid w:val="001D03CB"/>
    <w:rsid w:val="001D1D62"/>
    <w:rsid w:val="001D27CE"/>
    <w:rsid w:val="001D3C08"/>
    <w:rsid w:val="001D540D"/>
    <w:rsid w:val="001E0710"/>
    <w:rsid w:val="001F30B0"/>
    <w:rsid w:val="001F592D"/>
    <w:rsid w:val="00201990"/>
    <w:rsid w:val="00201DE7"/>
    <w:rsid w:val="00206618"/>
    <w:rsid w:val="00206925"/>
    <w:rsid w:val="00207DC2"/>
    <w:rsid w:val="002105C0"/>
    <w:rsid w:val="002142EA"/>
    <w:rsid w:val="0021519B"/>
    <w:rsid w:val="00217769"/>
    <w:rsid w:val="00222325"/>
    <w:rsid w:val="00223672"/>
    <w:rsid w:val="00224060"/>
    <w:rsid w:val="00224B2F"/>
    <w:rsid w:val="002264EA"/>
    <w:rsid w:val="00227996"/>
    <w:rsid w:val="0023155B"/>
    <w:rsid w:val="00243102"/>
    <w:rsid w:val="00246D9D"/>
    <w:rsid w:val="00247CD5"/>
    <w:rsid w:val="00251897"/>
    <w:rsid w:val="00252757"/>
    <w:rsid w:val="00253A51"/>
    <w:rsid w:val="00262B0D"/>
    <w:rsid w:val="00262FAD"/>
    <w:rsid w:val="002715EC"/>
    <w:rsid w:val="00281089"/>
    <w:rsid w:val="00287236"/>
    <w:rsid w:val="002902D4"/>
    <w:rsid w:val="00297EB0"/>
    <w:rsid w:val="002A16F9"/>
    <w:rsid w:val="002A5522"/>
    <w:rsid w:val="002A5B59"/>
    <w:rsid w:val="002B23AF"/>
    <w:rsid w:val="002C6CC2"/>
    <w:rsid w:val="002D496C"/>
    <w:rsid w:val="002E6159"/>
    <w:rsid w:val="002F2990"/>
    <w:rsid w:val="003013DD"/>
    <w:rsid w:val="00311E73"/>
    <w:rsid w:val="00317482"/>
    <w:rsid w:val="00323C57"/>
    <w:rsid w:val="003275F2"/>
    <w:rsid w:val="003315C2"/>
    <w:rsid w:val="0033164E"/>
    <w:rsid w:val="00335B07"/>
    <w:rsid w:val="0033622D"/>
    <w:rsid w:val="00337AFE"/>
    <w:rsid w:val="00354EF4"/>
    <w:rsid w:val="003553A7"/>
    <w:rsid w:val="00357186"/>
    <w:rsid w:val="003713F6"/>
    <w:rsid w:val="003722D9"/>
    <w:rsid w:val="00373847"/>
    <w:rsid w:val="00376F91"/>
    <w:rsid w:val="00377F21"/>
    <w:rsid w:val="003801DF"/>
    <w:rsid w:val="00381DB6"/>
    <w:rsid w:val="003840D0"/>
    <w:rsid w:val="00392590"/>
    <w:rsid w:val="00394CAA"/>
    <w:rsid w:val="00397155"/>
    <w:rsid w:val="003A0EC2"/>
    <w:rsid w:val="003A2739"/>
    <w:rsid w:val="003A5B23"/>
    <w:rsid w:val="003A5C50"/>
    <w:rsid w:val="003B0174"/>
    <w:rsid w:val="003B0E7A"/>
    <w:rsid w:val="003B1872"/>
    <w:rsid w:val="003B64C1"/>
    <w:rsid w:val="003C275A"/>
    <w:rsid w:val="003C5FD4"/>
    <w:rsid w:val="003E347A"/>
    <w:rsid w:val="003E3498"/>
    <w:rsid w:val="003E6C05"/>
    <w:rsid w:val="003F2B5D"/>
    <w:rsid w:val="003F4BC8"/>
    <w:rsid w:val="00403052"/>
    <w:rsid w:val="004112BE"/>
    <w:rsid w:val="0041454A"/>
    <w:rsid w:val="00414633"/>
    <w:rsid w:val="0042199D"/>
    <w:rsid w:val="004224C7"/>
    <w:rsid w:val="00424E1D"/>
    <w:rsid w:val="00426D8D"/>
    <w:rsid w:val="004303EC"/>
    <w:rsid w:val="0043052B"/>
    <w:rsid w:val="0043067A"/>
    <w:rsid w:val="00431B2E"/>
    <w:rsid w:val="0043224F"/>
    <w:rsid w:val="004337DF"/>
    <w:rsid w:val="0043712B"/>
    <w:rsid w:val="0046032C"/>
    <w:rsid w:val="00463192"/>
    <w:rsid w:val="00465CF0"/>
    <w:rsid w:val="00466BBE"/>
    <w:rsid w:val="0047054C"/>
    <w:rsid w:val="00473961"/>
    <w:rsid w:val="004762F2"/>
    <w:rsid w:val="00476E1D"/>
    <w:rsid w:val="00490AA2"/>
    <w:rsid w:val="004912EF"/>
    <w:rsid w:val="00491B28"/>
    <w:rsid w:val="004A29CC"/>
    <w:rsid w:val="004A2B87"/>
    <w:rsid w:val="004A541C"/>
    <w:rsid w:val="004B136C"/>
    <w:rsid w:val="004B3CCC"/>
    <w:rsid w:val="004B4BCF"/>
    <w:rsid w:val="004C1CEF"/>
    <w:rsid w:val="004C6C33"/>
    <w:rsid w:val="004F0DB9"/>
    <w:rsid w:val="004F50D0"/>
    <w:rsid w:val="005136E9"/>
    <w:rsid w:val="00517F7A"/>
    <w:rsid w:val="005208FD"/>
    <w:rsid w:val="00523E79"/>
    <w:rsid w:val="0052405D"/>
    <w:rsid w:val="0053768C"/>
    <w:rsid w:val="00541E45"/>
    <w:rsid w:val="00542E6E"/>
    <w:rsid w:val="005449AE"/>
    <w:rsid w:val="00556193"/>
    <w:rsid w:val="0056449D"/>
    <w:rsid w:val="0056715B"/>
    <w:rsid w:val="00570AA2"/>
    <w:rsid w:val="005822F4"/>
    <w:rsid w:val="005825E1"/>
    <w:rsid w:val="0058346F"/>
    <w:rsid w:val="00587B1A"/>
    <w:rsid w:val="00595001"/>
    <w:rsid w:val="00596B2F"/>
    <w:rsid w:val="005A032F"/>
    <w:rsid w:val="005A570E"/>
    <w:rsid w:val="005B2F60"/>
    <w:rsid w:val="005B4146"/>
    <w:rsid w:val="005C75F8"/>
    <w:rsid w:val="005D03B8"/>
    <w:rsid w:val="005D32BD"/>
    <w:rsid w:val="005E1957"/>
    <w:rsid w:val="005F6D31"/>
    <w:rsid w:val="005F719A"/>
    <w:rsid w:val="00603C19"/>
    <w:rsid w:val="00603C6E"/>
    <w:rsid w:val="0060679F"/>
    <w:rsid w:val="006072DB"/>
    <w:rsid w:val="00607C5D"/>
    <w:rsid w:val="0061136E"/>
    <w:rsid w:val="006174B8"/>
    <w:rsid w:val="00620881"/>
    <w:rsid w:val="006214A7"/>
    <w:rsid w:val="00623E7C"/>
    <w:rsid w:val="00624C32"/>
    <w:rsid w:val="00630761"/>
    <w:rsid w:val="00633E96"/>
    <w:rsid w:val="00644E85"/>
    <w:rsid w:val="00647376"/>
    <w:rsid w:val="0064779C"/>
    <w:rsid w:val="00651027"/>
    <w:rsid w:val="00651767"/>
    <w:rsid w:val="006525C0"/>
    <w:rsid w:val="006552C4"/>
    <w:rsid w:val="0065670E"/>
    <w:rsid w:val="00656A52"/>
    <w:rsid w:val="00656DC8"/>
    <w:rsid w:val="0066000E"/>
    <w:rsid w:val="00661E72"/>
    <w:rsid w:val="00663333"/>
    <w:rsid w:val="00663767"/>
    <w:rsid w:val="00667682"/>
    <w:rsid w:val="00670C51"/>
    <w:rsid w:val="00676B0F"/>
    <w:rsid w:val="00676CA9"/>
    <w:rsid w:val="00682210"/>
    <w:rsid w:val="00683E5C"/>
    <w:rsid w:val="00683E66"/>
    <w:rsid w:val="006919AE"/>
    <w:rsid w:val="006950D6"/>
    <w:rsid w:val="006A0DE9"/>
    <w:rsid w:val="006B045B"/>
    <w:rsid w:val="006B1670"/>
    <w:rsid w:val="006B2B96"/>
    <w:rsid w:val="006B53B1"/>
    <w:rsid w:val="006C1FE5"/>
    <w:rsid w:val="006C41A0"/>
    <w:rsid w:val="006D6B80"/>
    <w:rsid w:val="006E17BB"/>
    <w:rsid w:val="006E3F71"/>
    <w:rsid w:val="006E465B"/>
    <w:rsid w:val="006E50D2"/>
    <w:rsid w:val="007054B4"/>
    <w:rsid w:val="0071208F"/>
    <w:rsid w:val="007152F5"/>
    <w:rsid w:val="007157CD"/>
    <w:rsid w:val="00715928"/>
    <w:rsid w:val="00724579"/>
    <w:rsid w:val="00734341"/>
    <w:rsid w:val="00741826"/>
    <w:rsid w:val="00743551"/>
    <w:rsid w:val="0074696B"/>
    <w:rsid w:val="00747E58"/>
    <w:rsid w:val="0075034E"/>
    <w:rsid w:val="00750E81"/>
    <w:rsid w:val="0075312E"/>
    <w:rsid w:val="00754A13"/>
    <w:rsid w:val="00755DAE"/>
    <w:rsid w:val="00762152"/>
    <w:rsid w:val="0076511F"/>
    <w:rsid w:val="00765316"/>
    <w:rsid w:val="00765B0E"/>
    <w:rsid w:val="00765F51"/>
    <w:rsid w:val="00766875"/>
    <w:rsid w:val="007810FB"/>
    <w:rsid w:val="00782067"/>
    <w:rsid w:val="0078330D"/>
    <w:rsid w:val="0078668F"/>
    <w:rsid w:val="00787DE2"/>
    <w:rsid w:val="0079039E"/>
    <w:rsid w:val="007B0DC1"/>
    <w:rsid w:val="007B63B6"/>
    <w:rsid w:val="007C13AD"/>
    <w:rsid w:val="007C2C6E"/>
    <w:rsid w:val="007C4525"/>
    <w:rsid w:val="007C5C0B"/>
    <w:rsid w:val="007C6FC2"/>
    <w:rsid w:val="007D553E"/>
    <w:rsid w:val="007E48A8"/>
    <w:rsid w:val="007E7967"/>
    <w:rsid w:val="007F224C"/>
    <w:rsid w:val="007F3A77"/>
    <w:rsid w:val="00807A35"/>
    <w:rsid w:val="00811374"/>
    <w:rsid w:val="008210E6"/>
    <w:rsid w:val="00827D78"/>
    <w:rsid w:val="0083005D"/>
    <w:rsid w:val="00834E7C"/>
    <w:rsid w:val="00835B62"/>
    <w:rsid w:val="00841562"/>
    <w:rsid w:val="00850BD3"/>
    <w:rsid w:val="00851E84"/>
    <w:rsid w:val="008567D0"/>
    <w:rsid w:val="008603E0"/>
    <w:rsid w:val="0086265B"/>
    <w:rsid w:val="00880945"/>
    <w:rsid w:val="00881428"/>
    <w:rsid w:val="008925AC"/>
    <w:rsid w:val="008A5DB6"/>
    <w:rsid w:val="008B0B83"/>
    <w:rsid w:val="008B2C18"/>
    <w:rsid w:val="008B2F7C"/>
    <w:rsid w:val="008C3425"/>
    <w:rsid w:val="008C7B23"/>
    <w:rsid w:val="008D3151"/>
    <w:rsid w:val="008D453D"/>
    <w:rsid w:val="008D7CE0"/>
    <w:rsid w:val="008E6DB7"/>
    <w:rsid w:val="008F3F12"/>
    <w:rsid w:val="008F4B0F"/>
    <w:rsid w:val="008F53A3"/>
    <w:rsid w:val="008F5E3E"/>
    <w:rsid w:val="008F6667"/>
    <w:rsid w:val="008F7027"/>
    <w:rsid w:val="009005F4"/>
    <w:rsid w:val="00900F1D"/>
    <w:rsid w:val="00902524"/>
    <w:rsid w:val="00902BA6"/>
    <w:rsid w:val="009078DE"/>
    <w:rsid w:val="009145CA"/>
    <w:rsid w:val="00916A82"/>
    <w:rsid w:val="00922426"/>
    <w:rsid w:val="00932D51"/>
    <w:rsid w:val="00934ECF"/>
    <w:rsid w:val="00937725"/>
    <w:rsid w:val="00964467"/>
    <w:rsid w:val="00966023"/>
    <w:rsid w:val="00975485"/>
    <w:rsid w:val="009801BC"/>
    <w:rsid w:val="00980293"/>
    <w:rsid w:val="00983181"/>
    <w:rsid w:val="00990459"/>
    <w:rsid w:val="009906DA"/>
    <w:rsid w:val="00990933"/>
    <w:rsid w:val="00990B16"/>
    <w:rsid w:val="00992C84"/>
    <w:rsid w:val="009946D0"/>
    <w:rsid w:val="009963E7"/>
    <w:rsid w:val="009A3F97"/>
    <w:rsid w:val="009A4C9A"/>
    <w:rsid w:val="009B5D9E"/>
    <w:rsid w:val="009B7136"/>
    <w:rsid w:val="009B7BEF"/>
    <w:rsid w:val="009C05E1"/>
    <w:rsid w:val="009C2BC8"/>
    <w:rsid w:val="009C7C7A"/>
    <w:rsid w:val="009C7FD1"/>
    <w:rsid w:val="009D058B"/>
    <w:rsid w:val="009D172C"/>
    <w:rsid w:val="009D237E"/>
    <w:rsid w:val="009D55AE"/>
    <w:rsid w:val="009D6B1C"/>
    <w:rsid w:val="009D74CD"/>
    <w:rsid w:val="009E086D"/>
    <w:rsid w:val="009E09C1"/>
    <w:rsid w:val="009E1C3C"/>
    <w:rsid w:val="009E52CD"/>
    <w:rsid w:val="009F0643"/>
    <w:rsid w:val="009F0934"/>
    <w:rsid w:val="009F4A70"/>
    <w:rsid w:val="009F7DFF"/>
    <w:rsid w:val="00A030E2"/>
    <w:rsid w:val="00A16A19"/>
    <w:rsid w:val="00A20580"/>
    <w:rsid w:val="00A2181C"/>
    <w:rsid w:val="00A33A33"/>
    <w:rsid w:val="00A42308"/>
    <w:rsid w:val="00A56477"/>
    <w:rsid w:val="00A57897"/>
    <w:rsid w:val="00A64820"/>
    <w:rsid w:val="00A652EE"/>
    <w:rsid w:val="00A80470"/>
    <w:rsid w:val="00A85E9D"/>
    <w:rsid w:val="00A8618B"/>
    <w:rsid w:val="00A900A9"/>
    <w:rsid w:val="00A92632"/>
    <w:rsid w:val="00A927A2"/>
    <w:rsid w:val="00A957D7"/>
    <w:rsid w:val="00AA366B"/>
    <w:rsid w:val="00AA6799"/>
    <w:rsid w:val="00AA6B25"/>
    <w:rsid w:val="00AB1344"/>
    <w:rsid w:val="00AB720A"/>
    <w:rsid w:val="00AB7958"/>
    <w:rsid w:val="00AC0CD0"/>
    <w:rsid w:val="00AC5AAD"/>
    <w:rsid w:val="00AD392B"/>
    <w:rsid w:val="00AD58E4"/>
    <w:rsid w:val="00AD7651"/>
    <w:rsid w:val="00AE45C2"/>
    <w:rsid w:val="00AE5B48"/>
    <w:rsid w:val="00AE7566"/>
    <w:rsid w:val="00AE779A"/>
    <w:rsid w:val="00AF0EBB"/>
    <w:rsid w:val="00AF29CD"/>
    <w:rsid w:val="00AF3FD8"/>
    <w:rsid w:val="00AF7CAE"/>
    <w:rsid w:val="00B12CC8"/>
    <w:rsid w:val="00B24A9E"/>
    <w:rsid w:val="00B35F21"/>
    <w:rsid w:val="00B40CFF"/>
    <w:rsid w:val="00B45A03"/>
    <w:rsid w:val="00B468BC"/>
    <w:rsid w:val="00B52D5D"/>
    <w:rsid w:val="00B5373F"/>
    <w:rsid w:val="00B6751F"/>
    <w:rsid w:val="00B70AFE"/>
    <w:rsid w:val="00B726E7"/>
    <w:rsid w:val="00B74B89"/>
    <w:rsid w:val="00B842BE"/>
    <w:rsid w:val="00B872CE"/>
    <w:rsid w:val="00B92488"/>
    <w:rsid w:val="00B97E1D"/>
    <w:rsid w:val="00BA1126"/>
    <w:rsid w:val="00BA5C35"/>
    <w:rsid w:val="00BB0061"/>
    <w:rsid w:val="00BB14CC"/>
    <w:rsid w:val="00BB62D3"/>
    <w:rsid w:val="00BB65CD"/>
    <w:rsid w:val="00BC017E"/>
    <w:rsid w:val="00BC1D1F"/>
    <w:rsid w:val="00BC621B"/>
    <w:rsid w:val="00BC68E3"/>
    <w:rsid w:val="00BC6CF8"/>
    <w:rsid w:val="00BD0921"/>
    <w:rsid w:val="00BD12F0"/>
    <w:rsid w:val="00BD4E1C"/>
    <w:rsid w:val="00BD53E2"/>
    <w:rsid w:val="00BE1935"/>
    <w:rsid w:val="00BE43C7"/>
    <w:rsid w:val="00BE468F"/>
    <w:rsid w:val="00BF2709"/>
    <w:rsid w:val="00C07486"/>
    <w:rsid w:val="00C25F24"/>
    <w:rsid w:val="00C45526"/>
    <w:rsid w:val="00C459ED"/>
    <w:rsid w:val="00C472C3"/>
    <w:rsid w:val="00C523C6"/>
    <w:rsid w:val="00C75817"/>
    <w:rsid w:val="00C762C0"/>
    <w:rsid w:val="00C83A16"/>
    <w:rsid w:val="00C83BE4"/>
    <w:rsid w:val="00C84433"/>
    <w:rsid w:val="00C95F50"/>
    <w:rsid w:val="00C963C4"/>
    <w:rsid w:val="00CA7F87"/>
    <w:rsid w:val="00CB0A17"/>
    <w:rsid w:val="00CB0CE1"/>
    <w:rsid w:val="00CB52E0"/>
    <w:rsid w:val="00CB7546"/>
    <w:rsid w:val="00CC1678"/>
    <w:rsid w:val="00CC1CF2"/>
    <w:rsid w:val="00CC21C9"/>
    <w:rsid w:val="00CD4477"/>
    <w:rsid w:val="00CE7718"/>
    <w:rsid w:val="00CF1F5F"/>
    <w:rsid w:val="00CF3CA9"/>
    <w:rsid w:val="00CF60CF"/>
    <w:rsid w:val="00D02DEB"/>
    <w:rsid w:val="00D0353B"/>
    <w:rsid w:val="00D1180A"/>
    <w:rsid w:val="00D15DB2"/>
    <w:rsid w:val="00D26B32"/>
    <w:rsid w:val="00D307BB"/>
    <w:rsid w:val="00D4646F"/>
    <w:rsid w:val="00D549AF"/>
    <w:rsid w:val="00D64E3F"/>
    <w:rsid w:val="00D65197"/>
    <w:rsid w:val="00D65921"/>
    <w:rsid w:val="00D7159D"/>
    <w:rsid w:val="00D773AF"/>
    <w:rsid w:val="00D80C8F"/>
    <w:rsid w:val="00DA6A5A"/>
    <w:rsid w:val="00DB35DF"/>
    <w:rsid w:val="00DB4C61"/>
    <w:rsid w:val="00DC01D3"/>
    <w:rsid w:val="00DC22FA"/>
    <w:rsid w:val="00DC2CF6"/>
    <w:rsid w:val="00DC7E39"/>
    <w:rsid w:val="00DD0EF7"/>
    <w:rsid w:val="00DD6EA1"/>
    <w:rsid w:val="00DE2692"/>
    <w:rsid w:val="00DE44DC"/>
    <w:rsid w:val="00DE4761"/>
    <w:rsid w:val="00DF131A"/>
    <w:rsid w:val="00DF37CB"/>
    <w:rsid w:val="00E42C2A"/>
    <w:rsid w:val="00E5650B"/>
    <w:rsid w:val="00E60D10"/>
    <w:rsid w:val="00E621A5"/>
    <w:rsid w:val="00E63D03"/>
    <w:rsid w:val="00E7139C"/>
    <w:rsid w:val="00E74F83"/>
    <w:rsid w:val="00E750E7"/>
    <w:rsid w:val="00E8000F"/>
    <w:rsid w:val="00E83412"/>
    <w:rsid w:val="00E908D5"/>
    <w:rsid w:val="00E9092F"/>
    <w:rsid w:val="00E9094C"/>
    <w:rsid w:val="00E91987"/>
    <w:rsid w:val="00E932D7"/>
    <w:rsid w:val="00E9562D"/>
    <w:rsid w:val="00E978B6"/>
    <w:rsid w:val="00E97DBB"/>
    <w:rsid w:val="00EA73B1"/>
    <w:rsid w:val="00EB21BA"/>
    <w:rsid w:val="00EB7EBA"/>
    <w:rsid w:val="00EC3794"/>
    <w:rsid w:val="00EC5EAD"/>
    <w:rsid w:val="00EC735E"/>
    <w:rsid w:val="00ED0BEF"/>
    <w:rsid w:val="00ED1D49"/>
    <w:rsid w:val="00ED3E86"/>
    <w:rsid w:val="00EE06B5"/>
    <w:rsid w:val="00EE1377"/>
    <w:rsid w:val="00EE5544"/>
    <w:rsid w:val="00EF4466"/>
    <w:rsid w:val="00F0115D"/>
    <w:rsid w:val="00F011BD"/>
    <w:rsid w:val="00F02D3D"/>
    <w:rsid w:val="00F031D1"/>
    <w:rsid w:val="00F04570"/>
    <w:rsid w:val="00F050B0"/>
    <w:rsid w:val="00F06474"/>
    <w:rsid w:val="00F067B0"/>
    <w:rsid w:val="00F1235E"/>
    <w:rsid w:val="00F161C8"/>
    <w:rsid w:val="00F16E6A"/>
    <w:rsid w:val="00F20106"/>
    <w:rsid w:val="00F208F4"/>
    <w:rsid w:val="00F213E7"/>
    <w:rsid w:val="00F2380E"/>
    <w:rsid w:val="00F23BFA"/>
    <w:rsid w:val="00F24B9B"/>
    <w:rsid w:val="00F27ADD"/>
    <w:rsid w:val="00F311D4"/>
    <w:rsid w:val="00F346B3"/>
    <w:rsid w:val="00F41A9F"/>
    <w:rsid w:val="00F420DB"/>
    <w:rsid w:val="00F43AF5"/>
    <w:rsid w:val="00F50230"/>
    <w:rsid w:val="00F51029"/>
    <w:rsid w:val="00F530F6"/>
    <w:rsid w:val="00F55292"/>
    <w:rsid w:val="00F61C99"/>
    <w:rsid w:val="00F67AE2"/>
    <w:rsid w:val="00F77C89"/>
    <w:rsid w:val="00F81D51"/>
    <w:rsid w:val="00F83D03"/>
    <w:rsid w:val="00F871B8"/>
    <w:rsid w:val="00F872AB"/>
    <w:rsid w:val="00F87509"/>
    <w:rsid w:val="00F87E60"/>
    <w:rsid w:val="00F93B83"/>
    <w:rsid w:val="00F94D95"/>
    <w:rsid w:val="00FA2D39"/>
    <w:rsid w:val="00FA5A7D"/>
    <w:rsid w:val="00FB0EA9"/>
    <w:rsid w:val="00FC4173"/>
    <w:rsid w:val="00FC6D9C"/>
    <w:rsid w:val="00FD1F96"/>
    <w:rsid w:val="00FD312E"/>
    <w:rsid w:val="00FD3969"/>
    <w:rsid w:val="00FD3EA2"/>
    <w:rsid w:val="00F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blue">
      <v:fill color="white" on="f"/>
      <v:stroke color="blue"/>
    </o:shapedefaults>
    <o:shapelayout v:ext="edit">
      <o:idmap v:ext="edit" data="2"/>
    </o:shapelayout>
  </w:shapeDefaults>
  <w:decimalSymbol w:val=","/>
  <w:listSeparator w:val=";"/>
  <w14:docId w14:val="61DD64CF"/>
  <w15:docId w15:val="{D8D06563-0CA7-42D7-9DB4-896AEC6A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87"/>
    <w:pPr>
      <w:jc w:val="both"/>
    </w:pPr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017C58"/>
    <w:rPr>
      <w:lang w:eastAsia="fr-FR"/>
    </w:rPr>
  </w:style>
  <w:style w:type="paragraph" w:customStyle="1" w:styleId="CodeCar">
    <w:name w:val="Code Car"/>
    <w:basedOn w:val="Normal"/>
    <w:link w:val="CodeCarCar"/>
    <w:rsid w:val="00880945"/>
    <w:pPr>
      <w:ind w:left="567" w:firstLine="708"/>
      <w:jc w:val="left"/>
    </w:pPr>
    <w:rPr>
      <w:rFonts w:ascii="Courier New" w:hAnsi="Courier New" w:cs="Courier New"/>
      <w:noProof/>
      <w:sz w:val="22"/>
      <w:szCs w:val="22"/>
      <w:lang w:eastAsia="fr-FR"/>
    </w:rPr>
  </w:style>
  <w:style w:type="character" w:customStyle="1" w:styleId="CodeCarCar">
    <w:name w:val="Code Car Car"/>
    <w:basedOn w:val="Policepardfaut"/>
    <w:link w:val="CodeCar"/>
    <w:rsid w:val="00880945"/>
    <w:rPr>
      <w:rFonts w:ascii="Courier New" w:hAnsi="Courier New" w:cs="Courier New"/>
      <w:noProof/>
      <w:sz w:val="22"/>
      <w:szCs w:val="22"/>
      <w:lang w:val="fr-CA" w:eastAsia="fr-FR" w:bidi="ar-SA"/>
    </w:rPr>
  </w:style>
  <w:style w:type="paragraph" w:customStyle="1" w:styleId="mthode">
    <w:name w:val="méthode"/>
    <w:basedOn w:val="Corpsdetexte"/>
    <w:rsid w:val="00880945"/>
    <w:pPr>
      <w:numPr>
        <w:numId w:val="1"/>
      </w:numPr>
      <w:jc w:val="left"/>
    </w:pPr>
    <w:rPr>
      <w:rFonts w:ascii="Courier New" w:hAnsi="Courier New"/>
      <w:noProof/>
      <w:color w:val="0000FF"/>
      <w:sz w:val="22"/>
    </w:rPr>
  </w:style>
  <w:style w:type="paragraph" w:styleId="Textebrut">
    <w:name w:val="Plain Text"/>
    <w:basedOn w:val="Normal"/>
    <w:rsid w:val="008D3151"/>
    <w:pPr>
      <w:jc w:val="left"/>
    </w:pPr>
    <w:rPr>
      <w:rFonts w:ascii="Courier New" w:hAnsi="Courier New"/>
      <w:szCs w:val="20"/>
      <w:lang w:eastAsia="fr-FR"/>
    </w:rPr>
  </w:style>
  <w:style w:type="paragraph" w:styleId="Notedebasdepage">
    <w:name w:val="footnote text"/>
    <w:basedOn w:val="Normal"/>
    <w:semiHidden/>
    <w:rsid w:val="00916A82"/>
    <w:pPr>
      <w:jc w:val="left"/>
    </w:pPr>
    <w:rPr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rsid w:val="00916A82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97E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37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223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mil.gammoudi@cegepmontpetit.c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info.cegepmontpetit.ca/git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ducation.github.com/pack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cine\Application%20Data\Microsoft\Mod&#232;les\106%20T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106 TP.dot</Template>
  <TotalTime>1843</TotalTime>
  <Pages>12</Pages>
  <Words>2222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</vt:lpstr>
    </vt:vector>
  </TitlesOfParts>
  <Company>Collège Édouard-Montpetit</Company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</dc:title>
  <dc:subject/>
  <dc:creator>Béliveau/Comte/Desmeules</dc:creator>
  <cp:keywords/>
  <dc:description/>
  <cp:lastModifiedBy>Gammoudi Jamil</cp:lastModifiedBy>
  <cp:revision>15</cp:revision>
  <cp:lastPrinted>2008-02-14T01:38:00Z</cp:lastPrinted>
  <dcterms:created xsi:type="dcterms:W3CDTF">2021-03-24T13:53:00Z</dcterms:created>
  <dcterms:modified xsi:type="dcterms:W3CDTF">2023-04-20T21:15:00Z</dcterms:modified>
</cp:coreProperties>
</file>